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165" w:type="dxa"/>
        <w:tblInd w:w="-108" w:type="dxa"/>
        <w:tblLayout w:type="fixed"/>
        <w:tblLook w:val="0600" w:firstRow="0" w:lastRow="0" w:firstColumn="0" w:lastColumn="0" w:noHBand="1" w:noVBand="1"/>
      </w:tblPr>
      <w:tblGrid>
        <w:gridCol w:w="73"/>
        <w:gridCol w:w="319"/>
        <w:gridCol w:w="850"/>
        <w:gridCol w:w="1638"/>
        <w:gridCol w:w="855"/>
        <w:gridCol w:w="2807"/>
        <w:gridCol w:w="855"/>
        <w:gridCol w:w="2776"/>
        <w:gridCol w:w="31"/>
        <w:gridCol w:w="961"/>
      </w:tblGrid>
      <w:tr w:rsidR="00A81248" w:rsidRPr="003A798E" w14:paraId="06456A25" w14:textId="77777777" w:rsidTr="000870C0">
        <w:trPr>
          <w:gridBefore w:val="1"/>
          <w:gridAfter w:val="3"/>
          <w:wBefore w:w="73" w:type="dxa"/>
          <w:wAfter w:w="3768" w:type="dxa"/>
          <w:trHeight w:val="111"/>
        </w:trPr>
        <w:tc>
          <w:tcPr>
            <w:tcW w:w="3662" w:type="dxa"/>
            <w:gridSpan w:val="4"/>
          </w:tcPr>
          <w:p w14:paraId="7C0301AB" w14:textId="77777777" w:rsidR="00A81248" w:rsidRPr="003A798E" w:rsidRDefault="00A81248" w:rsidP="00A81248">
            <w:pPr>
              <w:pStyle w:val="GraphicAnchor"/>
            </w:pPr>
          </w:p>
        </w:tc>
        <w:tc>
          <w:tcPr>
            <w:tcW w:w="3662" w:type="dxa"/>
            <w:gridSpan w:val="2"/>
          </w:tcPr>
          <w:p w14:paraId="1A63EB45" w14:textId="77777777" w:rsidR="00A81248" w:rsidRPr="003A798E" w:rsidRDefault="00A81248" w:rsidP="00A81248">
            <w:pPr>
              <w:pStyle w:val="GraphicAnchor"/>
            </w:pPr>
          </w:p>
        </w:tc>
      </w:tr>
      <w:tr w:rsidR="00A81248" w:rsidRPr="003A798E" w14:paraId="4BF064F0" w14:textId="77777777" w:rsidTr="000870C0">
        <w:trPr>
          <w:gridBefore w:val="1"/>
          <w:gridAfter w:val="3"/>
          <w:wBefore w:w="73" w:type="dxa"/>
          <w:wAfter w:w="3768" w:type="dxa"/>
          <w:trHeight w:val="2652"/>
        </w:trPr>
        <w:tc>
          <w:tcPr>
            <w:tcW w:w="3662" w:type="dxa"/>
            <w:gridSpan w:val="4"/>
          </w:tcPr>
          <w:p w14:paraId="476887B0" w14:textId="379CD508" w:rsidR="00A73533" w:rsidRPr="00A73533" w:rsidRDefault="00A73533" w:rsidP="00A73533">
            <w:pPr>
              <w:pStyle w:val="Heading1"/>
              <w:rPr>
                <w:sz w:val="56"/>
                <w:szCs w:val="24"/>
              </w:rPr>
            </w:pPr>
            <w:r w:rsidRPr="00A73533">
              <w:rPr>
                <w:sz w:val="56"/>
                <w:szCs w:val="24"/>
              </w:rPr>
              <w:t>GROUP PROJECT</w:t>
            </w:r>
          </w:p>
          <w:p w14:paraId="3005CA22" w14:textId="73FA8798" w:rsidR="00A81248" w:rsidRPr="00A73533" w:rsidRDefault="00A81248" w:rsidP="00A73533">
            <w:pPr>
              <w:pStyle w:val="Heading1"/>
            </w:pPr>
          </w:p>
        </w:tc>
        <w:tc>
          <w:tcPr>
            <w:tcW w:w="3662" w:type="dxa"/>
            <w:gridSpan w:val="2"/>
          </w:tcPr>
          <w:p w14:paraId="69285922" w14:textId="77777777" w:rsidR="00A81248" w:rsidRPr="003A798E" w:rsidRDefault="00A81248"/>
        </w:tc>
      </w:tr>
      <w:tr w:rsidR="00A81248" w:rsidRPr="003A798E" w14:paraId="2038480F" w14:textId="77777777" w:rsidTr="000870C0">
        <w:trPr>
          <w:gridBefore w:val="1"/>
          <w:gridAfter w:val="3"/>
          <w:wBefore w:w="73" w:type="dxa"/>
          <w:wAfter w:w="3768" w:type="dxa"/>
          <w:trHeight w:val="7862"/>
        </w:trPr>
        <w:tc>
          <w:tcPr>
            <w:tcW w:w="3662" w:type="dxa"/>
            <w:gridSpan w:val="4"/>
          </w:tcPr>
          <w:p w14:paraId="605D2121" w14:textId="77777777"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3A27AE30" wp14:editId="1F523DE8">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F74B8F5" id="Group 1" o:spid="_x0000_s1026" alt="&quot;&quot;"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3662" w:type="dxa"/>
            <w:gridSpan w:val="2"/>
          </w:tcPr>
          <w:p w14:paraId="6FCCD5F0" w14:textId="77777777" w:rsidR="00A81248" w:rsidRPr="003A798E" w:rsidRDefault="00A81248"/>
        </w:tc>
      </w:tr>
      <w:tr w:rsidR="00A81248" w:rsidRPr="003A798E" w14:paraId="16B99E1A" w14:textId="77777777" w:rsidTr="000870C0">
        <w:trPr>
          <w:gridBefore w:val="4"/>
          <w:gridAfter w:val="1"/>
          <w:wBefore w:w="2880" w:type="dxa"/>
          <w:wAfter w:w="961" w:type="dxa"/>
          <w:trHeight w:val="1267"/>
        </w:trPr>
        <w:tc>
          <w:tcPr>
            <w:tcW w:w="3662" w:type="dxa"/>
            <w:gridSpan w:val="2"/>
          </w:tcPr>
          <w:p w14:paraId="2A312245" w14:textId="77777777" w:rsidR="00A81248" w:rsidRPr="003A798E" w:rsidRDefault="00A81248"/>
        </w:tc>
        <w:tc>
          <w:tcPr>
            <w:tcW w:w="3662" w:type="dxa"/>
            <w:gridSpan w:val="3"/>
          </w:tcPr>
          <w:p w14:paraId="4DA28CC6" w14:textId="77777777" w:rsidR="000870C0" w:rsidRDefault="000870C0" w:rsidP="000870C0">
            <w:pPr>
              <w:pStyle w:val="Heading2"/>
              <w:jc w:val="center"/>
            </w:pPr>
          </w:p>
          <w:p w14:paraId="348D0646" w14:textId="77777777" w:rsidR="000870C0" w:rsidRDefault="000870C0" w:rsidP="000870C0">
            <w:pPr>
              <w:pStyle w:val="Heading2"/>
              <w:jc w:val="center"/>
            </w:pPr>
          </w:p>
          <w:p w14:paraId="6C9A74AD" w14:textId="1BB14403" w:rsidR="00D336FF" w:rsidRDefault="00815B63" w:rsidP="000870C0">
            <w:pPr>
              <w:pStyle w:val="Heading2"/>
              <w:jc w:val="center"/>
            </w:pPr>
            <w:r>
              <w:t>CSPC-</w:t>
            </w:r>
            <w:r w:rsidR="00D336FF">
              <w:t>205</w:t>
            </w:r>
          </w:p>
          <w:p w14:paraId="1D5809FD" w14:textId="77777777" w:rsidR="00A81248" w:rsidRDefault="00D336FF" w:rsidP="000870C0">
            <w:pPr>
              <w:pStyle w:val="Heading2"/>
              <w:jc w:val="center"/>
            </w:pPr>
            <w:r>
              <w:t>Data Structures and Algorithms</w:t>
            </w:r>
          </w:p>
          <w:p w14:paraId="260B333E" w14:textId="3B934F5A" w:rsidR="00D336FF" w:rsidRPr="00D336FF" w:rsidRDefault="00D336FF" w:rsidP="000870C0">
            <w:pPr>
              <w:jc w:val="center"/>
            </w:pPr>
          </w:p>
        </w:tc>
      </w:tr>
      <w:tr w:rsidR="00A81248" w:rsidRPr="003A798E" w14:paraId="1EC6B850" w14:textId="77777777" w:rsidTr="000870C0">
        <w:trPr>
          <w:trHeight w:val="1367"/>
        </w:trPr>
        <w:tc>
          <w:tcPr>
            <w:tcW w:w="392" w:type="dxa"/>
            <w:gridSpan w:val="2"/>
          </w:tcPr>
          <w:p w14:paraId="69F31758" w14:textId="77777777" w:rsidR="00A81248" w:rsidRPr="003A798E" w:rsidRDefault="00A81248"/>
        </w:tc>
        <w:tc>
          <w:tcPr>
            <w:tcW w:w="10773" w:type="dxa"/>
            <w:gridSpan w:val="8"/>
          </w:tcPr>
          <w:p w14:paraId="4022A217" w14:textId="6F6DA78F" w:rsidR="000870C0" w:rsidRPr="000870C0" w:rsidRDefault="000870C0" w:rsidP="000870C0">
            <w:pPr>
              <w:pStyle w:val="Heading2"/>
              <w:jc w:val="center"/>
              <w:rPr>
                <w:sz w:val="36"/>
                <w:szCs w:val="22"/>
              </w:rPr>
            </w:pPr>
            <w:r w:rsidRPr="000870C0">
              <w:rPr>
                <w:sz w:val="36"/>
                <w:szCs w:val="22"/>
              </w:rPr>
              <w:t>PARTICIPANTS</w:t>
            </w:r>
          </w:p>
          <w:p w14:paraId="2DD38B3F" w14:textId="37CF1044" w:rsidR="00A81248" w:rsidRPr="000870C0" w:rsidRDefault="00D336FF" w:rsidP="000870C0">
            <w:pPr>
              <w:pStyle w:val="Heading2"/>
              <w:jc w:val="center"/>
              <w:rPr>
                <w:sz w:val="24"/>
                <w:szCs w:val="16"/>
              </w:rPr>
            </w:pPr>
            <w:r w:rsidRPr="000870C0">
              <w:rPr>
                <w:sz w:val="24"/>
                <w:szCs w:val="16"/>
              </w:rPr>
              <w:t xml:space="preserve">GARVIT KUMAR GUPTA                    </w:t>
            </w:r>
            <w:r w:rsidR="000870C0" w:rsidRPr="000870C0">
              <w:rPr>
                <w:sz w:val="24"/>
                <w:szCs w:val="16"/>
              </w:rPr>
              <w:t xml:space="preserve">          </w:t>
            </w:r>
            <w:r w:rsidR="000870C0">
              <w:rPr>
                <w:sz w:val="24"/>
                <w:szCs w:val="16"/>
              </w:rPr>
              <w:t xml:space="preserve">                                                         </w:t>
            </w:r>
            <w:r w:rsidRPr="000870C0">
              <w:rPr>
                <w:rFonts w:ascii="Arial" w:hAnsi="Arial" w:cs="Arial"/>
                <w:sz w:val="24"/>
                <w:szCs w:val="16"/>
              </w:rPr>
              <w:t>19103036</w:t>
            </w:r>
          </w:p>
          <w:p w14:paraId="3FC04433" w14:textId="519674C5" w:rsidR="00D336FF" w:rsidRPr="000870C0" w:rsidRDefault="00D336FF" w:rsidP="000870C0">
            <w:pPr>
              <w:pStyle w:val="Heading2"/>
              <w:jc w:val="center"/>
              <w:rPr>
                <w:sz w:val="24"/>
                <w:szCs w:val="16"/>
              </w:rPr>
            </w:pPr>
            <w:r w:rsidRPr="000870C0">
              <w:rPr>
                <w:sz w:val="24"/>
                <w:szCs w:val="16"/>
              </w:rPr>
              <w:t xml:space="preserve">HARSHITA GARG                                </w:t>
            </w:r>
            <w:r w:rsidR="000870C0" w:rsidRPr="000870C0">
              <w:rPr>
                <w:sz w:val="24"/>
                <w:szCs w:val="16"/>
              </w:rPr>
              <w:t xml:space="preserve">          </w:t>
            </w:r>
            <w:r w:rsidR="000870C0">
              <w:rPr>
                <w:sz w:val="24"/>
                <w:szCs w:val="16"/>
              </w:rPr>
              <w:t xml:space="preserve"> </w:t>
            </w:r>
            <w:r w:rsidR="000870C0" w:rsidRPr="000870C0">
              <w:rPr>
                <w:sz w:val="24"/>
                <w:szCs w:val="16"/>
              </w:rPr>
              <w:t xml:space="preserve"> </w:t>
            </w:r>
            <w:r w:rsidR="000870C0">
              <w:rPr>
                <w:sz w:val="24"/>
                <w:szCs w:val="16"/>
              </w:rPr>
              <w:t xml:space="preserve">                                                        </w:t>
            </w:r>
            <w:r w:rsidRPr="000870C0">
              <w:rPr>
                <w:rFonts w:ascii="Arial" w:hAnsi="Arial" w:cs="Arial"/>
                <w:sz w:val="24"/>
                <w:szCs w:val="16"/>
              </w:rPr>
              <w:t>19103046</w:t>
            </w:r>
          </w:p>
          <w:p w14:paraId="5A5D98E7" w14:textId="627E207D" w:rsidR="00D336FF" w:rsidRPr="000870C0" w:rsidRDefault="00D336FF" w:rsidP="000870C0">
            <w:pPr>
              <w:pStyle w:val="Heading2"/>
              <w:jc w:val="center"/>
              <w:rPr>
                <w:sz w:val="24"/>
                <w:szCs w:val="16"/>
              </w:rPr>
            </w:pPr>
            <w:r w:rsidRPr="000870C0">
              <w:rPr>
                <w:sz w:val="24"/>
                <w:szCs w:val="16"/>
              </w:rPr>
              <w:t xml:space="preserve">KHUSHPREET SINGH                       </w:t>
            </w:r>
            <w:r w:rsidR="000870C0" w:rsidRPr="000870C0">
              <w:rPr>
                <w:sz w:val="24"/>
                <w:szCs w:val="16"/>
              </w:rPr>
              <w:t xml:space="preserve">           </w:t>
            </w:r>
            <w:r w:rsidR="000870C0">
              <w:rPr>
                <w:sz w:val="24"/>
                <w:szCs w:val="16"/>
              </w:rPr>
              <w:t xml:space="preserve">                                                         </w:t>
            </w:r>
            <w:r w:rsidRPr="000870C0">
              <w:rPr>
                <w:rFonts w:ascii="Arial" w:hAnsi="Arial" w:cs="Arial"/>
                <w:sz w:val="24"/>
                <w:szCs w:val="16"/>
              </w:rPr>
              <w:t>19103056</w:t>
            </w:r>
          </w:p>
          <w:p w14:paraId="1E749E1F" w14:textId="77777777" w:rsidR="00A81248" w:rsidRDefault="00A81248" w:rsidP="000870C0">
            <w:pPr>
              <w:jc w:val="center"/>
            </w:pPr>
          </w:p>
          <w:p w14:paraId="6A98C3B4" w14:textId="2CA387B8" w:rsidR="00D336FF" w:rsidRDefault="00D336FF" w:rsidP="000870C0">
            <w:pPr>
              <w:jc w:val="center"/>
            </w:pPr>
          </w:p>
          <w:p w14:paraId="189A6B66" w14:textId="77777777" w:rsidR="000870C0" w:rsidRDefault="000870C0" w:rsidP="000870C0">
            <w:pPr>
              <w:jc w:val="center"/>
            </w:pPr>
          </w:p>
          <w:p w14:paraId="5D8FF403" w14:textId="427123BF" w:rsidR="00D336FF" w:rsidRPr="000870C0" w:rsidRDefault="000870C0" w:rsidP="000870C0">
            <w:pPr>
              <w:pStyle w:val="Heading2"/>
              <w:jc w:val="center"/>
              <w:rPr>
                <w:sz w:val="22"/>
                <w:szCs w:val="14"/>
              </w:rPr>
            </w:pPr>
            <w:r w:rsidRPr="000870C0">
              <w:rPr>
                <w:sz w:val="22"/>
                <w:szCs w:val="14"/>
              </w:rPr>
              <w:t>COURSE CO-ORDINATOR</w:t>
            </w:r>
          </w:p>
          <w:p w14:paraId="2791C887" w14:textId="318C7586" w:rsidR="00D336FF" w:rsidRPr="00D336FF" w:rsidRDefault="00D336FF" w:rsidP="000870C0">
            <w:pPr>
              <w:pStyle w:val="Heading2"/>
              <w:jc w:val="center"/>
            </w:pPr>
            <w:r>
              <w:t>Dr Rajneesh Rani</w:t>
            </w:r>
          </w:p>
        </w:tc>
      </w:tr>
      <w:tr w:rsidR="00D336FF" w:rsidRPr="003A798E" w14:paraId="411AC8BA" w14:textId="77777777" w:rsidTr="000870C0">
        <w:trPr>
          <w:gridAfter w:val="2"/>
          <w:wAfter w:w="992" w:type="dxa"/>
          <w:trHeight w:val="1367"/>
        </w:trPr>
        <w:tc>
          <w:tcPr>
            <w:tcW w:w="1242" w:type="dxa"/>
            <w:gridSpan w:val="3"/>
          </w:tcPr>
          <w:p w14:paraId="4C11BC51" w14:textId="77777777" w:rsidR="00D336FF" w:rsidRPr="003A798E" w:rsidRDefault="00D336FF"/>
        </w:tc>
        <w:tc>
          <w:tcPr>
            <w:tcW w:w="8931" w:type="dxa"/>
            <w:gridSpan w:val="5"/>
          </w:tcPr>
          <w:p w14:paraId="5F725B05" w14:textId="77777777" w:rsidR="00D336FF" w:rsidRDefault="00D336FF" w:rsidP="00A81248">
            <w:pPr>
              <w:pStyle w:val="Heading2"/>
            </w:pPr>
          </w:p>
        </w:tc>
      </w:tr>
    </w:tbl>
    <w:p w14:paraId="4899A3A9" w14:textId="77777777" w:rsidR="000C4ED1" w:rsidRPr="003A798E" w:rsidRDefault="000C4ED1"/>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873"/>
        <w:gridCol w:w="39"/>
        <w:gridCol w:w="421"/>
      </w:tblGrid>
      <w:tr w:rsidR="001205A1" w:rsidRPr="003A798E" w14:paraId="0C2B50E6" w14:textId="77777777" w:rsidTr="00A24793">
        <w:trPr>
          <w:trHeight w:val="441"/>
        </w:trPr>
        <w:tc>
          <w:tcPr>
            <w:tcW w:w="421" w:type="dxa"/>
            <w:shd w:val="clear" w:color="auto" w:fill="EDF0F4" w:themeFill="accent3"/>
          </w:tcPr>
          <w:p w14:paraId="492878FD" w14:textId="77777777" w:rsidR="00A81248" w:rsidRPr="003A798E" w:rsidRDefault="00A81248"/>
        </w:tc>
        <w:tc>
          <w:tcPr>
            <w:tcW w:w="4912" w:type="dxa"/>
            <w:shd w:val="clear" w:color="auto" w:fill="EDF0F4" w:themeFill="accent3"/>
          </w:tcPr>
          <w:p w14:paraId="30B65FA6" w14:textId="77777777" w:rsidR="00A81248" w:rsidRPr="003A798E" w:rsidRDefault="00A81248"/>
        </w:tc>
        <w:tc>
          <w:tcPr>
            <w:tcW w:w="4912" w:type="dxa"/>
            <w:gridSpan w:val="2"/>
            <w:shd w:val="clear" w:color="auto" w:fill="EDF0F4" w:themeFill="accent3"/>
          </w:tcPr>
          <w:p w14:paraId="5F801FB2" w14:textId="77777777" w:rsidR="00A81248" w:rsidRPr="003A798E" w:rsidRDefault="00A81248"/>
        </w:tc>
        <w:tc>
          <w:tcPr>
            <w:tcW w:w="421" w:type="dxa"/>
            <w:shd w:val="clear" w:color="auto" w:fill="EDF0F4" w:themeFill="accent3"/>
          </w:tcPr>
          <w:p w14:paraId="514CD8F0" w14:textId="77777777" w:rsidR="00A81248" w:rsidRPr="003A798E" w:rsidRDefault="00A81248"/>
        </w:tc>
      </w:tr>
      <w:tr w:rsidR="001205A1" w:rsidRPr="003A798E" w14:paraId="547DCA4D" w14:textId="77777777" w:rsidTr="00A24793">
        <w:trPr>
          <w:trHeight w:val="4599"/>
        </w:trPr>
        <w:tc>
          <w:tcPr>
            <w:tcW w:w="421" w:type="dxa"/>
            <w:shd w:val="clear" w:color="auto" w:fill="EDF0F4" w:themeFill="accent3"/>
          </w:tcPr>
          <w:p w14:paraId="74CB35A2" w14:textId="77777777" w:rsidR="001205A1" w:rsidRPr="003A798E" w:rsidRDefault="001205A1"/>
        </w:tc>
        <w:tc>
          <w:tcPr>
            <w:tcW w:w="9824" w:type="dxa"/>
            <w:gridSpan w:val="3"/>
            <w:shd w:val="clear" w:color="auto" w:fill="EDF0F4" w:themeFill="accent3"/>
          </w:tcPr>
          <w:p w14:paraId="32D57CE4" w14:textId="012B3A11" w:rsidR="001205A1" w:rsidRPr="003A798E" w:rsidRDefault="00D336FF" w:rsidP="001205A1">
            <w:pPr>
              <w:pStyle w:val="Heading3"/>
            </w:pPr>
            <w:r>
              <w:t>PROBLEM</w:t>
            </w:r>
          </w:p>
          <w:p w14:paraId="4325062D" w14:textId="77777777" w:rsidR="001205A1" w:rsidRPr="003A798E" w:rsidRDefault="001205A1" w:rsidP="001205A1">
            <w:pPr>
              <w:pStyle w:val="Heading4"/>
            </w:pPr>
          </w:p>
          <w:p w14:paraId="13C6737B" w14:textId="77777777" w:rsidR="001205A1" w:rsidRDefault="00D336FF" w:rsidP="001205A1">
            <w:pPr>
              <w:pStyle w:val="Heading4"/>
            </w:pPr>
            <w:r>
              <w:t>Airplane seat reservation system (Using Linked List):</w:t>
            </w:r>
          </w:p>
          <w:p w14:paraId="6A8D426B" w14:textId="77777777" w:rsidR="00D336FF" w:rsidRDefault="00D336FF" w:rsidP="00D336FF"/>
          <w:p w14:paraId="3A24A61A" w14:textId="591D1714" w:rsidR="00D336FF" w:rsidRDefault="00D336FF" w:rsidP="00D336FF">
            <w:pPr>
              <w:pStyle w:val="Text"/>
            </w:pPr>
            <w:r>
              <w:t>Airlines Reservation System is a system of airplane seat reservation. The program can reserve seat of a user, show user ticket, show flight schedule, display all passengers. An administrator can add new flight and its details as well as edit and delete the record and there is an option for flight arrival and departure time. The seats are reserved based on input requests in the following format:</w:t>
            </w:r>
          </w:p>
          <w:p w14:paraId="79FE50A8" w14:textId="59DDE956" w:rsidR="00D336FF" w:rsidRDefault="00D336FF" w:rsidP="00D336FF">
            <w:pPr>
              <w:pStyle w:val="Text"/>
              <w:numPr>
                <w:ilvl w:val="0"/>
                <w:numId w:val="2"/>
              </w:numPr>
            </w:pPr>
            <w:r>
              <w:t>Number of seats desired (should be seated in the same row, next to one another, if possible)</w:t>
            </w:r>
          </w:p>
          <w:p w14:paraId="2C693657" w14:textId="77777777" w:rsidR="00D336FF" w:rsidRDefault="00D336FF" w:rsidP="00D336FF">
            <w:pPr>
              <w:pStyle w:val="Text"/>
              <w:numPr>
                <w:ilvl w:val="0"/>
                <w:numId w:val="2"/>
              </w:numPr>
            </w:pPr>
            <w:r>
              <w:t>First class or economy</w:t>
            </w:r>
          </w:p>
          <w:p w14:paraId="2123BEEA" w14:textId="667E0A45" w:rsidR="00D336FF" w:rsidRDefault="00D336FF" w:rsidP="00D336FF">
            <w:pPr>
              <w:pStyle w:val="Text"/>
              <w:numPr>
                <w:ilvl w:val="0"/>
                <w:numId w:val="2"/>
              </w:numPr>
            </w:pPr>
            <w:r>
              <w:t>Aisle or window seat (if two or more seats requested, one seat should meet this preference)</w:t>
            </w:r>
          </w:p>
          <w:p w14:paraId="37B739D8" w14:textId="77777777" w:rsidR="00D336FF" w:rsidRDefault="00D336FF" w:rsidP="00D336FF"/>
          <w:p w14:paraId="0E214AA2" w14:textId="77777777" w:rsidR="00D336FF" w:rsidRPr="00D336FF" w:rsidRDefault="00D336FF" w:rsidP="00D336FF"/>
        </w:tc>
        <w:tc>
          <w:tcPr>
            <w:tcW w:w="421" w:type="dxa"/>
            <w:shd w:val="clear" w:color="auto" w:fill="EDF0F4" w:themeFill="accent3"/>
          </w:tcPr>
          <w:p w14:paraId="2E38CF84" w14:textId="77777777" w:rsidR="001205A1" w:rsidRPr="003A798E" w:rsidRDefault="001205A1"/>
        </w:tc>
      </w:tr>
      <w:tr w:rsidR="001205A1" w:rsidRPr="003A798E" w14:paraId="3EE13074" w14:textId="77777777" w:rsidTr="000870C0">
        <w:trPr>
          <w:trHeight w:val="8100"/>
        </w:trPr>
        <w:tc>
          <w:tcPr>
            <w:tcW w:w="421" w:type="dxa"/>
            <w:shd w:val="clear" w:color="auto" w:fill="EDF0F4" w:themeFill="accent3"/>
          </w:tcPr>
          <w:p w14:paraId="78C6D385" w14:textId="77777777" w:rsidR="00A81248" w:rsidRPr="003A798E" w:rsidRDefault="00A81248"/>
        </w:tc>
        <w:tc>
          <w:tcPr>
            <w:tcW w:w="9785" w:type="dxa"/>
            <w:gridSpan w:val="2"/>
            <w:shd w:val="clear" w:color="auto" w:fill="EDF0F4" w:themeFill="accent3"/>
          </w:tcPr>
          <w:p w14:paraId="4080DFA5" w14:textId="1B455E11" w:rsidR="00D336FF" w:rsidRPr="000870C0" w:rsidRDefault="000870C0" w:rsidP="000870C0">
            <w:pPr>
              <w:pStyle w:val="Heading2"/>
              <w:rPr>
                <w:sz w:val="56"/>
                <w:szCs w:val="40"/>
              </w:rPr>
            </w:pPr>
            <w:r w:rsidRPr="000870C0">
              <w:rPr>
                <w:sz w:val="56"/>
                <w:szCs w:val="40"/>
              </w:rPr>
              <w:t>The Program –</w:t>
            </w:r>
          </w:p>
          <w:p w14:paraId="5FFB63C6" w14:textId="77777777" w:rsidR="000870C0" w:rsidRDefault="000870C0" w:rsidP="00D336FF"/>
          <w:p w14:paraId="420BC8DB" w14:textId="404F6274" w:rsidR="00D336FF" w:rsidRDefault="00D336FF" w:rsidP="00D336FF">
            <w:r>
              <w:t>#include&lt;iostream&gt;</w:t>
            </w:r>
          </w:p>
          <w:p w14:paraId="59254349" w14:textId="77777777" w:rsidR="00D336FF" w:rsidRDefault="00D336FF" w:rsidP="00D336FF">
            <w:r>
              <w:t>#include&lt;string.h&gt;</w:t>
            </w:r>
          </w:p>
          <w:p w14:paraId="05933D89" w14:textId="77777777" w:rsidR="00D336FF" w:rsidRDefault="00D336FF" w:rsidP="00D336FF">
            <w:r>
              <w:t>#include&lt;conio.h&gt;</w:t>
            </w:r>
          </w:p>
          <w:p w14:paraId="7CAC6777" w14:textId="77777777" w:rsidR="00D336FF" w:rsidRDefault="00D336FF" w:rsidP="00D336FF">
            <w:r>
              <w:t>#include&lt;iomanip&gt;</w:t>
            </w:r>
          </w:p>
          <w:p w14:paraId="7D0A30FF" w14:textId="77777777" w:rsidR="00D336FF" w:rsidRDefault="00D336FF" w:rsidP="00D336FF">
            <w:r>
              <w:t>#include&lt;string&gt;</w:t>
            </w:r>
          </w:p>
          <w:p w14:paraId="0B068EB7" w14:textId="77777777" w:rsidR="00D336FF" w:rsidRDefault="00D336FF" w:rsidP="00D336FF">
            <w:r>
              <w:t>#include&lt;stdio.h&gt;</w:t>
            </w:r>
          </w:p>
          <w:p w14:paraId="159DC180" w14:textId="77777777" w:rsidR="00D336FF" w:rsidRDefault="00D336FF" w:rsidP="00D336FF">
            <w:r>
              <w:t>using namespace std;</w:t>
            </w:r>
          </w:p>
          <w:p w14:paraId="6014F5C2" w14:textId="77777777" w:rsidR="00D336FF" w:rsidRDefault="00D336FF" w:rsidP="00D336FF">
            <w:r>
              <w:t>class flight;</w:t>
            </w:r>
          </w:p>
          <w:p w14:paraId="1F24FE67" w14:textId="77777777" w:rsidR="00D336FF" w:rsidRDefault="00D336FF" w:rsidP="00D336FF">
            <w:r>
              <w:t xml:space="preserve">class </w:t>
            </w:r>
            <w:proofErr w:type="gramStart"/>
            <w:r>
              <w:t>user{</w:t>
            </w:r>
            <w:proofErr w:type="gramEnd"/>
          </w:p>
          <w:p w14:paraId="6940709C" w14:textId="77777777" w:rsidR="00D336FF" w:rsidRDefault="00D336FF" w:rsidP="00D336FF">
            <w:r>
              <w:tab/>
              <w:t>string name;</w:t>
            </w:r>
          </w:p>
          <w:p w14:paraId="682CFD8A" w14:textId="77777777" w:rsidR="00D336FF" w:rsidRDefault="00D336FF" w:rsidP="00D336FF">
            <w:r>
              <w:tab/>
              <w:t xml:space="preserve">long int </w:t>
            </w:r>
            <w:proofErr w:type="spellStart"/>
            <w:r>
              <w:t>passport_number</w:t>
            </w:r>
            <w:proofErr w:type="spellEnd"/>
            <w:r>
              <w:t>;</w:t>
            </w:r>
          </w:p>
          <w:p w14:paraId="2107946A" w14:textId="77777777" w:rsidR="00D336FF" w:rsidRDefault="00D336FF" w:rsidP="00D336FF">
            <w:r>
              <w:tab/>
              <w:t xml:space="preserve">float </w:t>
            </w:r>
            <w:proofErr w:type="spellStart"/>
            <w:r>
              <w:t>price_of_ticket</w:t>
            </w:r>
            <w:proofErr w:type="spellEnd"/>
            <w:r>
              <w:t>;</w:t>
            </w:r>
          </w:p>
          <w:p w14:paraId="3AD574F5" w14:textId="77777777" w:rsidR="00D336FF" w:rsidRDefault="00D336FF" w:rsidP="00D336FF">
            <w:r>
              <w:tab/>
              <w:t xml:space="preserve">char </w:t>
            </w:r>
            <w:proofErr w:type="spellStart"/>
            <w:r>
              <w:t>seat_</w:t>
            </w:r>
            <w:proofErr w:type="gramStart"/>
            <w:r>
              <w:t>no</w:t>
            </w:r>
            <w:proofErr w:type="spellEnd"/>
            <w:r>
              <w:t>[</w:t>
            </w:r>
            <w:proofErr w:type="gramEnd"/>
            <w:r>
              <w:t>3];</w:t>
            </w:r>
          </w:p>
          <w:p w14:paraId="29F4BBAA" w14:textId="77777777" w:rsidR="00D336FF" w:rsidRDefault="00D336FF" w:rsidP="00D336FF">
            <w:r>
              <w:tab/>
              <w:t>public:</w:t>
            </w:r>
          </w:p>
          <w:p w14:paraId="2CD02860" w14:textId="77777777" w:rsidR="00D336FF" w:rsidRDefault="00D336FF" w:rsidP="00D336FF">
            <w:r>
              <w:tab/>
            </w:r>
            <w:r>
              <w:tab/>
              <w:t xml:space="preserve">void </w:t>
            </w:r>
            <w:proofErr w:type="spellStart"/>
            <w:r>
              <w:t>get_</w:t>
            </w:r>
            <w:proofErr w:type="gramStart"/>
            <w:r>
              <w:t>price</w:t>
            </w:r>
            <w:proofErr w:type="spellEnd"/>
            <w:r>
              <w:t>(</w:t>
            </w:r>
            <w:proofErr w:type="gramEnd"/>
            <w:r>
              <w:t>float x){</w:t>
            </w:r>
          </w:p>
          <w:p w14:paraId="48A9A685" w14:textId="77777777" w:rsidR="00D336FF" w:rsidRDefault="00D336FF" w:rsidP="00D336FF">
            <w:r>
              <w:tab/>
            </w:r>
            <w:r>
              <w:tab/>
            </w:r>
            <w:r>
              <w:tab/>
            </w:r>
            <w:proofErr w:type="spellStart"/>
            <w:r>
              <w:t>price_of_ticket</w:t>
            </w:r>
            <w:proofErr w:type="spellEnd"/>
            <w:r>
              <w:t>=x;</w:t>
            </w:r>
          </w:p>
          <w:p w14:paraId="2F660646" w14:textId="77777777" w:rsidR="00D336FF" w:rsidRDefault="00D336FF" w:rsidP="00D336FF">
            <w:r>
              <w:tab/>
            </w:r>
            <w:r>
              <w:tab/>
              <w:t>}</w:t>
            </w:r>
          </w:p>
          <w:p w14:paraId="780B699E" w14:textId="77777777" w:rsidR="00D336FF" w:rsidRDefault="00D336FF" w:rsidP="00D336FF">
            <w:r>
              <w:tab/>
            </w:r>
            <w:r>
              <w:tab/>
              <w:t xml:space="preserve">void </w:t>
            </w:r>
            <w:proofErr w:type="spellStart"/>
            <w:r>
              <w:t>get_</w:t>
            </w:r>
            <w:proofErr w:type="gramStart"/>
            <w:r>
              <w:t>seat</w:t>
            </w:r>
            <w:proofErr w:type="spellEnd"/>
            <w:r>
              <w:t>(</w:t>
            </w:r>
            <w:proofErr w:type="gramEnd"/>
            <w:r>
              <w:t xml:space="preserve">char </w:t>
            </w:r>
            <w:proofErr w:type="spellStart"/>
            <w:r>
              <w:t>x,char</w:t>
            </w:r>
            <w:proofErr w:type="spellEnd"/>
            <w:r>
              <w:t xml:space="preserve"> </w:t>
            </w:r>
            <w:proofErr w:type="spellStart"/>
            <w:r>
              <w:t>y,char</w:t>
            </w:r>
            <w:proofErr w:type="spellEnd"/>
            <w:r>
              <w:t xml:space="preserve"> z){</w:t>
            </w:r>
          </w:p>
          <w:p w14:paraId="68DFC975" w14:textId="77777777" w:rsidR="00D336FF" w:rsidRDefault="00D336FF" w:rsidP="00D336FF">
            <w:r>
              <w:tab/>
            </w:r>
            <w:r>
              <w:tab/>
            </w:r>
            <w:r>
              <w:tab/>
            </w:r>
            <w:proofErr w:type="spellStart"/>
            <w:r>
              <w:t>seat_no</w:t>
            </w:r>
            <w:proofErr w:type="spellEnd"/>
            <w:r>
              <w:t>[</w:t>
            </w:r>
            <w:proofErr w:type="gramStart"/>
            <w:r>
              <w:t>0]=</w:t>
            </w:r>
            <w:proofErr w:type="spellStart"/>
            <w:proofErr w:type="gramEnd"/>
            <w:r>
              <w:t>x;seat_no</w:t>
            </w:r>
            <w:proofErr w:type="spellEnd"/>
            <w:r>
              <w:t>[1]=</w:t>
            </w:r>
            <w:proofErr w:type="spellStart"/>
            <w:r>
              <w:t>y;seat_no</w:t>
            </w:r>
            <w:proofErr w:type="spellEnd"/>
            <w:r>
              <w:t>[2]=z;</w:t>
            </w:r>
          </w:p>
          <w:p w14:paraId="6C407F78" w14:textId="77777777" w:rsidR="00D336FF" w:rsidRDefault="00D336FF" w:rsidP="00D336FF">
            <w:r>
              <w:tab/>
            </w:r>
            <w:r>
              <w:tab/>
              <w:t>}</w:t>
            </w:r>
          </w:p>
          <w:p w14:paraId="01670300" w14:textId="77777777" w:rsidR="00D336FF" w:rsidRDefault="00D336FF" w:rsidP="00D336FF">
            <w:r>
              <w:tab/>
            </w:r>
            <w:r>
              <w:tab/>
              <w:t xml:space="preserve">long </w:t>
            </w:r>
            <w:proofErr w:type="spellStart"/>
            <w:r>
              <w:t>long</w:t>
            </w:r>
            <w:proofErr w:type="spellEnd"/>
            <w:r>
              <w:t xml:space="preserve"> int </w:t>
            </w:r>
            <w:proofErr w:type="spellStart"/>
            <w:r>
              <w:t>get_</w:t>
            </w:r>
            <w:proofErr w:type="gramStart"/>
            <w:r>
              <w:t>num</w:t>
            </w:r>
            <w:proofErr w:type="spellEnd"/>
            <w:r>
              <w:t>(</w:t>
            </w:r>
            <w:proofErr w:type="gramEnd"/>
            <w:r>
              <w:t>){</w:t>
            </w:r>
          </w:p>
          <w:p w14:paraId="67EAD9C2" w14:textId="77777777" w:rsidR="00D336FF" w:rsidRDefault="00D336FF" w:rsidP="00D336FF">
            <w:r>
              <w:tab/>
            </w:r>
            <w:r>
              <w:tab/>
            </w:r>
            <w:r>
              <w:tab/>
              <w:t xml:space="preserve">return </w:t>
            </w:r>
            <w:proofErr w:type="spellStart"/>
            <w:r>
              <w:t>passport_number</w:t>
            </w:r>
            <w:proofErr w:type="spellEnd"/>
            <w:r>
              <w:t>;</w:t>
            </w:r>
          </w:p>
          <w:p w14:paraId="37B0E19D" w14:textId="77777777" w:rsidR="00D336FF" w:rsidRDefault="00D336FF" w:rsidP="00D336FF">
            <w:r>
              <w:tab/>
            </w:r>
            <w:r>
              <w:tab/>
              <w:t>}</w:t>
            </w:r>
          </w:p>
          <w:p w14:paraId="17CC05D3" w14:textId="77777777" w:rsidR="00D336FF" w:rsidRDefault="00D336FF" w:rsidP="00D336FF">
            <w:r>
              <w:tab/>
            </w:r>
            <w:r>
              <w:tab/>
              <w:t xml:space="preserve">void </w:t>
            </w:r>
            <w:proofErr w:type="spellStart"/>
            <w:r>
              <w:t>user_</w:t>
            </w:r>
            <w:proofErr w:type="gramStart"/>
            <w:r>
              <w:t>detail</w:t>
            </w:r>
            <w:proofErr w:type="spellEnd"/>
            <w:r>
              <w:t>(</w:t>
            </w:r>
            <w:proofErr w:type="gramEnd"/>
            <w:r>
              <w:t>);</w:t>
            </w:r>
          </w:p>
          <w:p w14:paraId="09083590" w14:textId="77777777" w:rsidR="00D336FF" w:rsidRDefault="00D336FF" w:rsidP="00D336FF">
            <w:r>
              <w:tab/>
            </w:r>
            <w:r>
              <w:tab/>
              <w:t xml:space="preserve">void </w:t>
            </w:r>
            <w:proofErr w:type="spellStart"/>
            <w:r>
              <w:t>show_ticket</w:t>
            </w:r>
            <w:proofErr w:type="spellEnd"/>
            <w:r>
              <w:t>(flight*</w:t>
            </w:r>
            <w:proofErr w:type="spellStart"/>
            <w:r>
              <w:t>ptr</w:t>
            </w:r>
            <w:proofErr w:type="spellEnd"/>
            <w:r>
              <w:t>);</w:t>
            </w:r>
          </w:p>
          <w:p w14:paraId="1AFB9AD9" w14:textId="77777777" w:rsidR="00D336FF" w:rsidRDefault="00D336FF" w:rsidP="00D336FF">
            <w:r>
              <w:tab/>
            </w:r>
            <w:r>
              <w:tab/>
              <w:t xml:space="preserve">void </w:t>
            </w:r>
            <w:proofErr w:type="gramStart"/>
            <w:r>
              <w:t>display(</w:t>
            </w:r>
            <w:proofErr w:type="gramEnd"/>
            <w:r>
              <w:t>);//done</w:t>
            </w:r>
          </w:p>
          <w:p w14:paraId="41703FE3" w14:textId="77777777" w:rsidR="00D336FF" w:rsidRDefault="00D336FF" w:rsidP="00D336FF">
            <w:r>
              <w:t>};</w:t>
            </w:r>
          </w:p>
          <w:p w14:paraId="0A4FC521" w14:textId="77777777" w:rsidR="00D336FF" w:rsidRDefault="00D336FF" w:rsidP="00D336FF"/>
          <w:p w14:paraId="314A386A" w14:textId="77777777" w:rsidR="00D336FF" w:rsidRDefault="00D336FF" w:rsidP="00D336FF">
            <w:r>
              <w:t xml:space="preserve">class </w:t>
            </w:r>
            <w:proofErr w:type="gramStart"/>
            <w:r>
              <w:t>Node{</w:t>
            </w:r>
            <w:proofErr w:type="gramEnd"/>
          </w:p>
          <w:p w14:paraId="0763018B" w14:textId="77777777" w:rsidR="00D336FF" w:rsidRDefault="00D336FF" w:rsidP="00D336FF">
            <w:r>
              <w:t>public:</w:t>
            </w:r>
          </w:p>
          <w:p w14:paraId="7C3EEC76" w14:textId="77777777" w:rsidR="00D336FF" w:rsidRDefault="00D336FF" w:rsidP="00D336FF">
            <w:r>
              <w:t xml:space="preserve">    int data;</w:t>
            </w:r>
          </w:p>
          <w:p w14:paraId="15026933" w14:textId="77777777" w:rsidR="00D336FF" w:rsidRDefault="00D336FF" w:rsidP="00D336FF">
            <w:r>
              <w:t xml:space="preserve">    user p1;</w:t>
            </w:r>
          </w:p>
          <w:p w14:paraId="188A8699" w14:textId="77777777" w:rsidR="00D336FF" w:rsidRDefault="00D336FF" w:rsidP="00D336FF">
            <w:r>
              <w:t xml:space="preserve">    Node* next;</w:t>
            </w:r>
          </w:p>
          <w:p w14:paraId="155A507C" w14:textId="77777777" w:rsidR="00D336FF" w:rsidRDefault="00D336FF" w:rsidP="00D336FF">
            <w:r>
              <w:t xml:space="preserve">    </w:t>
            </w:r>
            <w:proofErr w:type="gramStart"/>
            <w:r>
              <w:t>Node(</w:t>
            </w:r>
            <w:proofErr w:type="gramEnd"/>
            <w:r>
              <w:t>int d){</w:t>
            </w:r>
          </w:p>
          <w:p w14:paraId="44CE61AA" w14:textId="77777777" w:rsidR="00D336FF" w:rsidRDefault="00D336FF" w:rsidP="00D336FF">
            <w:r>
              <w:t xml:space="preserve">        data = d;</w:t>
            </w:r>
          </w:p>
          <w:p w14:paraId="3C858E93" w14:textId="77777777" w:rsidR="00D336FF" w:rsidRDefault="00D336FF" w:rsidP="00D336FF">
            <w:r>
              <w:t xml:space="preserve">        next=NULL;</w:t>
            </w:r>
          </w:p>
          <w:p w14:paraId="6ABB72BE" w14:textId="77777777" w:rsidR="00D336FF" w:rsidRDefault="00D336FF" w:rsidP="00D336FF">
            <w:r>
              <w:t xml:space="preserve">    }</w:t>
            </w:r>
          </w:p>
          <w:p w14:paraId="342DDEF5" w14:textId="77777777" w:rsidR="00D336FF" w:rsidRDefault="00D336FF" w:rsidP="00D336FF">
            <w:r>
              <w:t>};</w:t>
            </w:r>
          </w:p>
          <w:p w14:paraId="5ECF211D" w14:textId="77777777" w:rsidR="00D336FF" w:rsidRDefault="00D336FF" w:rsidP="00D336FF"/>
          <w:p w14:paraId="4B3633A5" w14:textId="77777777" w:rsidR="00D336FF" w:rsidRDefault="00D336FF" w:rsidP="00D336FF">
            <w:r>
              <w:t>struct Node2</w:t>
            </w:r>
            <w:proofErr w:type="gramStart"/>
            <w:r>
              <w:t>d{</w:t>
            </w:r>
            <w:proofErr w:type="gramEnd"/>
          </w:p>
          <w:p w14:paraId="7968202C" w14:textId="77777777" w:rsidR="00D336FF" w:rsidRDefault="00D336FF" w:rsidP="00D336FF">
            <w:r>
              <w:t xml:space="preserve">    int data;</w:t>
            </w:r>
          </w:p>
          <w:p w14:paraId="2AA73305" w14:textId="77777777" w:rsidR="00D336FF" w:rsidRDefault="00D336FF" w:rsidP="00D336FF">
            <w:r>
              <w:t xml:space="preserve">    user p2;</w:t>
            </w:r>
          </w:p>
          <w:p w14:paraId="6B5D042E" w14:textId="77777777" w:rsidR="00D336FF" w:rsidRDefault="00D336FF" w:rsidP="00D336FF">
            <w:r>
              <w:t xml:space="preserve">    Node2d* right, *down;</w:t>
            </w:r>
          </w:p>
          <w:p w14:paraId="6A764FD8" w14:textId="77777777" w:rsidR="00D336FF" w:rsidRDefault="00D336FF" w:rsidP="00D336FF">
            <w:r>
              <w:t xml:space="preserve">    Node2</w:t>
            </w:r>
            <w:proofErr w:type="gramStart"/>
            <w:r>
              <w:t>d(</w:t>
            </w:r>
            <w:proofErr w:type="gramEnd"/>
            <w:r>
              <w:t>int d){</w:t>
            </w:r>
          </w:p>
          <w:p w14:paraId="57E20A7A" w14:textId="77777777" w:rsidR="00D336FF" w:rsidRDefault="00D336FF" w:rsidP="00D336FF">
            <w:r>
              <w:t xml:space="preserve">        data = d;</w:t>
            </w:r>
          </w:p>
          <w:p w14:paraId="15B8D193" w14:textId="77777777" w:rsidR="00D336FF" w:rsidRDefault="00D336FF" w:rsidP="00D336FF">
            <w:r>
              <w:t xml:space="preserve">        right = down = NULL;</w:t>
            </w:r>
          </w:p>
          <w:p w14:paraId="6E4CB36A" w14:textId="77777777" w:rsidR="00D336FF" w:rsidRDefault="00D336FF" w:rsidP="00D336FF">
            <w:r>
              <w:t xml:space="preserve">    }</w:t>
            </w:r>
          </w:p>
          <w:p w14:paraId="0F8BE07F" w14:textId="77777777" w:rsidR="00D336FF" w:rsidRDefault="00D336FF" w:rsidP="00D336FF">
            <w:r>
              <w:t>};</w:t>
            </w:r>
          </w:p>
          <w:p w14:paraId="04302CB3" w14:textId="77777777" w:rsidR="00D336FF" w:rsidRDefault="00D336FF" w:rsidP="00D336FF"/>
          <w:p w14:paraId="472F8A38" w14:textId="77777777" w:rsidR="00D336FF" w:rsidRDefault="00D336FF" w:rsidP="00D336FF">
            <w:r>
              <w:t xml:space="preserve">Node* </w:t>
            </w:r>
            <w:proofErr w:type="spellStart"/>
            <w:proofErr w:type="gramStart"/>
            <w:r>
              <w:t>Fcseats</w:t>
            </w:r>
            <w:proofErr w:type="spellEnd"/>
            <w:r>
              <w:t>(</w:t>
            </w:r>
            <w:proofErr w:type="gramEnd"/>
            <w:r>
              <w:t>int x){</w:t>
            </w:r>
          </w:p>
          <w:p w14:paraId="05D67338" w14:textId="77777777" w:rsidR="00D336FF" w:rsidRDefault="00D336FF" w:rsidP="00D336FF">
            <w:r>
              <w:t xml:space="preserve">    Node*p=NULL;</w:t>
            </w:r>
          </w:p>
          <w:p w14:paraId="0F0EDBE7" w14:textId="77777777" w:rsidR="00D336FF" w:rsidRDefault="00D336FF" w:rsidP="00D336FF">
            <w:r>
              <w:t xml:space="preserve">    p=new </w:t>
            </w:r>
            <w:proofErr w:type="gramStart"/>
            <w:r>
              <w:t>Node(</w:t>
            </w:r>
            <w:proofErr w:type="gramEnd"/>
            <w:r>
              <w:t>0);</w:t>
            </w:r>
          </w:p>
          <w:p w14:paraId="4816D501" w14:textId="77777777" w:rsidR="00D336FF" w:rsidRDefault="00D336FF" w:rsidP="00D336FF">
            <w:r>
              <w:t xml:space="preserve">    Node* head=p;</w:t>
            </w:r>
          </w:p>
          <w:p w14:paraId="2EF66806" w14:textId="77777777" w:rsidR="00D336FF" w:rsidRDefault="00D336FF" w:rsidP="00D336FF">
            <w:r>
              <w:t xml:space="preserve">    </w:t>
            </w:r>
            <w:proofErr w:type="gramStart"/>
            <w:r>
              <w:t>for(</w:t>
            </w:r>
            <w:proofErr w:type="gramEnd"/>
            <w:r>
              <w:t xml:space="preserve">int </w:t>
            </w:r>
            <w:proofErr w:type="spellStart"/>
            <w:r>
              <w:t>i</w:t>
            </w:r>
            <w:proofErr w:type="spellEnd"/>
            <w:r>
              <w:t>=1;i&lt;</w:t>
            </w:r>
            <w:proofErr w:type="spellStart"/>
            <w:r>
              <w:t>x;i</w:t>
            </w:r>
            <w:proofErr w:type="spellEnd"/>
            <w:r>
              <w:t>++){</w:t>
            </w:r>
          </w:p>
          <w:p w14:paraId="3E016DCB" w14:textId="77777777" w:rsidR="00D336FF" w:rsidRDefault="00D336FF" w:rsidP="00D336FF">
            <w:r>
              <w:t xml:space="preserve">        Node* t;</w:t>
            </w:r>
          </w:p>
          <w:p w14:paraId="57DDE6C0" w14:textId="77777777" w:rsidR="00D336FF" w:rsidRDefault="00D336FF" w:rsidP="00D336FF">
            <w:r>
              <w:t xml:space="preserve">        t=new </w:t>
            </w:r>
            <w:proofErr w:type="gramStart"/>
            <w:r>
              <w:t>Node(</w:t>
            </w:r>
            <w:proofErr w:type="gramEnd"/>
            <w:r>
              <w:t>0);</w:t>
            </w:r>
          </w:p>
          <w:p w14:paraId="76EA4411" w14:textId="77777777" w:rsidR="00D336FF" w:rsidRDefault="00D336FF" w:rsidP="00D336FF">
            <w:r>
              <w:t xml:space="preserve">        p-&gt;next=t;</w:t>
            </w:r>
          </w:p>
          <w:p w14:paraId="144224BC" w14:textId="77777777" w:rsidR="00D336FF" w:rsidRDefault="00D336FF" w:rsidP="00D336FF">
            <w:r>
              <w:t xml:space="preserve">        p=p-&gt;next;</w:t>
            </w:r>
          </w:p>
          <w:p w14:paraId="4887EAC8" w14:textId="77777777" w:rsidR="00D336FF" w:rsidRDefault="00D336FF" w:rsidP="00D336FF">
            <w:r>
              <w:t xml:space="preserve">    }</w:t>
            </w:r>
          </w:p>
          <w:p w14:paraId="2146D41F" w14:textId="77777777" w:rsidR="00D336FF" w:rsidRDefault="00D336FF" w:rsidP="00D336FF"/>
          <w:p w14:paraId="35447E75" w14:textId="77777777" w:rsidR="00D336FF" w:rsidRDefault="00D336FF" w:rsidP="00D336FF">
            <w:r>
              <w:t xml:space="preserve">    return head;</w:t>
            </w:r>
          </w:p>
          <w:p w14:paraId="1FB41623" w14:textId="77777777" w:rsidR="00D336FF" w:rsidRDefault="00D336FF" w:rsidP="00D336FF">
            <w:r>
              <w:t>}</w:t>
            </w:r>
          </w:p>
          <w:p w14:paraId="5AC20911" w14:textId="77777777" w:rsidR="00D336FF" w:rsidRDefault="00D336FF" w:rsidP="00D336FF"/>
          <w:p w14:paraId="60E2AE89" w14:textId="77777777" w:rsidR="00D336FF" w:rsidRDefault="00D336FF" w:rsidP="00D336FF">
            <w:r>
              <w:t>Node2d*</w:t>
            </w:r>
            <w:proofErr w:type="spellStart"/>
            <w:proofErr w:type="gramStart"/>
            <w:r>
              <w:t>Ecoseats</w:t>
            </w:r>
            <w:proofErr w:type="spellEnd"/>
            <w:r>
              <w:t>(</w:t>
            </w:r>
            <w:proofErr w:type="gramEnd"/>
            <w:r>
              <w:t>int m, int n){</w:t>
            </w:r>
          </w:p>
          <w:p w14:paraId="734EA40B" w14:textId="77777777" w:rsidR="00D336FF" w:rsidRDefault="00D336FF" w:rsidP="00D336FF">
            <w:r>
              <w:t xml:space="preserve">    Node2d* </w:t>
            </w:r>
            <w:proofErr w:type="spellStart"/>
            <w:r>
              <w:t>Mhead</w:t>
            </w:r>
            <w:proofErr w:type="spellEnd"/>
            <w:r>
              <w:t xml:space="preserve"> = NULL;</w:t>
            </w:r>
          </w:p>
          <w:p w14:paraId="2AF837E1" w14:textId="77777777" w:rsidR="00D336FF" w:rsidRDefault="00D336FF" w:rsidP="00D336FF">
            <w:r>
              <w:t xml:space="preserve">    Node2d* head[m];</w:t>
            </w:r>
          </w:p>
          <w:p w14:paraId="0F846C36" w14:textId="77777777" w:rsidR="00D336FF" w:rsidRDefault="00D336FF" w:rsidP="00D336FF">
            <w:r>
              <w:t xml:space="preserve">    Node2d *</w:t>
            </w:r>
            <w:proofErr w:type="spellStart"/>
            <w:r>
              <w:t>pright</w:t>
            </w:r>
            <w:proofErr w:type="spellEnd"/>
            <w:r>
              <w:t>, *temp;</w:t>
            </w:r>
          </w:p>
          <w:p w14:paraId="6638134E" w14:textId="77777777" w:rsidR="00D336FF" w:rsidRDefault="00D336FF" w:rsidP="00D336FF">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w:t>
            </w:r>
            <w:proofErr w:type="gramStart"/>
            <w:r>
              <w:t>+){</w:t>
            </w:r>
            <w:proofErr w:type="gramEnd"/>
          </w:p>
          <w:p w14:paraId="10498050" w14:textId="77777777" w:rsidR="00D336FF" w:rsidRDefault="00D336FF" w:rsidP="00D336FF">
            <w:r>
              <w:t xml:space="preserve">        head[</w:t>
            </w:r>
            <w:proofErr w:type="spellStart"/>
            <w:r>
              <w:t>i</w:t>
            </w:r>
            <w:proofErr w:type="spellEnd"/>
            <w:r>
              <w:t>] = NULL;</w:t>
            </w:r>
          </w:p>
          <w:p w14:paraId="6ECC42E5" w14:textId="77777777" w:rsidR="00D336FF" w:rsidRDefault="00D336FF" w:rsidP="00D336FF">
            <w:r>
              <w:t xml:space="preserve">        for (int j = 0; j &lt; n; </w:t>
            </w:r>
            <w:proofErr w:type="spellStart"/>
            <w:proofErr w:type="gramStart"/>
            <w:r>
              <w:t>j++</w:t>
            </w:r>
            <w:proofErr w:type="spellEnd"/>
            <w:r>
              <w:t>){</w:t>
            </w:r>
            <w:proofErr w:type="gramEnd"/>
          </w:p>
          <w:p w14:paraId="2D2F301F" w14:textId="77777777" w:rsidR="00D336FF" w:rsidRDefault="00D336FF" w:rsidP="00D336FF">
            <w:r>
              <w:t xml:space="preserve">            temp = new Node2</w:t>
            </w:r>
            <w:proofErr w:type="gramStart"/>
            <w:r>
              <w:t>d(</w:t>
            </w:r>
            <w:proofErr w:type="gramEnd"/>
            <w:r>
              <w:t>0);</w:t>
            </w:r>
          </w:p>
          <w:p w14:paraId="0655E284" w14:textId="77777777" w:rsidR="00D336FF" w:rsidRDefault="00D336FF" w:rsidP="00D336FF">
            <w:r>
              <w:t xml:space="preserve">            if </w:t>
            </w:r>
            <w:proofErr w:type="gramStart"/>
            <w:r>
              <w:t>(!</w:t>
            </w:r>
            <w:proofErr w:type="spellStart"/>
            <w:r>
              <w:t>Mhead</w:t>
            </w:r>
            <w:proofErr w:type="spellEnd"/>
            <w:proofErr w:type="gramEnd"/>
            <w:r>
              <w:t>)</w:t>
            </w:r>
          </w:p>
          <w:p w14:paraId="27DF9FD8" w14:textId="77777777" w:rsidR="00D336FF" w:rsidRDefault="00D336FF" w:rsidP="00D336FF">
            <w:r>
              <w:t xml:space="preserve">                </w:t>
            </w:r>
            <w:proofErr w:type="spellStart"/>
            <w:r>
              <w:t>Mhead</w:t>
            </w:r>
            <w:proofErr w:type="spellEnd"/>
            <w:r>
              <w:t xml:space="preserve"> = temp;</w:t>
            </w:r>
          </w:p>
          <w:p w14:paraId="4903FCA8" w14:textId="77777777" w:rsidR="00D336FF" w:rsidRDefault="00D336FF" w:rsidP="00D336FF"/>
          <w:p w14:paraId="3900950B" w14:textId="77777777" w:rsidR="00D336FF" w:rsidRDefault="00D336FF" w:rsidP="00D336FF">
            <w:r>
              <w:t xml:space="preserve">            if </w:t>
            </w:r>
            <w:proofErr w:type="gramStart"/>
            <w:r>
              <w:t>(!head</w:t>
            </w:r>
            <w:proofErr w:type="gramEnd"/>
            <w:r>
              <w:t>[</w:t>
            </w:r>
            <w:proofErr w:type="spellStart"/>
            <w:r>
              <w:t>i</w:t>
            </w:r>
            <w:proofErr w:type="spellEnd"/>
            <w:r>
              <w:t>])</w:t>
            </w:r>
          </w:p>
          <w:p w14:paraId="6662A2EE" w14:textId="77777777" w:rsidR="00D336FF" w:rsidRDefault="00D336FF" w:rsidP="00D336FF">
            <w:r>
              <w:t xml:space="preserve">                head[</w:t>
            </w:r>
            <w:proofErr w:type="spellStart"/>
            <w:r>
              <w:t>i</w:t>
            </w:r>
            <w:proofErr w:type="spellEnd"/>
            <w:r>
              <w:t>] = temp;</w:t>
            </w:r>
          </w:p>
          <w:p w14:paraId="71117FCA" w14:textId="77777777" w:rsidR="00D336FF" w:rsidRDefault="00D336FF" w:rsidP="00D336FF">
            <w:r>
              <w:t xml:space="preserve">            else</w:t>
            </w:r>
          </w:p>
          <w:p w14:paraId="476067D6" w14:textId="77777777" w:rsidR="00D336FF" w:rsidRDefault="00D336FF" w:rsidP="00D336FF">
            <w:r>
              <w:t xml:space="preserve">                </w:t>
            </w:r>
            <w:proofErr w:type="spellStart"/>
            <w:r>
              <w:t>pright</w:t>
            </w:r>
            <w:proofErr w:type="spellEnd"/>
            <w:r>
              <w:t>-&gt;right = temp;</w:t>
            </w:r>
          </w:p>
          <w:p w14:paraId="587C5588" w14:textId="77777777" w:rsidR="00D336FF" w:rsidRDefault="00D336FF" w:rsidP="00D336FF"/>
          <w:p w14:paraId="34EA259D" w14:textId="77777777" w:rsidR="00D336FF" w:rsidRDefault="00D336FF" w:rsidP="00D336FF">
            <w:r>
              <w:t xml:space="preserve">            </w:t>
            </w:r>
            <w:proofErr w:type="spellStart"/>
            <w:r>
              <w:t>pright</w:t>
            </w:r>
            <w:proofErr w:type="spellEnd"/>
            <w:r>
              <w:t xml:space="preserve"> = temp;</w:t>
            </w:r>
          </w:p>
          <w:p w14:paraId="15B1BE65" w14:textId="77777777" w:rsidR="00D336FF" w:rsidRDefault="00D336FF" w:rsidP="00D336FF">
            <w:r>
              <w:t xml:space="preserve">        }</w:t>
            </w:r>
          </w:p>
          <w:p w14:paraId="5EE1F1AC" w14:textId="77777777" w:rsidR="00D336FF" w:rsidRDefault="00D336FF" w:rsidP="00D336FF">
            <w:r>
              <w:t xml:space="preserve">    }</w:t>
            </w:r>
          </w:p>
          <w:p w14:paraId="1D012A2E" w14:textId="77777777" w:rsidR="00D336FF" w:rsidRDefault="00D336FF" w:rsidP="00D336FF"/>
          <w:p w14:paraId="50BBE041" w14:textId="77777777" w:rsidR="00D336FF" w:rsidRDefault="00D336FF" w:rsidP="00D336FF">
            <w:r>
              <w:t xml:space="preserve">    for (int </w:t>
            </w:r>
            <w:proofErr w:type="spellStart"/>
            <w:r>
              <w:t>i</w:t>
            </w:r>
            <w:proofErr w:type="spellEnd"/>
            <w:r>
              <w:t xml:space="preserve"> = 0; </w:t>
            </w:r>
            <w:proofErr w:type="spellStart"/>
            <w:r>
              <w:t>i</w:t>
            </w:r>
            <w:proofErr w:type="spellEnd"/>
            <w:r>
              <w:t xml:space="preserve"> &lt; m - 1; </w:t>
            </w:r>
            <w:proofErr w:type="spellStart"/>
            <w:r>
              <w:t>i</w:t>
            </w:r>
            <w:proofErr w:type="spellEnd"/>
            <w:r>
              <w:t>+</w:t>
            </w:r>
            <w:proofErr w:type="gramStart"/>
            <w:r>
              <w:t>+){</w:t>
            </w:r>
            <w:proofErr w:type="gramEnd"/>
          </w:p>
          <w:p w14:paraId="52970AA2" w14:textId="77777777" w:rsidR="00D336FF" w:rsidRDefault="00D336FF" w:rsidP="00D336FF">
            <w:r>
              <w:t xml:space="preserve">        Node2d *t1 = head[</w:t>
            </w:r>
            <w:proofErr w:type="spellStart"/>
            <w:r>
              <w:t>i</w:t>
            </w:r>
            <w:proofErr w:type="spellEnd"/>
            <w:r>
              <w:t xml:space="preserve">], *t2 = </w:t>
            </w:r>
            <w:proofErr w:type="gramStart"/>
            <w:r>
              <w:t>head[</w:t>
            </w:r>
            <w:proofErr w:type="spellStart"/>
            <w:proofErr w:type="gramEnd"/>
            <w:r>
              <w:t>i</w:t>
            </w:r>
            <w:proofErr w:type="spellEnd"/>
            <w:r>
              <w:t xml:space="preserve"> + 1];</w:t>
            </w:r>
          </w:p>
          <w:p w14:paraId="077FCDB5" w14:textId="77777777" w:rsidR="00D336FF" w:rsidRDefault="00D336FF" w:rsidP="00D336FF">
            <w:r>
              <w:t xml:space="preserve">        while (t1 &amp;&amp; t</w:t>
            </w:r>
            <w:proofErr w:type="gramStart"/>
            <w:r>
              <w:t>2){</w:t>
            </w:r>
            <w:proofErr w:type="gramEnd"/>
          </w:p>
          <w:p w14:paraId="4D035EF6" w14:textId="77777777" w:rsidR="00D336FF" w:rsidRDefault="00D336FF" w:rsidP="00D336FF">
            <w:r>
              <w:t xml:space="preserve">            t1-&gt;down = t2;</w:t>
            </w:r>
          </w:p>
          <w:p w14:paraId="155EE4C7" w14:textId="77777777" w:rsidR="00D336FF" w:rsidRDefault="00D336FF" w:rsidP="00D336FF">
            <w:r>
              <w:t xml:space="preserve">            t1 = t1-&gt;right;</w:t>
            </w:r>
          </w:p>
          <w:p w14:paraId="747B5EDC" w14:textId="77777777" w:rsidR="00D336FF" w:rsidRDefault="00D336FF" w:rsidP="00D336FF">
            <w:r>
              <w:t xml:space="preserve">            t2 = t2-&gt;right;</w:t>
            </w:r>
          </w:p>
          <w:p w14:paraId="3BF32372" w14:textId="77777777" w:rsidR="00D336FF" w:rsidRDefault="00D336FF" w:rsidP="00D336FF">
            <w:r>
              <w:t xml:space="preserve">        }</w:t>
            </w:r>
          </w:p>
          <w:p w14:paraId="79A39A43" w14:textId="77777777" w:rsidR="00D336FF" w:rsidRDefault="00D336FF" w:rsidP="00D336FF">
            <w:r>
              <w:t xml:space="preserve">    }</w:t>
            </w:r>
          </w:p>
          <w:p w14:paraId="1461F1FB" w14:textId="77777777" w:rsidR="00D336FF" w:rsidRDefault="00D336FF" w:rsidP="00D336FF"/>
          <w:p w14:paraId="0C8CE48E" w14:textId="77777777" w:rsidR="00D336FF" w:rsidRDefault="00D336FF" w:rsidP="00D336FF">
            <w:r>
              <w:t xml:space="preserve">    return </w:t>
            </w:r>
            <w:proofErr w:type="spellStart"/>
            <w:r>
              <w:t>Mhead</w:t>
            </w:r>
            <w:proofErr w:type="spellEnd"/>
            <w:r>
              <w:t>;</w:t>
            </w:r>
          </w:p>
          <w:p w14:paraId="1428E22C" w14:textId="77777777" w:rsidR="00D336FF" w:rsidRDefault="00D336FF" w:rsidP="00D336FF">
            <w:r>
              <w:t>}</w:t>
            </w:r>
          </w:p>
          <w:p w14:paraId="7F796981" w14:textId="77777777" w:rsidR="00D336FF" w:rsidRDefault="00D336FF" w:rsidP="00D336FF">
            <w:r>
              <w:t xml:space="preserve">class </w:t>
            </w:r>
            <w:proofErr w:type="gramStart"/>
            <w:r>
              <w:t>flight{</w:t>
            </w:r>
            <w:proofErr w:type="gramEnd"/>
          </w:p>
          <w:p w14:paraId="6FD16A8E" w14:textId="77777777" w:rsidR="00D336FF" w:rsidRDefault="00D336FF" w:rsidP="00D336FF">
            <w:r>
              <w:t>public:</w:t>
            </w:r>
          </w:p>
          <w:p w14:paraId="4FF1AA9E" w14:textId="77777777" w:rsidR="00D336FF" w:rsidRDefault="00D336FF" w:rsidP="00D336FF">
            <w:r>
              <w:tab/>
              <w:t xml:space="preserve">string </w:t>
            </w:r>
            <w:proofErr w:type="spellStart"/>
            <w:r>
              <w:t>flightname</w:t>
            </w:r>
            <w:proofErr w:type="spellEnd"/>
            <w:r>
              <w:t>;</w:t>
            </w:r>
          </w:p>
          <w:p w14:paraId="052B51EF" w14:textId="77777777" w:rsidR="00D336FF" w:rsidRDefault="00D336FF" w:rsidP="00D336FF">
            <w:r>
              <w:tab/>
              <w:t xml:space="preserve">string </w:t>
            </w:r>
            <w:proofErr w:type="spellStart"/>
            <w:r>
              <w:t>arrival_time</w:t>
            </w:r>
            <w:proofErr w:type="spellEnd"/>
            <w:r>
              <w:t>;</w:t>
            </w:r>
          </w:p>
          <w:p w14:paraId="69F2EBD4" w14:textId="77777777" w:rsidR="00D336FF" w:rsidRDefault="00D336FF" w:rsidP="00D336FF">
            <w:r>
              <w:tab/>
              <w:t xml:space="preserve">string </w:t>
            </w:r>
            <w:proofErr w:type="spellStart"/>
            <w:r>
              <w:t>departure_time</w:t>
            </w:r>
            <w:proofErr w:type="spellEnd"/>
            <w:r>
              <w:t>;</w:t>
            </w:r>
          </w:p>
          <w:p w14:paraId="274E1216" w14:textId="77777777" w:rsidR="00D336FF" w:rsidRDefault="00D336FF" w:rsidP="00D336FF">
            <w:r>
              <w:lastRenderedPageBreak/>
              <w:tab/>
              <w:t xml:space="preserve">float </w:t>
            </w:r>
            <w:proofErr w:type="spellStart"/>
            <w:r>
              <w:t>price_economyclass</w:t>
            </w:r>
            <w:proofErr w:type="spellEnd"/>
            <w:r>
              <w:t>;</w:t>
            </w:r>
          </w:p>
          <w:p w14:paraId="7918A94F" w14:textId="77777777" w:rsidR="00D336FF" w:rsidRDefault="00D336FF" w:rsidP="00D336FF">
            <w:r>
              <w:tab/>
              <w:t xml:space="preserve">float </w:t>
            </w:r>
            <w:proofErr w:type="spellStart"/>
            <w:r>
              <w:t>price_firstclass</w:t>
            </w:r>
            <w:proofErr w:type="spellEnd"/>
            <w:r>
              <w:t>;</w:t>
            </w:r>
          </w:p>
          <w:p w14:paraId="42243B4D" w14:textId="77777777" w:rsidR="00D336FF" w:rsidRDefault="00D336FF" w:rsidP="00D336FF">
            <w:r>
              <w:tab/>
              <w:t xml:space="preserve">string </w:t>
            </w:r>
            <w:proofErr w:type="spellStart"/>
            <w:r>
              <w:t>dest</w:t>
            </w:r>
            <w:proofErr w:type="spellEnd"/>
            <w:r>
              <w:t>;</w:t>
            </w:r>
          </w:p>
          <w:p w14:paraId="0303DFB4" w14:textId="77777777" w:rsidR="00D336FF" w:rsidRDefault="00D336FF" w:rsidP="00D336FF">
            <w:r>
              <w:tab/>
              <w:t>string from;</w:t>
            </w:r>
          </w:p>
          <w:p w14:paraId="46A9B0FD" w14:textId="77777777" w:rsidR="00D336FF" w:rsidRDefault="00D336FF" w:rsidP="00D336FF">
            <w:r>
              <w:tab/>
              <w:t xml:space="preserve">int </w:t>
            </w:r>
            <w:proofErr w:type="spellStart"/>
            <w:r>
              <w:t>counteco</w:t>
            </w:r>
            <w:proofErr w:type="spellEnd"/>
            <w:r>
              <w:t>;</w:t>
            </w:r>
          </w:p>
          <w:p w14:paraId="76F7C761" w14:textId="77777777" w:rsidR="00D336FF" w:rsidRDefault="00D336FF" w:rsidP="00D336FF">
            <w:r>
              <w:tab/>
              <w:t xml:space="preserve">int </w:t>
            </w:r>
            <w:proofErr w:type="spellStart"/>
            <w:r>
              <w:t>countfirst</w:t>
            </w:r>
            <w:proofErr w:type="spellEnd"/>
            <w:r>
              <w:t>;</w:t>
            </w:r>
          </w:p>
          <w:p w14:paraId="1AA8D38B" w14:textId="77777777" w:rsidR="00D336FF" w:rsidRDefault="00D336FF" w:rsidP="00D336FF">
            <w:r>
              <w:t xml:space="preserve">    Node2d*</w:t>
            </w:r>
            <w:proofErr w:type="spellStart"/>
            <w:r>
              <w:t>Ehead</w:t>
            </w:r>
            <w:proofErr w:type="spellEnd"/>
            <w:r>
              <w:t>;</w:t>
            </w:r>
          </w:p>
          <w:p w14:paraId="59C84659" w14:textId="77777777" w:rsidR="00D336FF" w:rsidRDefault="00D336FF" w:rsidP="00D336FF">
            <w:r>
              <w:t xml:space="preserve">    Node*</w:t>
            </w:r>
            <w:proofErr w:type="spellStart"/>
            <w:r>
              <w:t>Fhead</w:t>
            </w:r>
            <w:proofErr w:type="spellEnd"/>
            <w:r>
              <w:t>;</w:t>
            </w:r>
          </w:p>
          <w:p w14:paraId="733FAFC7" w14:textId="77777777" w:rsidR="00D336FF" w:rsidRDefault="00D336FF" w:rsidP="00D336FF">
            <w:r>
              <w:t xml:space="preserve">    </w:t>
            </w:r>
            <w:proofErr w:type="gramStart"/>
            <w:r>
              <w:t>flight(</w:t>
            </w:r>
            <w:proofErr w:type="gramEnd"/>
            <w:r>
              <w:t>){</w:t>
            </w:r>
          </w:p>
          <w:p w14:paraId="6D475143" w14:textId="77777777" w:rsidR="00D336FF" w:rsidRDefault="00D336FF" w:rsidP="00D336FF">
            <w:r>
              <w:t xml:space="preserve">        </w:t>
            </w:r>
            <w:proofErr w:type="spellStart"/>
            <w:r>
              <w:t>Fhead</w:t>
            </w:r>
            <w:proofErr w:type="spellEnd"/>
            <w:r>
              <w:t>=</w:t>
            </w:r>
            <w:proofErr w:type="spellStart"/>
            <w:proofErr w:type="gramStart"/>
            <w:r>
              <w:t>Fcseats</w:t>
            </w:r>
            <w:proofErr w:type="spellEnd"/>
            <w:r>
              <w:t>(</w:t>
            </w:r>
            <w:proofErr w:type="gramEnd"/>
            <w:r>
              <w:t>5);</w:t>
            </w:r>
          </w:p>
          <w:p w14:paraId="64056DCD" w14:textId="77777777" w:rsidR="00D336FF" w:rsidRDefault="00D336FF" w:rsidP="00D336FF">
            <w:r>
              <w:t xml:space="preserve">        </w:t>
            </w:r>
            <w:proofErr w:type="spellStart"/>
            <w:r>
              <w:t>Ehead</w:t>
            </w:r>
            <w:proofErr w:type="spellEnd"/>
            <w:r>
              <w:t>=</w:t>
            </w:r>
            <w:proofErr w:type="spellStart"/>
            <w:proofErr w:type="gramStart"/>
            <w:r>
              <w:t>Ecoseats</w:t>
            </w:r>
            <w:proofErr w:type="spellEnd"/>
            <w:r>
              <w:t>(</w:t>
            </w:r>
            <w:proofErr w:type="gramEnd"/>
            <w:r>
              <w:t>6,6);</w:t>
            </w:r>
          </w:p>
          <w:p w14:paraId="3F52320E" w14:textId="77777777" w:rsidR="00D336FF" w:rsidRDefault="00D336FF" w:rsidP="00D336FF">
            <w:r>
              <w:t xml:space="preserve">        </w:t>
            </w:r>
            <w:proofErr w:type="spellStart"/>
            <w:r>
              <w:t>counteco</w:t>
            </w:r>
            <w:proofErr w:type="spellEnd"/>
            <w:r>
              <w:t>=36;</w:t>
            </w:r>
          </w:p>
          <w:p w14:paraId="4F572218" w14:textId="77777777" w:rsidR="00D336FF" w:rsidRDefault="00D336FF" w:rsidP="00D336FF">
            <w:r>
              <w:t xml:space="preserve">        </w:t>
            </w:r>
            <w:proofErr w:type="spellStart"/>
            <w:r>
              <w:t>countfirst</w:t>
            </w:r>
            <w:proofErr w:type="spellEnd"/>
            <w:r>
              <w:t>=5;</w:t>
            </w:r>
          </w:p>
          <w:p w14:paraId="5CC3D8D8" w14:textId="77777777" w:rsidR="00D336FF" w:rsidRDefault="00D336FF" w:rsidP="00D336FF">
            <w:r>
              <w:t xml:space="preserve">    }</w:t>
            </w:r>
          </w:p>
          <w:p w14:paraId="6062C669" w14:textId="77777777" w:rsidR="00D336FF" w:rsidRDefault="00D336FF" w:rsidP="00D336FF">
            <w:r>
              <w:t xml:space="preserve">    void </w:t>
            </w:r>
            <w:proofErr w:type="spellStart"/>
            <w:proofErr w:type="gramStart"/>
            <w:r>
              <w:t>displaySeats</w:t>
            </w:r>
            <w:proofErr w:type="spellEnd"/>
            <w:r>
              <w:t>(</w:t>
            </w:r>
            <w:proofErr w:type="gramEnd"/>
            <w:r>
              <w:t>);//done</w:t>
            </w:r>
          </w:p>
          <w:p w14:paraId="48629238" w14:textId="77777777" w:rsidR="00D336FF" w:rsidRDefault="00D336FF" w:rsidP="00D336FF">
            <w:r>
              <w:t xml:space="preserve">    void </w:t>
            </w:r>
            <w:proofErr w:type="spellStart"/>
            <w:r>
              <w:t>add_</w:t>
            </w:r>
            <w:proofErr w:type="gramStart"/>
            <w:r>
              <w:t>details</w:t>
            </w:r>
            <w:proofErr w:type="spellEnd"/>
            <w:r>
              <w:t>(</w:t>
            </w:r>
            <w:proofErr w:type="gramEnd"/>
            <w:r>
              <w:t>);//done</w:t>
            </w:r>
          </w:p>
          <w:p w14:paraId="089053A7" w14:textId="77777777" w:rsidR="00D336FF" w:rsidRDefault="00D336FF" w:rsidP="00D336FF">
            <w:r>
              <w:t xml:space="preserve">    void </w:t>
            </w:r>
            <w:proofErr w:type="spellStart"/>
            <w:r>
              <w:t>default_</w:t>
            </w:r>
            <w:proofErr w:type="gramStart"/>
            <w:r>
              <w:t>flight</w:t>
            </w:r>
            <w:proofErr w:type="spellEnd"/>
            <w:r>
              <w:t>(</w:t>
            </w:r>
            <w:proofErr w:type="gramEnd"/>
            <w:r>
              <w:t xml:space="preserve">string </w:t>
            </w:r>
            <w:proofErr w:type="spellStart"/>
            <w:r>
              <w:t>f,string</w:t>
            </w:r>
            <w:proofErr w:type="spellEnd"/>
            <w:r>
              <w:t xml:space="preserve"> </w:t>
            </w:r>
            <w:proofErr w:type="spellStart"/>
            <w:r>
              <w:t>at,string</w:t>
            </w:r>
            <w:proofErr w:type="spellEnd"/>
            <w:r>
              <w:t xml:space="preserve"> </w:t>
            </w:r>
            <w:proofErr w:type="spellStart"/>
            <w:r>
              <w:t>dt,float</w:t>
            </w:r>
            <w:proofErr w:type="spellEnd"/>
            <w:r>
              <w:t xml:space="preserve"> </w:t>
            </w:r>
            <w:proofErr w:type="spellStart"/>
            <w:r>
              <w:t>pe,float</w:t>
            </w:r>
            <w:proofErr w:type="spellEnd"/>
            <w:r>
              <w:t xml:space="preserve"> </w:t>
            </w:r>
            <w:proofErr w:type="spellStart"/>
            <w:r>
              <w:t>pf,string</w:t>
            </w:r>
            <w:proofErr w:type="spellEnd"/>
            <w:r>
              <w:t xml:space="preserve"> </w:t>
            </w:r>
            <w:proofErr w:type="spellStart"/>
            <w:r>
              <w:t>destination,string</w:t>
            </w:r>
            <w:proofErr w:type="spellEnd"/>
            <w:r>
              <w:t xml:space="preserve"> source){</w:t>
            </w:r>
          </w:p>
          <w:p w14:paraId="23E5D0F6" w14:textId="77777777" w:rsidR="00D336FF" w:rsidRDefault="00D336FF" w:rsidP="00D336FF">
            <w:r>
              <w:t xml:space="preserve">        </w:t>
            </w:r>
            <w:proofErr w:type="spellStart"/>
            <w:r>
              <w:t>flightname</w:t>
            </w:r>
            <w:proofErr w:type="spellEnd"/>
            <w:r>
              <w:t>=f;</w:t>
            </w:r>
          </w:p>
          <w:p w14:paraId="428E360C" w14:textId="77777777" w:rsidR="00D336FF" w:rsidRDefault="00D336FF" w:rsidP="00D336FF">
            <w:r>
              <w:t xml:space="preserve">        </w:t>
            </w:r>
            <w:proofErr w:type="spellStart"/>
            <w:r>
              <w:t>arrival_time</w:t>
            </w:r>
            <w:proofErr w:type="spellEnd"/>
            <w:r>
              <w:t>=at;</w:t>
            </w:r>
          </w:p>
          <w:p w14:paraId="64BC4B8A" w14:textId="77777777" w:rsidR="00D336FF" w:rsidRDefault="00D336FF" w:rsidP="00D336FF">
            <w:r>
              <w:t xml:space="preserve">        </w:t>
            </w:r>
            <w:proofErr w:type="spellStart"/>
            <w:r>
              <w:t>departure_time</w:t>
            </w:r>
            <w:proofErr w:type="spellEnd"/>
            <w:r>
              <w:t>=dt;</w:t>
            </w:r>
          </w:p>
          <w:p w14:paraId="26AADD87" w14:textId="77777777" w:rsidR="00D336FF" w:rsidRDefault="00D336FF" w:rsidP="00D336FF">
            <w:r>
              <w:t xml:space="preserve">        </w:t>
            </w:r>
            <w:proofErr w:type="spellStart"/>
            <w:r>
              <w:t>price_economyclass</w:t>
            </w:r>
            <w:proofErr w:type="spellEnd"/>
            <w:r>
              <w:t>=pe;</w:t>
            </w:r>
          </w:p>
          <w:p w14:paraId="04014935" w14:textId="77777777" w:rsidR="00D336FF" w:rsidRDefault="00D336FF" w:rsidP="00D336FF">
            <w:r>
              <w:t xml:space="preserve">        </w:t>
            </w:r>
            <w:proofErr w:type="spellStart"/>
            <w:r>
              <w:t>price_firstclass</w:t>
            </w:r>
            <w:proofErr w:type="spellEnd"/>
            <w:r>
              <w:t>=pf;</w:t>
            </w:r>
          </w:p>
          <w:p w14:paraId="40621C78" w14:textId="77777777" w:rsidR="00D336FF" w:rsidRDefault="00D336FF" w:rsidP="00D336FF">
            <w:r>
              <w:t xml:space="preserve">        </w:t>
            </w:r>
            <w:proofErr w:type="spellStart"/>
            <w:r>
              <w:t>dest</w:t>
            </w:r>
            <w:proofErr w:type="spellEnd"/>
            <w:r>
              <w:t>=destination;</w:t>
            </w:r>
          </w:p>
          <w:p w14:paraId="0EEAF380" w14:textId="77777777" w:rsidR="00D336FF" w:rsidRDefault="00D336FF" w:rsidP="00D336FF">
            <w:r>
              <w:t xml:space="preserve">        from=source;</w:t>
            </w:r>
          </w:p>
          <w:p w14:paraId="668C290C" w14:textId="77777777" w:rsidR="00D336FF" w:rsidRDefault="00D336FF" w:rsidP="00D336FF">
            <w:r>
              <w:t xml:space="preserve">    }</w:t>
            </w:r>
          </w:p>
          <w:p w14:paraId="2A0FB05D" w14:textId="77777777" w:rsidR="00D336FF" w:rsidRDefault="00D336FF" w:rsidP="00D336FF">
            <w:r>
              <w:t xml:space="preserve">    void </w:t>
            </w:r>
            <w:proofErr w:type="spellStart"/>
            <w:r>
              <w:t>flight_</w:t>
            </w:r>
            <w:proofErr w:type="gramStart"/>
            <w:r>
              <w:t>info</w:t>
            </w:r>
            <w:proofErr w:type="spellEnd"/>
            <w:r>
              <w:t>(</w:t>
            </w:r>
            <w:proofErr w:type="gramEnd"/>
            <w:r>
              <w:t>);//done</w:t>
            </w:r>
          </w:p>
          <w:p w14:paraId="36EDB50E" w14:textId="77777777" w:rsidR="00D336FF" w:rsidRDefault="00D336FF" w:rsidP="00D336FF">
            <w:r>
              <w:t xml:space="preserve">    void </w:t>
            </w:r>
            <w:proofErr w:type="spellStart"/>
            <w:r>
              <w:t>passenger_</w:t>
            </w:r>
            <w:proofErr w:type="gramStart"/>
            <w:r>
              <w:t>info</w:t>
            </w:r>
            <w:proofErr w:type="spellEnd"/>
            <w:r>
              <w:t>(</w:t>
            </w:r>
            <w:proofErr w:type="gramEnd"/>
            <w:r>
              <w:t>int num);</w:t>
            </w:r>
          </w:p>
          <w:p w14:paraId="5847A8AF" w14:textId="77777777" w:rsidR="00D336FF" w:rsidRDefault="00D336FF" w:rsidP="00D336FF">
            <w:r>
              <w:t xml:space="preserve">    int </w:t>
            </w:r>
            <w:proofErr w:type="gramStart"/>
            <w:r>
              <w:t>reservation(</w:t>
            </w:r>
            <w:proofErr w:type="gramEnd"/>
            <w:r>
              <w:t xml:space="preserve">int </w:t>
            </w:r>
            <w:proofErr w:type="spellStart"/>
            <w:r>
              <w:t>x,int</w:t>
            </w:r>
            <w:proofErr w:type="spellEnd"/>
            <w:r>
              <w:t xml:space="preserve"> </w:t>
            </w:r>
            <w:proofErr w:type="spellStart"/>
            <w:r>
              <w:t>y,int</w:t>
            </w:r>
            <w:proofErr w:type="spellEnd"/>
            <w:r>
              <w:t xml:space="preserve"> n);//done</w:t>
            </w:r>
          </w:p>
          <w:p w14:paraId="501F302B" w14:textId="77777777" w:rsidR="00D336FF" w:rsidRDefault="00D336FF" w:rsidP="00D336FF">
            <w:r>
              <w:t xml:space="preserve">    ~</w:t>
            </w:r>
            <w:proofErr w:type="gramStart"/>
            <w:r>
              <w:t>flight(</w:t>
            </w:r>
            <w:proofErr w:type="gramEnd"/>
            <w:r>
              <w:t>){</w:t>
            </w:r>
          </w:p>
          <w:p w14:paraId="5787BF5B" w14:textId="77777777" w:rsidR="00D336FF" w:rsidRDefault="00D336FF" w:rsidP="00D336FF">
            <w:r>
              <w:t xml:space="preserve">        Node2d*</w:t>
            </w:r>
            <w:proofErr w:type="spellStart"/>
            <w:proofErr w:type="gramStart"/>
            <w:r>
              <w:t>ptr</w:t>
            </w:r>
            <w:proofErr w:type="spellEnd"/>
            <w:r>
              <w:t>,*</w:t>
            </w:r>
            <w:proofErr w:type="gramEnd"/>
            <w:r>
              <w:t>temp1=</w:t>
            </w:r>
            <w:proofErr w:type="spellStart"/>
            <w:r>
              <w:t>Ehead</w:t>
            </w:r>
            <w:proofErr w:type="spellEnd"/>
            <w:r>
              <w:t>,*temp;</w:t>
            </w:r>
          </w:p>
          <w:p w14:paraId="0DC4E8D1" w14:textId="77777777" w:rsidR="00D336FF" w:rsidRDefault="00D336FF" w:rsidP="00D336FF">
            <w:r>
              <w:t xml:space="preserve">        while(temp</w:t>
            </w:r>
            <w:proofErr w:type="gramStart"/>
            <w:r>
              <w:t>1!=</w:t>
            </w:r>
            <w:proofErr w:type="gramEnd"/>
            <w:r>
              <w:t>NULL){</w:t>
            </w:r>
          </w:p>
          <w:p w14:paraId="56245CD6" w14:textId="77777777" w:rsidR="00D336FF" w:rsidRDefault="00D336FF" w:rsidP="00D336FF">
            <w:r>
              <w:t xml:space="preserve">            </w:t>
            </w:r>
            <w:proofErr w:type="spellStart"/>
            <w:r>
              <w:t>ptr</w:t>
            </w:r>
            <w:proofErr w:type="spellEnd"/>
            <w:r>
              <w:t>=temp1;</w:t>
            </w:r>
          </w:p>
          <w:p w14:paraId="4C0A5F73" w14:textId="77777777" w:rsidR="00D336FF" w:rsidRDefault="00D336FF" w:rsidP="00D336FF">
            <w:r>
              <w:t xml:space="preserve">            while(</w:t>
            </w:r>
            <w:proofErr w:type="spellStart"/>
            <w:proofErr w:type="gramStart"/>
            <w:r>
              <w:t>ptr</w:t>
            </w:r>
            <w:proofErr w:type="spellEnd"/>
            <w:r>
              <w:t>!=</w:t>
            </w:r>
            <w:proofErr w:type="gramEnd"/>
            <w:r>
              <w:t>NULL){</w:t>
            </w:r>
          </w:p>
          <w:p w14:paraId="44FC9339" w14:textId="77777777" w:rsidR="00D336FF" w:rsidRDefault="00D336FF" w:rsidP="00D336FF">
            <w:r>
              <w:t xml:space="preserve">                temp=</w:t>
            </w:r>
            <w:proofErr w:type="spellStart"/>
            <w:r>
              <w:t>ptr</w:t>
            </w:r>
            <w:proofErr w:type="spellEnd"/>
            <w:r>
              <w:t>;</w:t>
            </w:r>
          </w:p>
          <w:p w14:paraId="28A8C062" w14:textId="77777777" w:rsidR="00D336FF" w:rsidRDefault="00D336FF" w:rsidP="00D336FF">
            <w:r>
              <w:t xml:space="preserve">                </w:t>
            </w:r>
            <w:proofErr w:type="spellStart"/>
            <w:r>
              <w:t>ptr</w:t>
            </w:r>
            <w:proofErr w:type="spellEnd"/>
            <w:r>
              <w:t>=</w:t>
            </w:r>
            <w:proofErr w:type="spellStart"/>
            <w:r>
              <w:t>ptr</w:t>
            </w:r>
            <w:proofErr w:type="spellEnd"/>
            <w:r>
              <w:t>-&gt;right;</w:t>
            </w:r>
          </w:p>
          <w:p w14:paraId="6CE93ECC" w14:textId="77777777" w:rsidR="00D336FF" w:rsidRDefault="00D336FF" w:rsidP="00D336FF">
            <w:r>
              <w:t xml:space="preserve">                delete temp;</w:t>
            </w:r>
          </w:p>
          <w:p w14:paraId="4B1B1816" w14:textId="77777777" w:rsidR="00D336FF" w:rsidRDefault="00D336FF" w:rsidP="00D336FF">
            <w:r>
              <w:t xml:space="preserve">            }</w:t>
            </w:r>
          </w:p>
          <w:p w14:paraId="6977E71F" w14:textId="77777777" w:rsidR="00D336FF" w:rsidRDefault="00D336FF" w:rsidP="00D336FF">
            <w:r>
              <w:t xml:space="preserve">            temp1=temp1-&gt;down;</w:t>
            </w:r>
          </w:p>
          <w:p w14:paraId="37EA7604" w14:textId="77777777" w:rsidR="00D336FF" w:rsidRDefault="00D336FF" w:rsidP="00D336FF">
            <w:r>
              <w:t xml:space="preserve">        }</w:t>
            </w:r>
          </w:p>
          <w:p w14:paraId="38BE448E" w14:textId="77777777" w:rsidR="00D336FF" w:rsidRDefault="00D336FF" w:rsidP="00D336FF">
            <w:r>
              <w:t xml:space="preserve">        Node*p1=</w:t>
            </w:r>
            <w:proofErr w:type="spellStart"/>
            <w:proofErr w:type="gramStart"/>
            <w:r>
              <w:t>Fhead</w:t>
            </w:r>
            <w:proofErr w:type="spellEnd"/>
            <w:r>
              <w:t>,*</w:t>
            </w:r>
            <w:proofErr w:type="gramEnd"/>
            <w:r>
              <w:t>t1;</w:t>
            </w:r>
          </w:p>
          <w:p w14:paraId="7658D1E6" w14:textId="77777777" w:rsidR="00D336FF" w:rsidRDefault="00D336FF" w:rsidP="00D336FF">
            <w:r>
              <w:t xml:space="preserve">        while(p</w:t>
            </w:r>
            <w:proofErr w:type="gramStart"/>
            <w:r>
              <w:t>1!=</w:t>
            </w:r>
            <w:proofErr w:type="gramEnd"/>
            <w:r>
              <w:t>NULL){</w:t>
            </w:r>
          </w:p>
          <w:p w14:paraId="48796E59" w14:textId="77777777" w:rsidR="00D336FF" w:rsidRDefault="00D336FF" w:rsidP="00D336FF">
            <w:r>
              <w:t xml:space="preserve">            t1=p1;</w:t>
            </w:r>
          </w:p>
          <w:p w14:paraId="758B27AB" w14:textId="77777777" w:rsidR="00D336FF" w:rsidRDefault="00D336FF" w:rsidP="00D336FF">
            <w:r>
              <w:t xml:space="preserve">            p1=p1-&gt;next;</w:t>
            </w:r>
          </w:p>
          <w:p w14:paraId="767DB511" w14:textId="77777777" w:rsidR="00D336FF" w:rsidRDefault="00D336FF" w:rsidP="00D336FF">
            <w:r>
              <w:t xml:space="preserve">            delete t1;</w:t>
            </w:r>
          </w:p>
          <w:p w14:paraId="4F984762" w14:textId="77777777" w:rsidR="00D336FF" w:rsidRDefault="00D336FF" w:rsidP="00D336FF">
            <w:r>
              <w:t xml:space="preserve">        }</w:t>
            </w:r>
          </w:p>
          <w:p w14:paraId="1FF75E55" w14:textId="77777777" w:rsidR="00D336FF" w:rsidRDefault="00D336FF" w:rsidP="00D336FF">
            <w:r>
              <w:t xml:space="preserve">    }</w:t>
            </w:r>
          </w:p>
          <w:p w14:paraId="6FEAB3A6" w14:textId="77777777" w:rsidR="00D336FF" w:rsidRDefault="00D336FF" w:rsidP="00D336FF">
            <w:r>
              <w:t>};</w:t>
            </w:r>
          </w:p>
          <w:p w14:paraId="19FAE02B" w14:textId="77777777" w:rsidR="00D336FF" w:rsidRDefault="00D336FF" w:rsidP="00D336FF"/>
          <w:p w14:paraId="487684A6" w14:textId="77777777" w:rsidR="00D336FF" w:rsidRDefault="00D336FF" w:rsidP="00D336FF">
            <w:r>
              <w:t xml:space="preserve">class </w:t>
            </w:r>
            <w:proofErr w:type="spellStart"/>
            <w:r>
              <w:t>node_</w:t>
            </w:r>
            <w:proofErr w:type="gramStart"/>
            <w:r>
              <w:t>flight</w:t>
            </w:r>
            <w:proofErr w:type="spellEnd"/>
            <w:r>
              <w:t>{</w:t>
            </w:r>
            <w:proofErr w:type="gramEnd"/>
          </w:p>
          <w:p w14:paraId="05CBA289" w14:textId="77777777" w:rsidR="00D336FF" w:rsidRDefault="00D336FF" w:rsidP="00D336FF">
            <w:r>
              <w:tab/>
              <w:t>public:</w:t>
            </w:r>
          </w:p>
          <w:p w14:paraId="70270728" w14:textId="77777777" w:rsidR="00D336FF" w:rsidRDefault="00D336FF" w:rsidP="00D336FF">
            <w:r>
              <w:lastRenderedPageBreak/>
              <w:tab/>
              <w:t>flight f;</w:t>
            </w:r>
          </w:p>
          <w:p w14:paraId="244A7BE0" w14:textId="77777777" w:rsidR="00D336FF" w:rsidRDefault="00D336FF" w:rsidP="00D336FF">
            <w:r>
              <w:tab/>
              <w:t xml:space="preserve">struct </w:t>
            </w:r>
            <w:proofErr w:type="spellStart"/>
            <w:r>
              <w:t>node_flight</w:t>
            </w:r>
            <w:proofErr w:type="spellEnd"/>
            <w:r>
              <w:t>*next;</w:t>
            </w:r>
          </w:p>
          <w:p w14:paraId="587EFB0B" w14:textId="77777777" w:rsidR="00D336FF" w:rsidRDefault="00D336FF" w:rsidP="00D336FF">
            <w:r>
              <w:t>};</w:t>
            </w:r>
          </w:p>
          <w:p w14:paraId="1A71B774" w14:textId="77777777" w:rsidR="00D336FF" w:rsidRDefault="00D336FF" w:rsidP="00D336FF"/>
          <w:p w14:paraId="1797AA8B" w14:textId="77777777" w:rsidR="00D336FF" w:rsidRDefault="00D336FF" w:rsidP="00D336FF">
            <w:r>
              <w:t xml:space="preserve">class </w:t>
            </w:r>
            <w:proofErr w:type="gramStart"/>
            <w:r>
              <w:t>administrator{</w:t>
            </w:r>
            <w:proofErr w:type="gramEnd"/>
          </w:p>
          <w:p w14:paraId="30766253" w14:textId="77777777" w:rsidR="00D336FF" w:rsidRDefault="00D336FF" w:rsidP="00D336FF">
            <w:r>
              <w:tab/>
              <w:t>public:</w:t>
            </w:r>
          </w:p>
          <w:p w14:paraId="48A6DD19" w14:textId="77777777" w:rsidR="00D336FF" w:rsidRDefault="00D336FF" w:rsidP="00D336FF">
            <w:r>
              <w:tab/>
              <w:t xml:space="preserve">void </w:t>
            </w:r>
            <w:proofErr w:type="spellStart"/>
            <w:r>
              <w:t>add_</w:t>
            </w:r>
            <w:proofErr w:type="gramStart"/>
            <w:r>
              <w:t>flight</w:t>
            </w:r>
            <w:proofErr w:type="spellEnd"/>
            <w:r>
              <w:t>(</w:t>
            </w:r>
            <w:proofErr w:type="spellStart"/>
            <w:proofErr w:type="gramEnd"/>
            <w:r>
              <w:t>node_flight</w:t>
            </w:r>
            <w:proofErr w:type="spellEnd"/>
            <w:r>
              <w:t xml:space="preserve"> **head);</w:t>
            </w:r>
          </w:p>
          <w:p w14:paraId="447CE4D8" w14:textId="77777777" w:rsidR="00D336FF" w:rsidRDefault="00D336FF" w:rsidP="00D336FF">
            <w:r>
              <w:tab/>
              <w:t xml:space="preserve">void </w:t>
            </w:r>
            <w:proofErr w:type="spellStart"/>
            <w:r>
              <w:t>edit_</w:t>
            </w:r>
            <w:proofErr w:type="gramStart"/>
            <w:r>
              <w:t>flight</w:t>
            </w:r>
            <w:proofErr w:type="spellEnd"/>
            <w:r>
              <w:t>(</w:t>
            </w:r>
            <w:proofErr w:type="gramEnd"/>
            <w:r>
              <w:t xml:space="preserve">string </w:t>
            </w:r>
            <w:proofErr w:type="spellStart"/>
            <w:r>
              <w:t>s,node_flight</w:t>
            </w:r>
            <w:proofErr w:type="spellEnd"/>
            <w:r>
              <w:t>*head);</w:t>
            </w:r>
          </w:p>
          <w:p w14:paraId="0664075E" w14:textId="77777777" w:rsidR="00D336FF" w:rsidRDefault="00D336FF" w:rsidP="00D336FF">
            <w:r>
              <w:tab/>
              <w:t xml:space="preserve">void </w:t>
            </w:r>
            <w:proofErr w:type="spellStart"/>
            <w:r>
              <w:t>delete_</w:t>
            </w:r>
            <w:proofErr w:type="gramStart"/>
            <w:r>
              <w:t>flight</w:t>
            </w:r>
            <w:proofErr w:type="spellEnd"/>
            <w:r>
              <w:t>(</w:t>
            </w:r>
            <w:proofErr w:type="spellStart"/>
            <w:proofErr w:type="gramEnd"/>
            <w:r>
              <w:t>node_flight</w:t>
            </w:r>
            <w:proofErr w:type="spellEnd"/>
            <w:r>
              <w:t>**</w:t>
            </w:r>
            <w:proofErr w:type="spellStart"/>
            <w:r>
              <w:t>head,string</w:t>
            </w:r>
            <w:proofErr w:type="spellEnd"/>
            <w:r>
              <w:t xml:space="preserve"> s);</w:t>
            </w:r>
          </w:p>
          <w:p w14:paraId="467B4CE8" w14:textId="77777777" w:rsidR="00D336FF" w:rsidRDefault="00D336FF" w:rsidP="00D336FF">
            <w:r>
              <w:t>};</w:t>
            </w:r>
          </w:p>
          <w:p w14:paraId="03423D1F" w14:textId="77777777" w:rsidR="00D336FF" w:rsidRDefault="00D336FF" w:rsidP="00D336FF"/>
          <w:p w14:paraId="1F2F83C3" w14:textId="77777777" w:rsidR="00D336FF" w:rsidRDefault="00D336FF" w:rsidP="00D336FF">
            <w:proofErr w:type="spellStart"/>
            <w:r>
              <w:t>node_flight</w:t>
            </w:r>
            <w:proofErr w:type="spellEnd"/>
            <w:r>
              <w:t>*</w:t>
            </w:r>
            <w:proofErr w:type="gramStart"/>
            <w:r>
              <w:t>traverse(</w:t>
            </w:r>
            <w:proofErr w:type="spellStart"/>
            <w:proofErr w:type="gramEnd"/>
            <w:r>
              <w:t>node_flight</w:t>
            </w:r>
            <w:proofErr w:type="spellEnd"/>
            <w:r>
              <w:t>*</w:t>
            </w:r>
            <w:proofErr w:type="spellStart"/>
            <w:r>
              <w:t>head,string</w:t>
            </w:r>
            <w:proofErr w:type="spellEnd"/>
            <w:r>
              <w:t xml:space="preserve"> name) //name must be search//</w:t>
            </w:r>
          </w:p>
          <w:p w14:paraId="7CDE9DD7" w14:textId="77777777" w:rsidR="00D336FF" w:rsidRDefault="00D336FF" w:rsidP="00D336FF">
            <w:r>
              <w:t>{</w:t>
            </w:r>
          </w:p>
          <w:p w14:paraId="035A3553" w14:textId="77777777" w:rsidR="00D336FF" w:rsidRDefault="00D336FF" w:rsidP="00D336FF">
            <w:r>
              <w:tab/>
            </w:r>
            <w:proofErr w:type="spellStart"/>
            <w:r>
              <w:t>node_flight</w:t>
            </w:r>
            <w:proofErr w:type="spellEnd"/>
            <w:r>
              <w:t>*</w:t>
            </w:r>
            <w:proofErr w:type="spellStart"/>
            <w:r>
              <w:t>ptr</w:t>
            </w:r>
            <w:proofErr w:type="spellEnd"/>
            <w:r>
              <w:t>=head;</w:t>
            </w:r>
          </w:p>
          <w:p w14:paraId="36BC5A24" w14:textId="77777777" w:rsidR="00D336FF" w:rsidRDefault="00D336FF" w:rsidP="00D336FF">
            <w:r>
              <w:tab/>
              <w:t>while(</w:t>
            </w:r>
            <w:proofErr w:type="spellStart"/>
            <w:proofErr w:type="gramStart"/>
            <w:r>
              <w:t>ptr</w:t>
            </w:r>
            <w:proofErr w:type="spellEnd"/>
            <w:r>
              <w:t>!=</w:t>
            </w:r>
            <w:proofErr w:type="gramEnd"/>
            <w:r>
              <w:t>NULL){</w:t>
            </w:r>
          </w:p>
          <w:p w14:paraId="72DAD843" w14:textId="77777777" w:rsidR="00D336FF" w:rsidRDefault="00D336FF" w:rsidP="00D336FF">
            <w:r>
              <w:tab/>
            </w:r>
            <w:r>
              <w:tab/>
              <w:t>if(</w:t>
            </w:r>
            <w:proofErr w:type="spellStart"/>
            <w:r>
              <w:t>ptr</w:t>
            </w:r>
            <w:proofErr w:type="spellEnd"/>
            <w:r>
              <w:t>-&gt;</w:t>
            </w:r>
            <w:proofErr w:type="spellStart"/>
            <w:proofErr w:type="gramStart"/>
            <w:r>
              <w:t>f.flightname</w:t>
            </w:r>
            <w:proofErr w:type="spellEnd"/>
            <w:proofErr w:type="gramEnd"/>
            <w:r>
              <w:t>==name)</w:t>
            </w:r>
          </w:p>
          <w:p w14:paraId="50A78397" w14:textId="77777777" w:rsidR="00D336FF" w:rsidRDefault="00D336FF" w:rsidP="00D336FF">
            <w:r>
              <w:tab/>
            </w:r>
            <w:r>
              <w:tab/>
              <w:t xml:space="preserve">return </w:t>
            </w:r>
            <w:proofErr w:type="spellStart"/>
            <w:r>
              <w:t>ptr</w:t>
            </w:r>
            <w:proofErr w:type="spellEnd"/>
            <w:r>
              <w:t>;</w:t>
            </w:r>
          </w:p>
          <w:p w14:paraId="45701E6F" w14:textId="77777777" w:rsidR="00D336FF" w:rsidRDefault="00D336FF" w:rsidP="00D336FF">
            <w:r>
              <w:tab/>
            </w:r>
            <w:r>
              <w:tab/>
            </w:r>
            <w:proofErr w:type="spellStart"/>
            <w:r>
              <w:t>ptr</w:t>
            </w:r>
            <w:proofErr w:type="spellEnd"/>
            <w:r>
              <w:t>=</w:t>
            </w:r>
            <w:proofErr w:type="spellStart"/>
            <w:r>
              <w:t>ptr</w:t>
            </w:r>
            <w:proofErr w:type="spellEnd"/>
            <w:r>
              <w:t>-&gt;next;</w:t>
            </w:r>
          </w:p>
          <w:p w14:paraId="794C5559" w14:textId="77777777" w:rsidR="00D336FF" w:rsidRDefault="00D336FF" w:rsidP="00D336FF">
            <w:r>
              <w:tab/>
              <w:t>}</w:t>
            </w:r>
          </w:p>
          <w:p w14:paraId="00732D0C" w14:textId="77777777" w:rsidR="00D336FF" w:rsidRDefault="00D336FF" w:rsidP="00D336FF"/>
          <w:p w14:paraId="5D93E69F" w14:textId="77777777" w:rsidR="00D336FF" w:rsidRDefault="00D336FF" w:rsidP="00D336FF">
            <w:r>
              <w:tab/>
              <w:t xml:space="preserve">return </w:t>
            </w:r>
            <w:proofErr w:type="spellStart"/>
            <w:r>
              <w:t>ptr</w:t>
            </w:r>
            <w:proofErr w:type="spellEnd"/>
            <w:r>
              <w:t>;</w:t>
            </w:r>
          </w:p>
          <w:p w14:paraId="0E03439F" w14:textId="77777777" w:rsidR="00D336FF" w:rsidRDefault="00D336FF" w:rsidP="00D336FF">
            <w:r>
              <w:t>}</w:t>
            </w:r>
          </w:p>
          <w:p w14:paraId="2E45F23F" w14:textId="77777777" w:rsidR="00D336FF" w:rsidRDefault="00D336FF" w:rsidP="00D336FF"/>
          <w:p w14:paraId="4C6B194D" w14:textId="77777777" w:rsidR="00D336FF" w:rsidRDefault="00D336FF" w:rsidP="00D336FF">
            <w:r>
              <w:t xml:space="preserve">void </w:t>
            </w:r>
            <w:proofErr w:type="gramStart"/>
            <w:r>
              <w:t>user::</w:t>
            </w:r>
            <w:proofErr w:type="spellStart"/>
            <w:proofErr w:type="gramEnd"/>
            <w:r>
              <w:t>user_detail</w:t>
            </w:r>
            <w:proofErr w:type="spellEnd"/>
            <w:r>
              <w:t>(){</w:t>
            </w:r>
          </w:p>
          <w:p w14:paraId="43B68493" w14:textId="77777777" w:rsidR="00D336FF" w:rsidRDefault="00D336FF" w:rsidP="00D336FF">
            <w:r>
              <w:t xml:space="preserve">    </w:t>
            </w:r>
            <w:proofErr w:type="spellStart"/>
            <w:r>
              <w:t>cout</w:t>
            </w:r>
            <w:proofErr w:type="spellEnd"/>
            <w:r>
              <w:t>&lt;&lt;"\</w:t>
            </w:r>
            <w:proofErr w:type="spellStart"/>
            <w:r>
              <w:t>nIn</w:t>
            </w:r>
            <w:proofErr w:type="spellEnd"/>
            <w:r>
              <w:t xml:space="preserve"> order for us to do anything, first we need some </w:t>
            </w:r>
            <w:proofErr w:type="gramStart"/>
            <w:r>
              <w:t>details :</w:t>
            </w:r>
            <w:proofErr w:type="gramEnd"/>
            <w:r>
              <w:t xml:space="preserve"> "&lt;&lt;</w:t>
            </w:r>
            <w:proofErr w:type="spellStart"/>
            <w:r>
              <w:t>endl</w:t>
            </w:r>
            <w:proofErr w:type="spellEnd"/>
            <w:r>
              <w:t>;</w:t>
            </w:r>
          </w:p>
          <w:p w14:paraId="4C08E0EE" w14:textId="77777777" w:rsidR="00D336FF" w:rsidRDefault="00D336FF" w:rsidP="00D336FF">
            <w:r>
              <w:tab/>
            </w:r>
            <w:proofErr w:type="spellStart"/>
            <w:r>
              <w:t>cout</w:t>
            </w:r>
            <w:proofErr w:type="spellEnd"/>
            <w:r>
              <w:t>&lt;&lt;"\</w:t>
            </w:r>
            <w:proofErr w:type="spellStart"/>
            <w:r>
              <w:t>nYour</w:t>
            </w:r>
            <w:proofErr w:type="spellEnd"/>
            <w:r>
              <w:t xml:space="preserve"> </w:t>
            </w:r>
            <w:proofErr w:type="gramStart"/>
            <w:r>
              <w:t>name :</w:t>
            </w:r>
            <w:proofErr w:type="gramEnd"/>
            <w:r>
              <w:t>: ";</w:t>
            </w:r>
          </w:p>
          <w:p w14:paraId="0BA9E906" w14:textId="77777777" w:rsidR="00D336FF" w:rsidRDefault="00D336FF" w:rsidP="00D336FF">
            <w:r>
              <w:tab/>
            </w:r>
            <w:proofErr w:type="spellStart"/>
            <w:r>
              <w:t>fflush</w:t>
            </w:r>
            <w:proofErr w:type="spellEnd"/>
            <w:r>
              <w:t>(stdin);</w:t>
            </w:r>
          </w:p>
          <w:p w14:paraId="105D4780" w14:textId="77777777" w:rsidR="00D336FF" w:rsidRDefault="00D336FF" w:rsidP="00D336FF">
            <w:r>
              <w:tab/>
            </w:r>
            <w:proofErr w:type="spellStart"/>
            <w:r>
              <w:t>getline</w:t>
            </w:r>
            <w:proofErr w:type="spellEnd"/>
            <w:r>
              <w:t>(</w:t>
            </w:r>
            <w:proofErr w:type="spellStart"/>
            <w:proofErr w:type="gramStart"/>
            <w:r>
              <w:t>cin,name</w:t>
            </w:r>
            <w:proofErr w:type="spellEnd"/>
            <w:proofErr w:type="gramEnd"/>
            <w:r>
              <w:t>);</w:t>
            </w:r>
          </w:p>
          <w:p w14:paraId="658CB571" w14:textId="77777777" w:rsidR="00D336FF" w:rsidRDefault="00D336FF" w:rsidP="00D336FF">
            <w:r>
              <w:tab/>
            </w:r>
            <w:proofErr w:type="spellStart"/>
            <w:r>
              <w:t>cout</w:t>
            </w:r>
            <w:proofErr w:type="spellEnd"/>
            <w:r>
              <w:t>&lt;&lt;"\</w:t>
            </w:r>
            <w:proofErr w:type="spellStart"/>
            <w:r>
              <w:t>nYour</w:t>
            </w:r>
            <w:proofErr w:type="spellEnd"/>
            <w:r>
              <w:t xml:space="preserve"> passport </w:t>
            </w:r>
            <w:proofErr w:type="gramStart"/>
            <w:r>
              <w:t>number :</w:t>
            </w:r>
            <w:proofErr w:type="gramEnd"/>
            <w:r>
              <w:t>: ";</w:t>
            </w:r>
          </w:p>
          <w:p w14:paraId="621995E0" w14:textId="77777777" w:rsidR="00D336FF" w:rsidRDefault="00D336FF" w:rsidP="00D336FF">
            <w:r>
              <w:tab/>
            </w:r>
            <w:proofErr w:type="spellStart"/>
            <w:r>
              <w:t>cin</w:t>
            </w:r>
            <w:proofErr w:type="spellEnd"/>
            <w:r>
              <w:t>&gt;&gt;</w:t>
            </w:r>
            <w:proofErr w:type="spellStart"/>
            <w:r>
              <w:t>passport_number</w:t>
            </w:r>
            <w:proofErr w:type="spellEnd"/>
            <w:r>
              <w:t>;</w:t>
            </w:r>
          </w:p>
          <w:p w14:paraId="0A97ACD0" w14:textId="77777777" w:rsidR="00D336FF" w:rsidRDefault="00D336FF" w:rsidP="00D336FF">
            <w:r>
              <w:t>}</w:t>
            </w:r>
          </w:p>
          <w:p w14:paraId="77CD5364" w14:textId="77777777" w:rsidR="00D336FF" w:rsidRDefault="00D336FF" w:rsidP="00D336FF"/>
          <w:p w14:paraId="1B052D80" w14:textId="77777777" w:rsidR="00D336FF" w:rsidRDefault="00D336FF" w:rsidP="00D336FF">
            <w:r>
              <w:t xml:space="preserve">void </w:t>
            </w:r>
            <w:proofErr w:type="gramStart"/>
            <w:r>
              <w:t>user::</w:t>
            </w:r>
            <w:proofErr w:type="gramEnd"/>
            <w:r>
              <w:t>display(){</w:t>
            </w:r>
          </w:p>
          <w:p w14:paraId="30AF38E1" w14:textId="77777777" w:rsidR="00D336FF" w:rsidRDefault="00D336FF" w:rsidP="00D336FF">
            <w:r>
              <w:t xml:space="preserve">    </w:t>
            </w:r>
            <w:proofErr w:type="spellStart"/>
            <w:r>
              <w:t>cout</w:t>
            </w:r>
            <w:proofErr w:type="spellEnd"/>
            <w:r>
              <w:t>&lt;&lt;"";</w:t>
            </w:r>
          </w:p>
          <w:p w14:paraId="4D25DE1D" w14:textId="77777777" w:rsidR="00D336FF" w:rsidRDefault="00D336FF" w:rsidP="00D336FF">
            <w:r>
              <w:t xml:space="preserve">    if(</w:t>
            </w:r>
            <w:proofErr w:type="spellStart"/>
            <w:r>
              <w:t>seat_no</w:t>
            </w:r>
            <w:proofErr w:type="spellEnd"/>
            <w:r>
              <w:t>[</w:t>
            </w:r>
            <w:proofErr w:type="gramStart"/>
            <w:r>
              <w:t>2]=</w:t>
            </w:r>
            <w:proofErr w:type="gramEnd"/>
            <w:r>
              <w:t>=1&amp;&amp;</w:t>
            </w:r>
            <w:proofErr w:type="spellStart"/>
            <w:r>
              <w:t>seat_no</w:t>
            </w:r>
            <w:proofErr w:type="spellEnd"/>
            <w:r>
              <w:t>[0]=='A')</w:t>
            </w:r>
          </w:p>
          <w:p w14:paraId="40C6D839" w14:textId="77777777" w:rsidR="00D336FF" w:rsidRDefault="00D336FF" w:rsidP="00D336FF">
            <w:r>
              <w:t xml:space="preserve">    </w:t>
            </w:r>
            <w:proofErr w:type="spellStart"/>
            <w:r>
              <w:t>seat_</w:t>
            </w:r>
            <w:proofErr w:type="gramStart"/>
            <w:r>
              <w:t>no</w:t>
            </w:r>
            <w:proofErr w:type="spellEnd"/>
            <w:r>
              <w:t>[</w:t>
            </w:r>
            <w:proofErr w:type="gramEnd"/>
            <w:r>
              <w:t>0]='W';</w:t>
            </w:r>
          </w:p>
          <w:p w14:paraId="2761ECCF" w14:textId="77777777" w:rsidR="00D336FF" w:rsidRDefault="00D336FF" w:rsidP="00D336FF">
            <w:r>
              <w:tab/>
            </w:r>
            <w:proofErr w:type="spellStart"/>
            <w:r>
              <w:t>cout</w:t>
            </w:r>
            <w:proofErr w:type="spellEnd"/>
            <w:r>
              <w:t>&lt;&lt;"\</w:t>
            </w:r>
            <w:proofErr w:type="spellStart"/>
            <w:proofErr w:type="gramStart"/>
            <w:r>
              <w:t>nName</w:t>
            </w:r>
            <w:proofErr w:type="spellEnd"/>
            <w:r>
              <w:t xml:space="preserve"> :</w:t>
            </w:r>
            <w:proofErr w:type="gramEnd"/>
            <w:r>
              <w:t>: "&lt;&lt;name&lt;&lt;"\</w:t>
            </w:r>
            <w:proofErr w:type="spellStart"/>
            <w:r>
              <w:t>tPassport</w:t>
            </w:r>
            <w:proofErr w:type="spellEnd"/>
            <w:r>
              <w:t xml:space="preserve"> number :: "&lt;&lt;</w:t>
            </w:r>
            <w:proofErr w:type="spellStart"/>
            <w:r>
              <w:t>passport_number</w:t>
            </w:r>
            <w:proofErr w:type="spellEnd"/>
            <w:r>
              <w:t>&lt;&lt;"\</w:t>
            </w:r>
            <w:proofErr w:type="spellStart"/>
            <w:r>
              <w:t>tSeat</w:t>
            </w:r>
            <w:proofErr w:type="spellEnd"/>
            <w:r>
              <w:t xml:space="preserve"> number is :: "&lt;&lt;</w:t>
            </w:r>
            <w:proofErr w:type="spellStart"/>
            <w:r>
              <w:t>seat_no</w:t>
            </w:r>
            <w:proofErr w:type="spellEnd"/>
            <w:r>
              <w:t>[0]&lt;&lt;(int)</w:t>
            </w:r>
            <w:proofErr w:type="spellStart"/>
            <w:r>
              <w:t>seat_no</w:t>
            </w:r>
            <w:proofErr w:type="spellEnd"/>
            <w:r>
              <w:t>[1]&lt;&lt;(int)</w:t>
            </w:r>
            <w:proofErr w:type="spellStart"/>
            <w:r>
              <w:t>seat_no</w:t>
            </w:r>
            <w:proofErr w:type="spellEnd"/>
            <w:r>
              <w:t>[2];</w:t>
            </w:r>
          </w:p>
          <w:p w14:paraId="72C67C77" w14:textId="77777777" w:rsidR="00D336FF" w:rsidRDefault="00D336FF" w:rsidP="00D336FF">
            <w:r>
              <w:t>}</w:t>
            </w:r>
          </w:p>
          <w:p w14:paraId="43A1D512" w14:textId="77777777" w:rsidR="00D336FF" w:rsidRDefault="00D336FF" w:rsidP="00D336FF"/>
          <w:p w14:paraId="3277E67C" w14:textId="77777777" w:rsidR="00D336FF" w:rsidRDefault="00D336FF" w:rsidP="00D336FF">
            <w:r>
              <w:t xml:space="preserve">void </w:t>
            </w:r>
            <w:proofErr w:type="gramStart"/>
            <w:r>
              <w:t>user::</w:t>
            </w:r>
            <w:proofErr w:type="spellStart"/>
            <w:proofErr w:type="gramEnd"/>
            <w:r>
              <w:t>show_ticket</w:t>
            </w:r>
            <w:proofErr w:type="spellEnd"/>
            <w:r>
              <w:t>(flight *</w:t>
            </w:r>
            <w:proofErr w:type="spellStart"/>
            <w:r>
              <w:t>ptr</w:t>
            </w:r>
            <w:proofErr w:type="spellEnd"/>
            <w:r>
              <w:t>)</w:t>
            </w:r>
          </w:p>
          <w:p w14:paraId="3CD1FFCF" w14:textId="77777777" w:rsidR="00D336FF" w:rsidRDefault="00D336FF" w:rsidP="00D336FF">
            <w:r>
              <w:t>{</w:t>
            </w:r>
          </w:p>
          <w:p w14:paraId="5F4F7D17" w14:textId="77777777" w:rsidR="00D336FF" w:rsidRDefault="00D336FF" w:rsidP="00D336FF">
            <w:r>
              <w:tab/>
              <w:t xml:space="preserve">char </w:t>
            </w:r>
            <w:proofErr w:type="gramStart"/>
            <w:r>
              <w:t>c[</w:t>
            </w:r>
            <w:proofErr w:type="gramEnd"/>
            <w:r>
              <w:t>90]={"&lt;&gt;&lt;&gt;&lt;&gt;&lt;&gt;&lt;&gt;&lt;&gt;&lt;&gt;&lt;&gt;&lt;&gt;&lt;&gt;&lt;&gt;&lt;&gt;&lt;&gt;&lt;&gt;&lt;&gt;&lt;&gt;&lt;&gt;&lt;&gt;&lt;&gt;&lt;&gt;&lt;&gt;&lt;&gt;&lt;&gt;&lt;&gt;&lt;&gt;&lt;&gt;&lt;&gt;&lt;&gt;&lt;&gt;&lt;&gt;&lt;&gt;&lt;&gt;&lt;&gt;&lt;&gt;&lt;&gt;"};</w:t>
            </w:r>
          </w:p>
          <w:p w14:paraId="077ED3D8" w14:textId="77777777" w:rsidR="00D336FF" w:rsidRDefault="00D336FF" w:rsidP="00D336FF">
            <w:r>
              <w:tab/>
            </w:r>
            <w:proofErr w:type="spellStart"/>
            <w:r>
              <w:t>cout</w:t>
            </w:r>
            <w:proofErr w:type="spellEnd"/>
            <w:r>
              <w:t>&lt;&lt;c&lt;&lt;</w:t>
            </w:r>
            <w:proofErr w:type="spellStart"/>
            <w:r>
              <w:t>endl</w:t>
            </w:r>
            <w:proofErr w:type="spellEnd"/>
            <w:r>
              <w:t>;</w:t>
            </w:r>
          </w:p>
          <w:p w14:paraId="2791BBF2" w14:textId="77777777" w:rsidR="00D336FF" w:rsidRDefault="00D336FF" w:rsidP="00D336FF">
            <w:r>
              <w:tab/>
            </w:r>
            <w:proofErr w:type="gramStart"/>
            <w:r>
              <w:t>display(</w:t>
            </w:r>
            <w:proofErr w:type="gramEnd"/>
            <w:r>
              <w:t>);</w:t>
            </w:r>
          </w:p>
          <w:p w14:paraId="1CE3E86A" w14:textId="77777777" w:rsidR="00D336FF" w:rsidRDefault="00D336FF" w:rsidP="00D336FF">
            <w:r>
              <w:tab/>
            </w:r>
            <w:proofErr w:type="spellStart"/>
            <w:r>
              <w:t>ptr</w:t>
            </w:r>
            <w:proofErr w:type="spellEnd"/>
            <w:r>
              <w:t>-&gt;</w:t>
            </w:r>
            <w:proofErr w:type="spellStart"/>
            <w:r>
              <w:t>flight_</w:t>
            </w:r>
            <w:proofErr w:type="gramStart"/>
            <w:r>
              <w:t>info</w:t>
            </w:r>
            <w:proofErr w:type="spellEnd"/>
            <w:r>
              <w:t>(</w:t>
            </w:r>
            <w:proofErr w:type="gramEnd"/>
            <w:r>
              <w:t>);</w:t>
            </w:r>
          </w:p>
          <w:p w14:paraId="6E57F881" w14:textId="77777777" w:rsidR="00D336FF" w:rsidRDefault="00D336FF" w:rsidP="00D336FF">
            <w:r>
              <w:tab/>
            </w:r>
            <w:proofErr w:type="spellStart"/>
            <w:r>
              <w:t>cout</w:t>
            </w:r>
            <w:proofErr w:type="spellEnd"/>
            <w:r>
              <w:t>&lt;&lt;"\</w:t>
            </w:r>
            <w:proofErr w:type="spellStart"/>
            <w:r>
              <w:t>nPrice</w:t>
            </w:r>
            <w:proofErr w:type="spellEnd"/>
            <w:r>
              <w:t xml:space="preserve"> of </w:t>
            </w:r>
            <w:proofErr w:type="gramStart"/>
            <w:r>
              <w:t>ticket :</w:t>
            </w:r>
            <w:proofErr w:type="gramEnd"/>
            <w:r>
              <w:t>: "&lt;&lt;</w:t>
            </w:r>
            <w:proofErr w:type="spellStart"/>
            <w:r>
              <w:t>price_of_ticket</w:t>
            </w:r>
            <w:proofErr w:type="spellEnd"/>
            <w:r>
              <w:t>;</w:t>
            </w:r>
          </w:p>
          <w:p w14:paraId="3FE57070" w14:textId="77777777" w:rsidR="00D336FF" w:rsidRDefault="00D336FF" w:rsidP="00D336FF">
            <w:r>
              <w:tab/>
            </w:r>
            <w:proofErr w:type="spellStart"/>
            <w:r>
              <w:t>seat_</w:t>
            </w:r>
            <w:proofErr w:type="gramStart"/>
            <w:r>
              <w:t>no</w:t>
            </w:r>
            <w:proofErr w:type="spellEnd"/>
            <w:r>
              <w:t>[</w:t>
            </w:r>
            <w:proofErr w:type="gramEnd"/>
            <w:r>
              <w:t>0]=='A'?</w:t>
            </w:r>
            <w:proofErr w:type="spellStart"/>
            <w:r>
              <w:t>cout</w:t>
            </w:r>
            <w:proofErr w:type="spellEnd"/>
            <w:r>
              <w:t>&lt;&lt;"\</w:t>
            </w:r>
            <w:proofErr w:type="spellStart"/>
            <w:r>
              <w:t>nFIRST</w:t>
            </w:r>
            <w:proofErr w:type="spellEnd"/>
            <w:r>
              <w:t xml:space="preserve"> CLASS":</w:t>
            </w:r>
            <w:proofErr w:type="spellStart"/>
            <w:r>
              <w:t>cout</w:t>
            </w:r>
            <w:proofErr w:type="spellEnd"/>
            <w:r>
              <w:t>&lt;&lt;"\</w:t>
            </w:r>
            <w:proofErr w:type="spellStart"/>
            <w:r>
              <w:t>nECONOMY</w:t>
            </w:r>
            <w:proofErr w:type="spellEnd"/>
            <w:r>
              <w:t xml:space="preserve"> CLASS";</w:t>
            </w:r>
          </w:p>
          <w:p w14:paraId="60175107" w14:textId="77777777" w:rsidR="00D336FF" w:rsidRDefault="00D336FF" w:rsidP="00D336FF">
            <w:r>
              <w:lastRenderedPageBreak/>
              <w:tab/>
              <w:t>if(</w:t>
            </w:r>
            <w:proofErr w:type="spellStart"/>
            <w:r>
              <w:t>seat_no</w:t>
            </w:r>
            <w:proofErr w:type="spellEnd"/>
            <w:r>
              <w:t>[</w:t>
            </w:r>
            <w:proofErr w:type="gramStart"/>
            <w:r>
              <w:t>2]=</w:t>
            </w:r>
            <w:proofErr w:type="gramEnd"/>
            <w:r>
              <w:t>=1||</w:t>
            </w:r>
            <w:proofErr w:type="spellStart"/>
            <w:r>
              <w:t>seat_no</w:t>
            </w:r>
            <w:proofErr w:type="spellEnd"/>
            <w:r>
              <w:t>[0]=='B')</w:t>
            </w:r>
          </w:p>
          <w:p w14:paraId="798C594C" w14:textId="77777777" w:rsidR="00D336FF" w:rsidRDefault="00D336FF" w:rsidP="00D336FF">
            <w:r>
              <w:tab/>
            </w:r>
            <w:proofErr w:type="spellStart"/>
            <w:r>
              <w:t>cout</w:t>
            </w:r>
            <w:proofErr w:type="spellEnd"/>
            <w:r>
              <w:t>&lt;&lt;"\</w:t>
            </w:r>
            <w:proofErr w:type="spellStart"/>
            <w:r>
              <w:t>tWINDOW</w:t>
            </w:r>
            <w:proofErr w:type="spellEnd"/>
            <w:r>
              <w:t xml:space="preserve"> SEAT";</w:t>
            </w:r>
          </w:p>
          <w:p w14:paraId="184ABE0F" w14:textId="77777777" w:rsidR="00D336FF" w:rsidRDefault="00D336FF" w:rsidP="00D336FF">
            <w:r>
              <w:tab/>
              <w:t>if((</w:t>
            </w:r>
            <w:proofErr w:type="spellStart"/>
            <w:r>
              <w:t>seat_no</w:t>
            </w:r>
            <w:proofErr w:type="spellEnd"/>
            <w:r>
              <w:t>[</w:t>
            </w:r>
            <w:proofErr w:type="gramStart"/>
            <w:r>
              <w:t>2]=</w:t>
            </w:r>
            <w:proofErr w:type="gramEnd"/>
            <w:r>
              <w:t>=3||</w:t>
            </w:r>
            <w:proofErr w:type="spellStart"/>
            <w:r>
              <w:t>seat_no</w:t>
            </w:r>
            <w:proofErr w:type="spellEnd"/>
            <w:r>
              <w:t>[2]==4)&amp;&amp;</w:t>
            </w:r>
            <w:proofErr w:type="spellStart"/>
            <w:r>
              <w:t>seat_no</w:t>
            </w:r>
            <w:proofErr w:type="spellEnd"/>
            <w:r>
              <w:t>[0]=='A')</w:t>
            </w:r>
          </w:p>
          <w:p w14:paraId="066A0C43" w14:textId="77777777" w:rsidR="00D336FF" w:rsidRDefault="00D336FF" w:rsidP="00D336FF">
            <w:r>
              <w:tab/>
            </w:r>
            <w:proofErr w:type="spellStart"/>
            <w:r>
              <w:t>cout</w:t>
            </w:r>
            <w:proofErr w:type="spellEnd"/>
            <w:r>
              <w:t>&lt;&lt;"\</w:t>
            </w:r>
            <w:proofErr w:type="spellStart"/>
            <w:r>
              <w:t>tAISLE</w:t>
            </w:r>
            <w:proofErr w:type="spellEnd"/>
            <w:r>
              <w:t xml:space="preserve"> SEAT";</w:t>
            </w:r>
          </w:p>
          <w:p w14:paraId="2D650C68" w14:textId="77777777" w:rsidR="00D336FF" w:rsidRDefault="00D336FF" w:rsidP="00D336FF">
            <w:r>
              <w:tab/>
            </w:r>
            <w:proofErr w:type="spellStart"/>
            <w:r>
              <w:t>cout</w:t>
            </w:r>
            <w:proofErr w:type="spellEnd"/>
            <w:r>
              <w:t>&lt;&lt;"\</w:t>
            </w:r>
            <w:proofErr w:type="spellStart"/>
            <w:r>
              <w:t>nSEAT</w:t>
            </w:r>
            <w:proofErr w:type="spellEnd"/>
            <w:r>
              <w:t xml:space="preserve"> IS CONFIRMED\n";</w:t>
            </w:r>
          </w:p>
          <w:p w14:paraId="1899AFC0" w14:textId="77777777" w:rsidR="00D336FF" w:rsidRDefault="00D336FF" w:rsidP="00D336FF">
            <w:r>
              <w:tab/>
            </w:r>
            <w:proofErr w:type="spellStart"/>
            <w:r>
              <w:t>cout</w:t>
            </w:r>
            <w:proofErr w:type="spellEnd"/>
            <w:r>
              <w:t>&lt;&lt;c;</w:t>
            </w:r>
          </w:p>
          <w:p w14:paraId="5AF8148B" w14:textId="77777777" w:rsidR="00D336FF" w:rsidRDefault="00D336FF" w:rsidP="00D336FF">
            <w:r>
              <w:t>}</w:t>
            </w:r>
          </w:p>
          <w:p w14:paraId="7A38F062" w14:textId="77777777" w:rsidR="00D336FF" w:rsidRDefault="00D336FF" w:rsidP="00D336FF"/>
          <w:p w14:paraId="756AE246" w14:textId="77777777" w:rsidR="00D336FF" w:rsidRDefault="00D336FF" w:rsidP="00D336FF">
            <w:r>
              <w:t xml:space="preserve">void </w:t>
            </w:r>
            <w:proofErr w:type="gramStart"/>
            <w:r>
              <w:t>flight :</w:t>
            </w:r>
            <w:proofErr w:type="gramEnd"/>
            <w:r>
              <w:t xml:space="preserve">: </w:t>
            </w:r>
            <w:proofErr w:type="spellStart"/>
            <w:r>
              <w:t>displaySeats</w:t>
            </w:r>
            <w:proofErr w:type="spellEnd"/>
            <w:r>
              <w:t>(){</w:t>
            </w:r>
          </w:p>
          <w:p w14:paraId="20778F3E" w14:textId="77777777" w:rsidR="00D336FF" w:rsidRDefault="00D336FF" w:rsidP="00D336FF">
            <w:r>
              <w:tab/>
              <w:t xml:space="preserve">int </w:t>
            </w:r>
            <w:proofErr w:type="spellStart"/>
            <w:r>
              <w:t>i</w:t>
            </w:r>
            <w:proofErr w:type="spellEnd"/>
            <w:r>
              <w:t>=1;</w:t>
            </w:r>
          </w:p>
          <w:p w14:paraId="25BF0216" w14:textId="77777777" w:rsidR="00D336FF" w:rsidRDefault="00D336FF" w:rsidP="00D336FF">
            <w:r>
              <w:t xml:space="preserve">    Node2d *R, *D = </w:t>
            </w:r>
            <w:proofErr w:type="spellStart"/>
            <w:r>
              <w:t>Ehead</w:t>
            </w:r>
            <w:proofErr w:type="spellEnd"/>
            <w:r>
              <w:t>;</w:t>
            </w:r>
          </w:p>
          <w:p w14:paraId="2BBFC130" w14:textId="77777777" w:rsidR="00D336FF" w:rsidRDefault="00D336FF" w:rsidP="00D336FF">
            <w:r>
              <w:t xml:space="preserve">    </w:t>
            </w:r>
            <w:proofErr w:type="spellStart"/>
            <w:r>
              <w:t>cout</w:t>
            </w:r>
            <w:proofErr w:type="spellEnd"/>
            <w:r>
              <w:t>&lt;&lt;"economy class "&lt;&lt;</w:t>
            </w:r>
            <w:proofErr w:type="spellStart"/>
            <w:r>
              <w:t>endl</w:t>
            </w:r>
            <w:proofErr w:type="spellEnd"/>
            <w:r>
              <w:t>;</w:t>
            </w:r>
          </w:p>
          <w:p w14:paraId="766314F1" w14:textId="77777777" w:rsidR="00D336FF" w:rsidRDefault="00D336FF" w:rsidP="00D336FF">
            <w:r>
              <w:t xml:space="preserve">    </w:t>
            </w:r>
            <w:proofErr w:type="spellStart"/>
            <w:r>
              <w:t>cout</w:t>
            </w:r>
            <w:proofErr w:type="spellEnd"/>
            <w:r>
              <w:t>&lt;&lt;"\</w:t>
            </w:r>
            <w:proofErr w:type="spellStart"/>
            <w:r>
              <w:t>nHere</w:t>
            </w:r>
            <w:proofErr w:type="spellEnd"/>
            <w:r>
              <w:t xml:space="preserve"> 0 indicates for </w:t>
            </w:r>
            <w:proofErr w:type="spellStart"/>
            <w:r>
              <w:t>vaccant</w:t>
            </w:r>
            <w:proofErr w:type="spellEnd"/>
            <w:r>
              <w:t xml:space="preserve"> seat ad 1 for occupied seat \n";</w:t>
            </w:r>
          </w:p>
          <w:p w14:paraId="52275ED5" w14:textId="77777777" w:rsidR="00D336FF" w:rsidRDefault="00D336FF" w:rsidP="00D336FF">
            <w:r>
              <w:t xml:space="preserve">    </w:t>
            </w:r>
            <w:proofErr w:type="spellStart"/>
            <w:r>
              <w:t>cout</w:t>
            </w:r>
            <w:proofErr w:type="spellEnd"/>
            <w:r>
              <w:t>&lt;&lt;</w:t>
            </w:r>
            <w:proofErr w:type="gramStart"/>
            <w:r>
              <w:t>"  1</w:t>
            </w:r>
            <w:proofErr w:type="gramEnd"/>
            <w:r>
              <w:t xml:space="preserve"> 2 3 4 5 6"&lt;&lt;</w:t>
            </w:r>
            <w:proofErr w:type="spellStart"/>
            <w:r>
              <w:t>endl</w:t>
            </w:r>
            <w:proofErr w:type="spellEnd"/>
            <w:r>
              <w:t>;</w:t>
            </w:r>
          </w:p>
          <w:p w14:paraId="4B6DDFD4" w14:textId="77777777" w:rsidR="00D336FF" w:rsidRDefault="00D336FF" w:rsidP="00D336FF">
            <w:r>
              <w:t xml:space="preserve">    while (</w:t>
            </w:r>
            <w:proofErr w:type="gramStart"/>
            <w:r>
              <w:t>D!=</w:t>
            </w:r>
            <w:proofErr w:type="gramEnd"/>
            <w:r>
              <w:t>NULL){</w:t>
            </w:r>
          </w:p>
          <w:p w14:paraId="5130A8AC" w14:textId="77777777" w:rsidR="00D336FF" w:rsidRDefault="00D336FF" w:rsidP="00D336FF">
            <w:r>
              <w:t xml:space="preserve">        R = D;</w:t>
            </w:r>
          </w:p>
          <w:p w14:paraId="52C3B476" w14:textId="77777777" w:rsidR="00D336FF" w:rsidRDefault="00D336FF" w:rsidP="00D336FF">
            <w:r>
              <w:t xml:space="preserve">        </w:t>
            </w:r>
            <w:proofErr w:type="spellStart"/>
            <w:r>
              <w:t>cout</w:t>
            </w:r>
            <w:proofErr w:type="spellEnd"/>
            <w:r>
              <w:t>&lt;&lt;</w:t>
            </w:r>
            <w:proofErr w:type="spellStart"/>
            <w:r>
              <w:t>i</w:t>
            </w:r>
            <w:proofErr w:type="spellEnd"/>
            <w:r>
              <w:t>&lt;&lt;" ";</w:t>
            </w:r>
          </w:p>
          <w:p w14:paraId="38EEF4E0" w14:textId="77777777" w:rsidR="00D336FF" w:rsidRDefault="00D336FF" w:rsidP="00D336FF">
            <w:r>
              <w:t xml:space="preserve">        while (</w:t>
            </w:r>
            <w:proofErr w:type="gramStart"/>
            <w:r>
              <w:t>R!=</w:t>
            </w:r>
            <w:proofErr w:type="gramEnd"/>
            <w:r>
              <w:t>NULL){</w:t>
            </w:r>
          </w:p>
          <w:p w14:paraId="4234FF54" w14:textId="77777777" w:rsidR="00D336FF" w:rsidRDefault="00D336FF" w:rsidP="00D336FF">
            <w:r>
              <w:t xml:space="preserve">            </w:t>
            </w:r>
            <w:proofErr w:type="spellStart"/>
            <w:r>
              <w:t>cout</w:t>
            </w:r>
            <w:proofErr w:type="spellEnd"/>
            <w:r>
              <w:t xml:space="preserve"> &lt;&lt; R-&gt;data &lt;&lt; " ";</w:t>
            </w:r>
          </w:p>
          <w:p w14:paraId="06341E13" w14:textId="77777777" w:rsidR="00D336FF" w:rsidRDefault="00D336FF" w:rsidP="00D336FF">
            <w:r>
              <w:t xml:space="preserve">            R = R-&gt;right;</w:t>
            </w:r>
          </w:p>
          <w:p w14:paraId="1872693D" w14:textId="77777777" w:rsidR="00D336FF" w:rsidRDefault="00D336FF" w:rsidP="00D336FF">
            <w:r>
              <w:t xml:space="preserve">        }</w:t>
            </w:r>
          </w:p>
          <w:p w14:paraId="783C14AF" w14:textId="77777777" w:rsidR="00D336FF" w:rsidRDefault="00D336FF" w:rsidP="00D336FF">
            <w:r>
              <w:t xml:space="preserve">        </w:t>
            </w:r>
            <w:proofErr w:type="spellStart"/>
            <w:r>
              <w:t>cout</w:t>
            </w:r>
            <w:proofErr w:type="spellEnd"/>
            <w:r>
              <w:t xml:space="preserve"> &lt;&lt; </w:t>
            </w:r>
            <w:proofErr w:type="spellStart"/>
            <w:r>
              <w:t>endl</w:t>
            </w:r>
            <w:proofErr w:type="spellEnd"/>
            <w:r>
              <w:t>;</w:t>
            </w:r>
          </w:p>
          <w:p w14:paraId="33F28160" w14:textId="77777777" w:rsidR="00D336FF" w:rsidRDefault="00D336FF" w:rsidP="00D336FF">
            <w:r>
              <w:t xml:space="preserve">        D = D-&gt;down;</w:t>
            </w:r>
          </w:p>
          <w:p w14:paraId="795A06D4" w14:textId="77777777" w:rsidR="00D336FF" w:rsidRDefault="00D336FF" w:rsidP="00D336FF">
            <w:r>
              <w:t xml:space="preserve">        </w:t>
            </w:r>
            <w:proofErr w:type="spellStart"/>
            <w:r>
              <w:t>i</w:t>
            </w:r>
            <w:proofErr w:type="spellEnd"/>
            <w:r>
              <w:t>++;</w:t>
            </w:r>
          </w:p>
          <w:p w14:paraId="0DC4F3BF" w14:textId="77777777" w:rsidR="00D336FF" w:rsidRDefault="00D336FF" w:rsidP="00D336FF">
            <w:r>
              <w:t xml:space="preserve">    }</w:t>
            </w:r>
          </w:p>
          <w:p w14:paraId="57C79C42" w14:textId="77777777" w:rsidR="00D336FF" w:rsidRDefault="00D336FF" w:rsidP="00D336FF">
            <w:r>
              <w:t xml:space="preserve">    </w:t>
            </w:r>
            <w:proofErr w:type="spellStart"/>
            <w:r>
              <w:t>cout</w:t>
            </w:r>
            <w:proofErr w:type="spellEnd"/>
            <w:r>
              <w:t>&lt;&lt;"\</w:t>
            </w:r>
            <w:proofErr w:type="spellStart"/>
            <w:proofErr w:type="gramStart"/>
            <w:r>
              <w:t>nfirst</w:t>
            </w:r>
            <w:proofErr w:type="spellEnd"/>
            <w:r>
              <w:t xml:space="preserve">  class</w:t>
            </w:r>
            <w:proofErr w:type="gramEnd"/>
            <w:r>
              <w:t xml:space="preserve"> "&lt;&lt;</w:t>
            </w:r>
            <w:proofErr w:type="spellStart"/>
            <w:r>
              <w:t>endl</w:t>
            </w:r>
            <w:proofErr w:type="spellEnd"/>
            <w:r>
              <w:t>;</w:t>
            </w:r>
          </w:p>
          <w:p w14:paraId="1FC280D2" w14:textId="77777777" w:rsidR="00D336FF" w:rsidRDefault="00D336FF" w:rsidP="00D336FF">
            <w:r>
              <w:t xml:space="preserve">    Node*head2=</w:t>
            </w:r>
            <w:proofErr w:type="spellStart"/>
            <w:r>
              <w:t>Fhead</w:t>
            </w:r>
            <w:proofErr w:type="spellEnd"/>
            <w:r>
              <w:t>;</w:t>
            </w:r>
          </w:p>
          <w:p w14:paraId="03D4C0E6" w14:textId="77777777" w:rsidR="00D336FF" w:rsidRDefault="00D336FF" w:rsidP="00D336FF">
            <w:r>
              <w:t xml:space="preserve">    </w:t>
            </w:r>
            <w:proofErr w:type="spellStart"/>
            <w:r>
              <w:t>cout</w:t>
            </w:r>
            <w:proofErr w:type="spellEnd"/>
            <w:r>
              <w:t>&lt;&lt;"1 2 3 4 5"&lt;&lt;</w:t>
            </w:r>
            <w:proofErr w:type="spellStart"/>
            <w:r>
              <w:t>endl</w:t>
            </w:r>
            <w:proofErr w:type="spellEnd"/>
            <w:r>
              <w:t>;</w:t>
            </w:r>
          </w:p>
          <w:p w14:paraId="13F8EB68" w14:textId="77777777" w:rsidR="00D336FF" w:rsidRDefault="00D336FF" w:rsidP="00D336FF">
            <w:r>
              <w:t xml:space="preserve">    while(head</w:t>
            </w:r>
            <w:proofErr w:type="gramStart"/>
            <w:r>
              <w:t>2!=</w:t>
            </w:r>
            <w:proofErr w:type="gramEnd"/>
            <w:r>
              <w:t>NULL){</w:t>
            </w:r>
          </w:p>
          <w:p w14:paraId="4F6BC2EE" w14:textId="77777777" w:rsidR="00D336FF" w:rsidRDefault="00D336FF" w:rsidP="00D336FF">
            <w:r>
              <w:t xml:space="preserve">        </w:t>
            </w:r>
            <w:proofErr w:type="spellStart"/>
            <w:r>
              <w:t>cout</w:t>
            </w:r>
            <w:proofErr w:type="spellEnd"/>
            <w:r>
              <w:t>&lt;&lt;head2-&gt;data&lt;&lt;" ";</w:t>
            </w:r>
          </w:p>
          <w:p w14:paraId="74220F9B" w14:textId="77777777" w:rsidR="00D336FF" w:rsidRDefault="00D336FF" w:rsidP="00D336FF">
            <w:r>
              <w:t xml:space="preserve">        head2=head2-&gt;next;</w:t>
            </w:r>
          </w:p>
          <w:p w14:paraId="59BDA3C5" w14:textId="77777777" w:rsidR="00D336FF" w:rsidRDefault="00D336FF" w:rsidP="00D336FF">
            <w:r>
              <w:t xml:space="preserve">    }</w:t>
            </w:r>
          </w:p>
          <w:p w14:paraId="5B409D26" w14:textId="77777777" w:rsidR="00D336FF" w:rsidRDefault="00D336FF" w:rsidP="00D336FF">
            <w:r>
              <w:t xml:space="preserve">    </w:t>
            </w:r>
            <w:proofErr w:type="spellStart"/>
            <w:r>
              <w:t>cout</w:t>
            </w:r>
            <w:proofErr w:type="spellEnd"/>
            <w:r>
              <w:t>&lt;&lt;</w:t>
            </w:r>
            <w:proofErr w:type="spellStart"/>
            <w:r>
              <w:t>endl</w:t>
            </w:r>
            <w:proofErr w:type="spellEnd"/>
            <w:r>
              <w:t>;</w:t>
            </w:r>
          </w:p>
          <w:p w14:paraId="58D999D0" w14:textId="77777777" w:rsidR="00D336FF" w:rsidRDefault="00D336FF" w:rsidP="00D336FF">
            <w:r>
              <w:t>}</w:t>
            </w:r>
          </w:p>
          <w:p w14:paraId="2EEEA6B1" w14:textId="77777777" w:rsidR="00D336FF" w:rsidRDefault="00D336FF" w:rsidP="00D336FF"/>
          <w:p w14:paraId="147D9DE2" w14:textId="77777777" w:rsidR="00D336FF" w:rsidRDefault="00D336FF" w:rsidP="00D336FF">
            <w:r>
              <w:t xml:space="preserve">void </w:t>
            </w:r>
            <w:proofErr w:type="gramStart"/>
            <w:r>
              <w:t>flight::</w:t>
            </w:r>
            <w:proofErr w:type="spellStart"/>
            <w:proofErr w:type="gramEnd"/>
            <w:r>
              <w:t>add_details</w:t>
            </w:r>
            <w:proofErr w:type="spellEnd"/>
            <w:r>
              <w:t>(){</w:t>
            </w:r>
          </w:p>
          <w:p w14:paraId="321EA8D1" w14:textId="77777777" w:rsidR="00D336FF" w:rsidRDefault="00D336FF" w:rsidP="00D336FF">
            <w:r>
              <w:tab/>
            </w:r>
            <w:proofErr w:type="spellStart"/>
            <w:r>
              <w:t>cout</w:t>
            </w:r>
            <w:proofErr w:type="spellEnd"/>
            <w:r>
              <w:t>&lt;&lt;</w:t>
            </w:r>
            <w:proofErr w:type="spellStart"/>
            <w:r>
              <w:t>endl</w:t>
            </w:r>
            <w:proofErr w:type="spellEnd"/>
            <w:r>
              <w:t>&lt;&lt;"Add schedule for a new flight -";</w:t>
            </w:r>
          </w:p>
          <w:p w14:paraId="5D3F18DD" w14:textId="77777777" w:rsidR="00D336FF" w:rsidRDefault="00D336FF" w:rsidP="00D336FF">
            <w:r>
              <w:tab/>
            </w:r>
            <w:proofErr w:type="spellStart"/>
            <w:r>
              <w:t>cout</w:t>
            </w:r>
            <w:proofErr w:type="spellEnd"/>
            <w:r>
              <w:t>&lt;&lt;</w:t>
            </w:r>
            <w:proofErr w:type="spellStart"/>
            <w:r>
              <w:t>endl</w:t>
            </w:r>
            <w:proofErr w:type="spellEnd"/>
            <w:r>
              <w:t xml:space="preserve">&lt;&lt;"Name of </w:t>
            </w:r>
            <w:proofErr w:type="gramStart"/>
            <w:r>
              <w:t>flight :</w:t>
            </w:r>
            <w:proofErr w:type="gramEnd"/>
            <w:r>
              <w:t>: ";</w:t>
            </w:r>
          </w:p>
          <w:p w14:paraId="58A9C64D" w14:textId="77777777" w:rsidR="00D336FF" w:rsidRDefault="00D336FF" w:rsidP="00D336FF">
            <w:r>
              <w:tab/>
            </w:r>
            <w:proofErr w:type="spellStart"/>
            <w:r>
              <w:t>fflush</w:t>
            </w:r>
            <w:proofErr w:type="spellEnd"/>
            <w:r>
              <w:t>(stdin);</w:t>
            </w:r>
          </w:p>
          <w:p w14:paraId="04296705" w14:textId="77777777" w:rsidR="00D336FF" w:rsidRDefault="00D336FF" w:rsidP="00D336FF">
            <w:r>
              <w:tab/>
            </w:r>
            <w:proofErr w:type="spellStart"/>
            <w:r>
              <w:t>getline</w:t>
            </w:r>
            <w:proofErr w:type="spellEnd"/>
            <w:r>
              <w:t>(</w:t>
            </w:r>
            <w:proofErr w:type="spellStart"/>
            <w:proofErr w:type="gramStart"/>
            <w:r>
              <w:t>cin,flightname</w:t>
            </w:r>
            <w:proofErr w:type="spellEnd"/>
            <w:proofErr w:type="gramEnd"/>
            <w:r>
              <w:t>);</w:t>
            </w:r>
          </w:p>
          <w:p w14:paraId="4361E5A3" w14:textId="77777777" w:rsidR="00D336FF" w:rsidRDefault="00D336FF" w:rsidP="00D336FF">
            <w:r>
              <w:tab/>
            </w:r>
            <w:proofErr w:type="spellStart"/>
            <w:r>
              <w:t>cout</w:t>
            </w:r>
            <w:proofErr w:type="spellEnd"/>
            <w:r>
              <w:t xml:space="preserve">&lt;&lt;"Arrival </w:t>
            </w:r>
            <w:proofErr w:type="gramStart"/>
            <w:r>
              <w:t>time :</w:t>
            </w:r>
            <w:proofErr w:type="gramEnd"/>
            <w:r>
              <w:t>: ";</w:t>
            </w:r>
          </w:p>
          <w:p w14:paraId="1DB3683F" w14:textId="77777777" w:rsidR="00D336FF" w:rsidRDefault="00D336FF" w:rsidP="00D336FF">
            <w:r>
              <w:tab/>
            </w:r>
            <w:proofErr w:type="spellStart"/>
            <w:r>
              <w:t>fflush</w:t>
            </w:r>
            <w:proofErr w:type="spellEnd"/>
            <w:r>
              <w:t>(stdin);</w:t>
            </w:r>
          </w:p>
          <w:p w14:paraId="06B2FE0D" w14:textId="77777777" w:rsidR="00D336FF" w:rsidRDefault="00D336FF" w:rsidP="00D336FF">
            <w:r>
              <w:tab/>
            </w:r>
            <w:proofErr w:type="spellStart"/>
            <w:r>
              <w:t>getline</w:t>
            </w:r>
            <w:proofErr w:type="spellEnd"/>
            <w:r>
              <w:t>(</w:t>
            </w:r>
            <w:proofErr w:type="spellStart"/>
            <w:proofErr w:type="gramStart"/>
            <w:r>
              <w:t>cin,arrival</w:t>
            </w:r>
            <w:proofErr w:type="gramEnd"/>
            <w:r>
              <w:t>_time</w:t>
            </w:r>
            <w:proofErr w:type="spellEnd"/>
            <w:r>
              <w:t>);</w:t>
            </w:r>
          </w:p>
          <w:p w14:paraId="1BC8DEF0" w14:textId="77777777" w:rsidR="00D336FF" w:rsidRDefault="00D336FF" w:rsidP="00D336FF">
            <w:r>
              <w:tab/>
            </w:r>
            <w:proofErr w:type="spellStart"/>
            <w:r>
              <w:t>cout</w:t>
            </w:r>
            <w:proofErr w:type="spellEnd"/>
            <w:r>
              <w:t xml:space="preserve">&lt;&lt;"Departure </w:t>
            </w:r>
            <w:proofErr w:type="gramStart"/>
            <w:r>
              <w:t>time :</w:t>
            </w:r>
            <w:proofErr w:type="gramEnd"/>
            <w:r>
              <w:t>: ";</w:t>
            </w:r>
          </w:p>
          <w:p w14:paraId="041D6918" w14:textId="77777777" w:rsidR="00D336FF" w:rsidRDefault="00D336FF" w:rsidP="00D336FF">
            <w:r>
              <w:t xml:space="preserve">    </w:t>
            </w:r>
            <w:proofErr w:type="spellStart"/>
            <w:r>
              <w:t>fflush</w:t>
            </w:r>
            <w:proofErr w:type="spellEnd"/>
            <w:r>
              <w:t>(stdin);</w:t>
            </w:r>
          </w:p>
          <w:p w14:paraId="77557144" w14:textId="77777777" w:rsidR="00D336FF" w:rsidRDefault="00D336FF" w:rsidP="00D336FF">
            <w:r>
              <w:tab/>
            </w:r>
            <w:proofErr w:type="spellStart"/>
            <w:r>
              <w:t>getline</w:t>
            </w:r>
            <w:proofErr w:type="spellEnd"/>
            <w:r>
              <w:t>(</w:t>
            </w:r>
            <w:proofErr w:type="spellStart"/>
            <w:proofErr w:type="gramStart"/>
            <w:r>
              <w:t>cin,departure</w:t>
            </w:r>
            <w:proofErr w:type="gramEnd"/>
            <w:r>
              <w:t>_time</w:t>
            </w:r>
            <w:proofErr w:type="spellEnd"/>
            <w:r>
              <w:t>);</w:t>
            </w:r>
          </w:p>
          <w:p w14:paraId="23E73CB5" w14:textId="77777777" w:rsidR="00D336FF" w:rsidRDefault="00D336FF" w:rsidP="00D336FF">
            <w:r>
              <w:tab/>
            </w:r>
            <w:proofErr w:type="spellStart"/>
            <w:r>
              <w:t>cout</w:t>
            </w:r>
            <w:proofErr w:type="spellEnd"/>
            <w:r>
              <w:t xml:space="preserve">&lt;&lt;"Price for an Economy Class </w:t>
            </w:r>
            <w:proofErr w:type="gramStart"/>
            <w:r>
              <w:t>Seat ::"</w:t>
            </w:r>
            <w:proofErr w:type="gramEnd"/>
            <w:r>
              <w:t>;</w:t>
            </w:r>
          </w:p>
          <w:p w14:paraId="7910C118" w14:textId="77777777" w:rsidR="00D336FF" w:rsidRDefault="00D336FF" w:rsidP="00D336FF">
            <w:r>
              <w:tab/>
            </w:r>
            <w:proofErr w:type="spellStart"/>
            <w:r>
              <w:t>cin</w:t>
            </w:r>
            <w:proofErr w:type="spellEnd"/>
            <w:r>
              <w:t>&gt;&gt;</w:t>
            </w:r>
            <w:proofErr w:type="spellStart"/>
            <w:r>
              <w:t>price_economyclass</w:t>
            </w:r>
            <w:proofErr w:type="spellEnd"/>
            <w:r>
              <w:t>;</w:t>
            </w:r>
          </w:p>
          <w:p w14:paraId="12CCB1A7" w14:textId="77777777" w:rsidR="00D336FF" w:rsidRDefault="00D336FF" w:rsidP="00D336FF">
            <w:r>
              <w:tab/>
            </w:r>
            <w:proofErr w:type="spellStart"/>
            <w:r>
              <w:t>cout</w:t>
            </w:r>
            <w:proofErr w:type="spellEnd"/>
            <w:r>
              <w:t xml:space="preserve">&lt;&lt;"Price for a Luxury Class </w:t>
            </w:r>
            <w:proofErr w:type="gramStart"/>
            <w:r>
              <w:t>Seat :</w:t>
            </w:r>
            <w:proofErr w:type="gramEnd"/>
            <w:r>
              <w:t>: ";</w:t>
            </w:r>
          </w:p>
          <w:p w14:paraId="51C817ED" w14:textId="77777777" w:rsidR="00D336FF" w:rsidRDefault="00D336FF" w:rsidP="00D336FF">
            <w:r>
              <w:tab/>
            </w:r>
            <w:proofErr w:type="spellStart"/>
            <w:r>
              <w:t>cin</w:t>
            </w:r>
            <w:proofErr w:type="spellEnd"/>
            <w:r>
              <w:t>&gt;&gt;</w:t>
            </w:r>
            <w:proofErr w:type="spellStart"/>
            <w:r>
              <w:t>price_firstclass</w:t>
            </w:r>
            <w:proofErr w:type="spellEnd"/>
            <w:r>
              <w:t>;</w:t>
            </w:r>
          </w:p>
          <w:p w14:paraId="044ACB26" w14:textId="77777777" w:rsidR="00D336FF" w:rsidRDefault="00D336FF" w:rsidP="00D336FF">
            <w:r>
              <w:tab/>
            </w:r>
            <w:proofErr w:type="spellStart"/>
            <w:r>
              <w:t>cout</w:t>
            </w:r>
            <w:proofErr w:type="spellEnd"/>
            <w:r>
              <w:t xml:space="preserve">&lt;&lt;"Flight will be boarding </w:t>
            </w:r>
            <w:proofErr w:type="gramStart"/>
            <w:r>
              <w:t>From :</w:t>
            </w:r>
            <w:proofErr w:type="gramEnd"/>
            <w:r>
              <w:t>: ";</w:t>
            </w:r>
          </w:p>
          <w:p w14:paraId="4460216F" w14:textId="77777777" w:rsidR="00D336FF" w:rsidRDefault="00D336FF" w:rsidP="00D336FF">
            <w:r>
              <w:lastRenderedPageBreak/>
              <w:tab/>
            </w:r>
            <w:proofErr w:type="spellStart"/>
            <w:r>
              <w:t>fflush</w:t>
            </w:r>
            <w:proofErr w:type="spellEnd"/>
            <w:r>
              <w:t>(stdin);</w:t>
            </w:r>
          </w:p>
          <w:p w14:paraId="36EF74BE" w14:textId="77777777" w:rsidR="00D336FF" w:rsidRDefault="00D336FF" w:rsidP="00D336FF">
            <w:r>
              <w:tab/>
            </w:r>
            <w:proofErr w:type="spellStart"/>
            <w:r>
              <w:t>getline</w:t>
            </w:r>
            <w:proofErr w:type="spellEnd"/>
            <w:r>
              <w:t>(</w:t>
            </w:r>
            <w:proofErr w:type="spellStart"/>
            <w:proofErr w:type="gramStart"/>
            <w:r>
              <w:t>cin,from</w:t>
            </w:r>
            <w:proofErr w:type="spellEnd"/>
            <w:proofErr w:type="gramEnd"/>
            <w:r>
              <w:t>);</w:t>
            </w:r>
          </w:p>
          <w:p w14:paraId="1B5E7990" w14:textId="77777777" w:rsidR="00D336FF" w:rsidRDefault="00D336FF" w:rsidP="00D336FF">
            <w:r>
              <w:tab/>
            </w:r>
            <w:proofErr w:type="spellStart"/>
            <w:r>
              <w:t>cout</w:t>
            </w:r>
            <w:proofErr w:type="spellEnd"/>
            <w:r>
              <w:t xml:space="preserve">&lt;&lt;"To </w:t>
            </w:r>
            <w:proofErr w:type="gramStart"/>
            <w:r>
              <w:t>Destination :</w:t>
            </w:r>
            <w:proofErr w:type="gramEnd"/>
            <w:r>
              <w:t>: ";</w:t>
            </w:r>
          </w:p>
          <w:p w14:paraId="126A494E" w14:textId="77777777" w:rsidR="00D336FF" w:rsidRDefault="00D336FF" w:rsidP="00D336FF">
            <w:r>
              <w:tab/>
            </w:r>
            <w:proofErr w:type="spellStart"/>
            <w:r>
              <w:t>fflush</w:t>
            </w:r>
            <w:proofErr w:type="spellEnd"/>
            <w:r>
              <w:t>(stdin);</w:t>
            </w:r>
          </w:p>
          <w:p w14:paraId="128AED76" w14:textId="77777777" w:rsidR="00D336FF" w:rsidRDefault="00D336FF" w:rsidP="00D336FF">
            <w:r>
              <w:tab/>
            </w:r>
            <w:proofErr w:type="spellStart"/>
            <w:r>
              <w:t>getline</w:t>
            </w:r>
            <w:proofErr w:type="spellEnd"/>
            <w:r>
              <w:t>(</w:t>
            </w:r>
            <w:proofErr w:type="spellStart"/>
            <w:proofErr w:type="gramStart"/>
            <w:r>
              <w:t>cin,dest</w:t>
            </w:r>
            <w:proofErr w:type="spellEnd"/>
            <w:proofErr w:type="gramEnd"/>
            <w:r>
              <w:t>);</w:t>
            </w:r>
          </w:p>
          <w:p w14:paraId="76C47D37" w14:textId="77777777" w:rsidR="00D336FF" w:rsidRDefault="00D336FF" w:rsidP="00D336FF">
            <w:r>
              <w:t>}</w:t>
            </w:r>
          </w:p>
          <w:p w14:paraId="6B048D68" w14:textId="77777777" w:rsidR="00D336FF" w:rsidRDefault="00D336FF" w:rsidP="00D336FF"/>
          <w:p w14:paraId="28B1B450" w14:textId="77777777" w:rsidR="00D336FF" w:rsidRDefault="00D336FF" w:rsidP="00D336FF">
            <w:r>
              <w:t xml:space="preserve">void </w:t>
            </w:r>
            <w:proofErr w:type="gramStart"/>
            <w:r>
              <w:t>flight::</w:t>
            </w:r>
            <w:proofErr w:type="spellStart"/>
            <w:proofErr w:type="gramEnd"/>
            <w:r>
              <w:t>flight_info</w:t>
            </w:r>
            <w:proofErr w:type="spellEnd"/>
            <w:r>
              <w:t>(){</w:t>
            </w:r>
          </w:p>
          <w:p w14:paraId="445F1955" w14:textId="77777777" w:rsidR="00D336FF" w:rsidRDefault="00D336FF" w:rsidP="00D336FF">
            <w:r>
              <w:tab/>
            </w:r>
            <w:proofErr w:type="spellStart"/>
            <w:r>
              <w:t>cout</w:t>
            </w:r>
            <w:proofErr w:type="spellEnd"/>
            <w:r>
              <w:t>&lt;&lt;</w:t>
            </w:r>
            <w:proofErr w:type="spellStart"/>
            <w:r>
              <w:t>endl</w:t>
            </w:r>
            <w:proofErr w:type="spellEnd"/>
            <w:r>
              <w:t>;</w:t>
            </w:r>
          </w:p>
          <w:p w14:paraId="0F5BBB88" w14:textId="77777777" w:rsidR="00D336FF" w:rsidRDefault="00D336FF" w:rsidP="00D336FF">
            <w:r>
              <w:tab/>
            </w:r>
            <w:proofErr w:type="spellStart"/>
            <w:r>
              <w:t>cout</w:t>
            </w:r>
            <w:proofErr w:type="spellEnd"/>
            <w:r>
              <w:t xml:space="preserve">&lt;&lt;"FLIGHT </w:t>
            </w:r>
            <w:proofErr w:type="gramStart"/>
            <w:r>
              <w:t>NAME::</w:t>
            </w:r>
            <w:proofErr w:type="gramEnd"/>
            <w:r>
              <w:t xml:space="preserve"> "&lt;&lt;</w:t>
            </w:r>
            <w:proofErr w:type="spellStart"/>
            <w:r>
              <w:t>setw</w:t>
            </w:r>
            <w:proofErr w:type="spellEnd"/>
            <w:r>
              <w:t>(20)&lt;&lt;</w:t>
            </w:r>
            <w:proofErr w:type="spellStart"/>
            <w:r>
              <w:t>flightname</w:t>
            </w:r>
            <w:proofErr w:type="spellEnd"/>
            <w:r>
              <w:t>;</w:t>
            </w:r>
          </w:p>
          <w:p w14:paraId="4D36083A" w14:textId="77777777" w:rsidR="00D336FF" w:rsidRDefault="00D336FF" w:rsidP="00D336FF">
            <w:r>
              <w:tab/>
            </w:r>
            <w:proofErr w:type="spellStart"/>
            <w:r>
              <w:t>cout</w:t>
            </w:r>
            <w:proofErr w:type="spellEnd"/>
            <w:r>
              <w:t>&lt;&lt;"\</w:t>
            </w:r>
            <w:proofErr w:type="spellStart"/>
            <w:r>
              <w:t>nDeparture</w:t>
            </w:r>
            <w:proofErr w:type="spellEnd"/>
            <w:r>
              <w:t xml:space="preserve"> </w:t>
            </w:r>
            <w:proofErr w:type="gramStart"/>
            <w:r>
              <w:t>time::</w:t>
            </w:r>
            <w:proofErr w:type="gramEnd"/>
            <w:r>
              <w:t>"&lt;&lt;</w:t>
            </w:r>
            <w:proofErr w:type="spellStart"/>
            <w:r>
              <w:t>setw</w:t>
            </w:r>
            <w:proofErr w:type="spellEnd"/>
            <w:r>
              <w:t>(5)&lt;&lt;</w:t>
            </w:r>
            <w:proofErr w:type="spellStart"/>
            <w:r>
              <w:t>departure_time</w:t>
            </w:r>
            <w:proofErr w:type="spellEnd"/>
            <w:r>
              <w:t>;</w:t>
            </w:r>
          </w:p>
          <w:p w14:paraId="2CE67F46" w14:textId="77777777" w:rsidR="00D336FF" w:rsidRDefault="00D336FF" w:rsidP="00D336FF">
            <w:r>
              <w:tab/>
            </w:r>
            <w:proofErr w:type="spellStart"/>
            <w:r>
              <w:t>cout</w:t>
            </w:r>
            <w:proofErr w:type="spellEnd"/>
            <w:r>
              <w:t>&lt;&lt;"\</w:t>
            </w:r>
            <w:proofErr w:type="spellStart"/>
            <w:r>
              <w:t>tArrival</w:t>
            </w:r>
            <w:proofErr w:type="spellEnd"/>
            <w:r>
              <w:t xml:space="preserve"> </w:t>
            </w:r>
            <w:proofErr w:type="gramStart"/>
            <w:r>
              <w:t>time::</w:t>
            </w:r>
            <w:proofErr w:type="gramEnd"/>
            <w:r>
              <w:t>"&lt;&lt;</w:t>
            </w:r>
            <w:proofErr w:type="spellStart"/>
            <w:r>
              <w:t>setw</w:t>
            </w:r>
            <w:proofErr w:type="spellEnd"/>
            <w:r>
              <w:t>(5)&lt;&lt;</w:t>
            </w:r>
            <w:proofErr w:type="spellStart"/>
            <w:r>
              <w:t>arrival_time</w:t>
            </w:r>
            <w:proofErr w:type="spellEnd"/>
            <w:r>
              <w:t>;</w:t>
            </w:r>
          </w:p>
          <w:p w14:paraId="21AD70FB" w14:textId="77777777" w:rsidR="00D336FF" w:rsidRDefault="00D336FF" w:rsidP="00D336FF">
            <w:r>
              <w:tab/>
            </w:r>
            <w:proofErr w:type="spellStart"/>
            <w:r>
              <w:t>cout</w:t>
            </w:r>
            <w:proofErr w:type="spellEnd"/>
            <w:r>
              <w:t>&lt;&lt;"\</w:t>
            </w:r>
            <w:proofErr w:type="spellStart"/>
            <w:r>
              <w:t>tFrom</w:t>
            </w:r>
            <w:proofErr w:type="spellEnd"/>
            <w:r>
              <w:t xml:space="preserve"> "&lt;&lt;</w:t>
            </w:r>
            <w:proofErr w:type="spellStart"/>
            <w:proofErr w:type="gramStart"/>
            <w:r>
              <w:t>setw</w:t>
            </w:r>
            <w:proofErr w:type="spellEnd"/>
            <w:r>
              <w:t>(</w:t>
            </w:r>
            <w:proofErr w:type="gramEnd"/>
            <w:r>
              <w:t>5)&lt;&lt;from&lt;&lt;"\</w:t>
            </w:r>
            <w:proofErr w:type="spellStart"/>
            <w:r>
              <w:t>tto</w:t>
            </w:r>
            <w:proofErr w:type="spellEnd"/>
            <w:r>
              <w:t xml:space="preserve"> "&lt;&lt;</w:t>
            </w:r>
            <w:proofErr w:type="spellStart"/>
            <w:r>
              <w:t>setw</w:t>
            </w:r>
            <w:proofErr w:type="spellEnd"/>
            <w:r>
              <w:t>(5)&lt;&lt;</w:t>
            </w:r>
            <w:proofErr w:type="spellStart"/>
            <w:r>
              <w:t>dest</w:t>
            </w:r>
            <w:proofErr w:type="spellEnd"/>
            <w:r>
              <w:t>;</w:t>
            </w:r>
          </w:p>
          <w:p w14:paraId="15D40AC7" w14:textId="77777777" w:rsidR="00D336FF" w:rsidRDefault="00D336FF" w:rsidP="00D336FF">
            <w:r>
              <w:t>}</w:t>
            </w:r>
          </w:p>
          <w:p w14:paraId="02AE339D" w14:textId="77777777" w:rsidR="00D336FF" w:rsidRDefault="00D336FF" w:rsidP="00D336FF">
            <w:r>
              <w:t xml:space="preserve">void </w:t>
            </w:r>
            <w:proofErr w:type="gramStart"/>
            <w:r>
              <w:t>flight::</w:t>
            </w:r>
            <w:proofErr w:type="spellStart"/>
            <w:proofErr w:type="gramEnd"/>
            <w:r>
              <w:t>passenger_info</w:t>
            </w:r>
            <w:proofErr w:type="spellEnd"/>
            <w:r>
              <w:t>(int num){</w:t>
            </w:r>
          </w:p>
          <w:p w14:paraId="6FFEADCD" w14:textId="77777777" w:rsidR="00D336FF" w:rsidRDefault="00D336FF" w:rsidP="00D336FF">
            <w:r>
              <w:tab/>
              <w:t>Node2d*</w:t>
            </w:r>
            <w:proofErr w:type="spellStart"/>
            <w:proofErr w:type="gramStart"/>
            <w:r>
              <w:t>ptr</w:t>
            </w:r>
            <w:proofErr w:type="spellEnd"/>
            <w:r>
              <w:t>,*</w:t>
            </w:r>
            <w:proofErr w:type="gramEnd"/>
            <w:r>
              <w:t>temp=</w:t>
            </w:r>
            <w:proofErr w:type="spellStart"/>
            <w:r>
              <w:t>Ehead</w:t>
            </w:r>
            <w:proofErr w:type="spellEnd"/>
            <w:r>
              <w:t>;</w:t>
            </w:r>
          </w:p>
          <w:p w14:paraId="185E9248" w14:textId="77777777" w:rsidR="00D336FF" w:rsidRDefault="00D336FF" w:rsidP="00D336FF">
            <w:r>
              <w:tab/>
              <w:t>while(</w:t>
            </w:r>
            <w:proofErr w:type="gramStart"/>
            <w:r>
              <w:t>temp!=</w:t>
            </w:r>
            <w:proofErr w:type="gramEnd"/>
            <w:r>
              <w:t>NULL){</w:t>
            </w:r>
          </w:p>
          <w:p w14:paraId="7F1E817C" w14:textId="77777777" w:rsidR="00D336FF" w:rsidRDefault="00D336FF" w:rsidP="00D336FF">
            <w:r>
              <w:tab/>
            </w:r>
            <w:r>
              <w:tab/>
            </w:r>
            <w:proofErr w:type="spellStart"/>
            <w:r>
              <w:t>ptr</w:t>
            </w:r>
            <w:proofErr w:type="spellEnd"/>
            <w:r>
              <w:t>=temp;</w:t>
            </w:r>
          </w:p>
          <w:p w14:paraId="505A6E21" w14:textId="77777777" w:rsidR="00D336FF" w:rsidRDefault="00D336FF" w:rsidP="00D336FF">
            <w:r>
              <w:tab/>
            </w:r>
            <w:r>
              <w:tab/>
              <w:t>while(</w:t>
            </w:r>
            <w:proofErr w:type="spellStart"/>
            <w:proofErr w:type="gramStart"/>
            <w:r>
              <w:t>ptr</w:t>
            </w:r>
            <w:proofErr w:type="spellEnd"/>
            <w:r>
              <w:t>!=</w:t>
            </w:r>
            <w:proofErr w:type="gramEnd"/>
            <w:r>
              <w:t>NULL){</w:t>
            </w:r>
          </w:p>
          <w:p w14:paraId="383FBA09" w14:textId="77777777" w:rsidR="00D336FF" w:rsidRDefault="00D336FF" w:rsidP="00D336FF">
            <w:r>
              <w:tab/>
            </w:r>
            <w:r>
              <w:tab/>
            </w:r>
            <w:r>
              <w:tab/>
              <w:t>if(</w:t>
            </w:r>
            <w:proofErr w:type="spellStart"/>
            <w:r>
              <w:t>ptr</w:t>
            </w:r>
            <w:proofErr w:type="spellEnd"/>
            <w:r>
              <w:t>-&gt;p2.get_num</w:t>
            </w:r>
            <w:proofErr w:type="gramStart"/>
            <w:r>
              <w:t>()=</w:t>
            </w:r>
            <w:proofErr w:type="gramEnd"/>
            <w:r>
              <w:t>=num){</w:t>
            </w:r>
          </w:p>
          <w:p w14:paraId="7FD0C122" w14:textId="77777777" w:rsidR="00D336FF" w:rsidRDefault="00D336FF" w:rsidP="00D336FF">
            <w:r>
              <w:tab/>
            </w:r>
            <w:r>
              <w:tab/>
            </w:r>
            <w:r>
              <w:tab/>
            </w:r>
            <w:r>
              <w:tab/>
            </w:r>
            <w:proofErr w:type="spellStart"/>
            <w:r>
              <w:t>ptr</w:t>
            </w:r>
            <w:proofErr w:type="spellEnd"/>
            <w:r>
              <w:t>-&gt;p2.show_ticket(this);</w:t>
            </w:r>
          </w:p>
          <w:p w14:paraId="068E3BB4" w14:textId="77777777" w:rsidR="00D336FF" w:rsidRDefault="00D336FF" w:rsidP="00D336FF">
            <w:r>
              <w:tab/>
            </w:r>
            <w:r>
              <w:tab/>
            </w:r>
            <w:r>
              <w:tab/>
            </w:r>
            <w:r>
              <w:tab/>
            </w:r>
            <w:proofErr w:type="gramStart"/>
            <w:r>
              <w:t>return ;</w:t>
            </w:r>
            <w:proofErr w:type="gramEnd"/>
          </w:p>
          <w:p w14:paraId="19950FBB" w14:textId="77777777" w:rsidR="00D336FF" w:rsidRDefault="00D336FF" w:rsidP="00D336FF">
            <w:r>
              <w:tab/>
            </w:r>
            <w:r>
              <w:tab/>
            </w:r>
            <w:r>
              <w:tab/>
              <w:t>}</w:t>
            </w:r>
          </w:p>
          <w:p w14:paraId="06893A46" w14:textId="77777777" w:rsidR="00D336FF" w:rsidRDefault="00D336FF" w:rsidP="00D336FF">
            <w:r>
              <w:tab/>
            </w:r>
            <w:r>
              <w:tab/>
            </w:r>
            <w:r>
              <w:tab/>
            </w:r>
            <w:proofErr w:type="spellStart"/>
            <w:r>
              <w:t>ptr</w:t>
            </w:r>
            <w:proofErr w:type="spellEnd"/>
            <w:r>
              <w:t>=</w:t>
            </w:r>
            <w:proofErr w:type="spellStart"/>
            <w:r>
              <w:t>ptr</w:t>
            </w:r>
            <w:proofErr w:type="spellEnd"/>
            <w:r>
              <w:t>-&gt;right;</w:t>
            </w:r>
          </w:p>
          <w:p w14:paraId="598D51E4" w14:textId="77777777" w:rsidR="00D336FF" w:rsidRDefault="00D336FF" w:rsidP="00D336FF">
            <w:r>
              <w:tab/>
            </w:r>
            <w:r>
              <w:tab/>
              <w:t>}</w:t>
            </w:r>
          </w:p>
          <w:p w14:paraId="1D8B7617" w14:textId="77777777" w:rsidR="00D336FF" w:rsidRDefault="00D336FF" w:rsidP="00D336FF">
            <w:r>
              <w:tab/>
              <w:t>temp=temp-&gt;down;</w:t>
            </w:r>
          </w:p>
          <w:p w14:paraId="0A3E172B" w14:textId="77777777" w:rsidR="00D336FF" w:rsidRDefault="00D336FF" w:rsidP="00D336FF">
            <w:r>
              <w:tab/>
              <w:t>}</w:t>
            </w:r>
          </w:p>
          <w:p w14:paraId="0B0B72B0" w14:textId="77777777" w:rsidR="00D336FF" w:rsidRDefault="00D336FF" w:rsidP="00D336FF">
            <w:r>
              <w:tab/>
              <w:t>Node*p=</w:t>
            </w:r>
            <w:proofErr w:type="spellStart"/>
            <w:r>
              <w:t>Fhead</w:t>
            </w:r>
            <w:proofErr w:type="spellEnd"/>
            <w:r>
              <w:t>;</w:t>
            </w:r>
          </w:p>
          <w:p w14:paraId="513B87E7" w14:textId="77777777" w:rsidR="00D336FF" w:rsidRDefault="00D336FF" w:rsidP="00D336FF">
            <w:r>
              <w:tab/>
              <w:t>while(</w:t>
            </w:r>
            <w:proofErr w:type="gramStart"/>
            <w:r>
              <w:t>p!=</w:t>
            </w:r>
            <w:proofErr w:type="gramEnd"/>
            <w:r>
              <w:t>NULL){</w:t>
            </w:r>
          </w:p>
          <w:p w14:paraId="73D98B12" w14:textId="77777777" w:rsidR="00D336FF" w:rsidRDefault="00D336FF" w:rsidP="00D336FF">
            <w:r>
              <w:tab/>
            </w:r>
            <w:r>
              <w:tab/>
              <w:t>if(p-&gt;p1.get_num</w:t>
            </w:r>
            <w:proofErr w:type="gramStart"/>
            <w:r>
              <w:t>()=</w:t>
            </w:r>
            <w:proofErr w:type="gramEnd"/>
            <w:r>
              <w:t>=num){</w:t>
            </w:r>
          </w:p>
          <w:p w14:paraId="7BB92FCA" w14:textId="77777777" w:rsidR="00D336FF" w:rsidRDefault="00D336FF" w:rsidP="00D336FF">
            <w:r>
              <w:tab/>
            </w:r>
            <w:r>
              <w:tab/>
            </w:r>
            <w:r>
              <w:tab/>
              <w:t>p-&gt;p1.show_ticket(this);</w:t>
            </w:r>
          </w:p>
          <w:p w14:paraId="0A6B5B23" w14:textId="77777777" w:rsidR="00D336FF" w:rsidRDefault="00D336FF" w:rsidP="00D336FF">
            <w:r>
              <w:t xml:space="preserve">            </w:t>
            </w:r>
            <w:proofErr w:type="gramStart"/>
            <w:r>
              <w:t>return ;</w:t>
            </w:r>
            <w:proofErr w:type="gramEnd"/>
          </w:p>
          <w:p w14:paraId="5393FFD7" w14:textId="77777777" w:rsidR="00D336FF" w:rsidRDefault="00D336FF" w:rsidP="00D336FF">
            <w:r>
              <w:tab/>
            </w:r>
            <w:r>
              <w:tab/>
              <w:t>}</w:t>
            </w:r>
          </w:p>
          <w:p w14:paraId="6FCAC8CC" w14:textId="77777777" w:rsidR="00D336FF" w:rsidRDefault="00D336FF" w:rsidP="00D336FF">
            <w:r>
              <w:tab/>
            </w:r>
            <w:r>
              <w:tab/>
              <w:t>p=p-&gt;next;</w:t>
            </w:r>
          </w:p>
          <w:p w14:paraId="51863750" w14:textId="77777777" w:rsidR="00D336FF" w:rsidRDefault="00D336FF" w:rsidP="00D336FF">
            <w:r>
              <w:tab/>
              <w:t>}</w:t>
            </w:r>
          </w:p>
          <w:p w14:paraId="2504E5FC" w14:textId="77777777" w:rsidR="00D336FF" w:rsidRDefault="00D336FF" w:rsidP="00D336FF">
            <w:r>
              <w:tab/>
            </w:r>
            <w:proofErr w:type="spellStart"/>
            <w:r>
              <w:t>cout</w:t>
            </w:r>
            <w:proofErr w:type="spellEnd"/>
            <w:r>
              <w:t>&lt;&lt;"\</w:t>
            </w:r>
            <w:proofErr w:type="spellStart"/>
            <w:r>
              <w:t>nNo</w:t>
            </w:r>
            <w:proofErr w:type="spellEnd"/>
            <w:r>
              <w:t xml:space="preserve"> </w:t>
            </w:r>
            <w:proofErr w:type="spellStart"/>
            <w:r>
              <w:t>passemger</w:t>
            </w:r>
            <w:proofErr w:type="spellEnd"/>
            <w:r>
              <w:t xml:space="preserve"> found with this passport number";</w:t>
            </w:r>
          </w:p>
          <w:p w14:paraId="47F7B9EE" w14:textId="77777777" w:rsidR="00D336FF" w:rsidRDefault="00D336FF" w:rsidP="00D336FF">
            <w:r>
              <w:t>}</w:t>
            </w:r>
          </w:p>
          <w:p w14:paraId="05A4C0F2" w14:textId="77777777" w:rsidR="00D336FF" w:rsidRDefault="00D336FF" w:rsidP="00D336FF">
            <w:r>
              <w:t xml:space="preserve">int </w:t>
            </w:r>
            <w:proofErr w:type="gramStart"/>
            <w:r>
              <w:t>flight::</w:t>
            </w:r>
            <w:proofErr w:type="gramEnd"/>
            <w:r>
              <w:t xml:space="preserve">reservation(int </w:t>
            </w:r>
            <w:proofErr w:type="spellStart"/>
            <w:r>
              <w:t>x,int</w:t>
            </w:r>
            <w:proofErr w:type="spellEnd"/>
            <w:r>
              <w:t xml:space="preserve"> </w:t>
            </w:r>
            <w:proofErr w:type="spellStart"/>
            <w:r>
              <w:t>y,int</w:t>
            </w:r>
            <w:proofErr w:type="spellEnd"/>
            <w:r>
              <w:t xml:space="preserve"> n)</w:t>
            </w:r>
          </w:p>
          <w:p w14:paraId="1C8AC375" w14:textId="77777777" w:rsidR="00D336FF" w:rsidRDefault="00D336FF" w:rsidP="00D336FF">
            <w:r>
              <w:t>{</w:t>
            </w:r>
          </w:p>
          <w:p w14:paraId="1279142E" w14:textId="77777777" w:rsidR="00D336FF" w:rsidRDefault="00D336FF" w:rsidP="00D336FF">
            <w:r>
              <w:t xml:space="preserve">    int v=n;</w:t>
            </w:r>
          </w:p>
          <w:p w14:paraId="4A07F6C9" w14:textId="77777777" w:rsidR="00D336FF" w:rsidRDefault="00D336FF" w:rsidP="00D336FF">
            <w:r>
              <w:tab/>
              <w:t xml:space="preserve">   if(x==1)</w:t>
            </w:r>
          </w:p>
          <w:p w14:paraId="2E936133" w14:textId="77777777" w:rsidR="00D336FF" w:rsidRDefault="00D336FF" w:rsidP="00D336FF">
            <w:r>
              <w:tab/>
              <w:t xml:space="preserve">   {</w:t>
            </w:r>
          </w:p>
          <w:p w14:paraId="6704B5BF" w14:textId="77777777" w:rsidR="00D336FF" w:rsidRDefault="00D336FF" w:rsidP="00D336FF">
            <w:r>
              <w:tab/>
              <w:t xml:space="preserve">   </w:t>
            </w:r>
            <w:r>
              <w:tab/>
              <w:t xml:space="preserve">   if(</w:t>
            </w:r>
            <w:proofErr w:type="spellStart"/>
            <w:r>
              <w:t>counteco</w:t>
            </w:r>
            <w:proofErr w:type="spellEnd"/>
            <w:r>
              <w:t>&lt;n)</w:t>
            </w:r>
          </w:p>
          <w:p w14:paraId="3ABD4085" w14:textId="77777777" w:rsidR="00D336FF" w:rsidRDefault="00D336FF" w:rsidP="00D336FF">
            <w:r>
              <w:tab/>
              <w:t xml:space="preserve">   </w:t>
            </w:r>
            <w:r>
              <w:tab/>
              <w:t xml:space="preserve">   return 0;</w:t>
            </w:r>
          </w:p>
          <w:p w14:paraId="096109E2" w14:textId="77777777" w:rsidR="00D336FF" w:rsidRDefault="00D336FF" w:rsidP="00D336FF">
            <w:r>
              <w:tab/>
              <w:t xml:space="preserve">       Node2d*</w:t>
            </w:r>
            <w:proofErr w:type="spellStart"/>
            <w:proofErr w:type="gramStart"/>
            <w:r>
              <w:t>ptr</w:t>
            </w:r>
            <w:proofErr w:type="spellEnd"/>
            <w:r>
              <w:t>,*</w:t>
            </w:r>
            <w:proofErr w:type="gramEnd"/>
            <w:r>
              <w:t>temp=</w:t>
            </w:r>
            <w:proofErr w:type="spellStart"/>
            <w:r>
              <w:t>Ehead</w:t>
            </w:r>
            <w:proofErr w:type="spellEnd"/>
            <w:r>
              <w:t>;</w:t>
            </w:r>
          </w:p>
          <w:p w14:paraId="6AC4D53A" w14:textId="77777777" w:rsidR="00D336FF" w:rsidRDefault="00D336FF" w:rsidP="00D336FF">
            <w:r>
              <w:t xml:space="preserve">           int c=</w:t>
            </w:r>
            <w:proofErr w:type="gramStart"/>
            <w:r>
              <w:t>1,k</w:t>
            </w:r>
            <w:proofErr w:type="gramEnd"/>
            <w:r>
              <w:t>=1,m=n;</w:t>
            </w:r>
          </w:p>
          <w:p w14:paraId="1C34FFC5" w14:textId="77777777" w:rsidR="00D336FF" w:rsidRDefault="00D336FF" w:rsidP="00D336FF">
            <w:r>
              <w:t xml:space="preserve">           if(y==0)</w:t>
            </w:r>
          </w:p>
          <w:p w14:paraId="3844D90C" w14:textId="77777777" w:rsidR="00D336FF" w:rsidRDefault="00D336FF" w:rsidP="00D336FF">
            <w:r>
              <w:t xml:space="preserve">           {</w:t>
            </w:r>
          </w:p>
          <w:p w14:paraId="444768D7" w14:textId="77777777" w:rsidR="00D336FF" w:rsidRDefault="00D336FF" w:rsidP="00D336FF">
            <w:r>
              <w:t xml:space="preserve">        </w:t>
            </w:r>
            <w:r>
              <w:tab/>
              <w:t xml:space="preserve">  while(</w:t>
            </w:r>
            <w:proofErr w:type="gramStart"/>
            <w:r>
              <w:t>temp!=</w:t>
            </w:r>
            <w:proofErr w:type="gramEnd"/>
            <w:r>
              <w:t>NULL&amp;&amp;n!=0)</w:t>
            </w:r>
          </w:p>
          <w:p w14:paraId="028DE4E3" w14:textId="77777777" w:rsidR="00D336FF" w:rsidRDefault="00D336FF" w:rsidP="00D336FF">
            <w:r>
              <w:tab/>
            </w:r>
            <w:r>
              <w:tab/>
            </w:r>
            <w:r>
              <w:tab/>
              <w:t xml:space="preserve">  {</w:t>
            </w:r>
          </w:p>
          <w:p w14:paraId="189297B5" w14:textId="77777777" w:rsidR="00D336FF" w:rsidRDefault="00D336FF" w:rsidP="00D336FF">
            <w:r>
              <w:tab/>
            </w:r>
            <w:r>
              <w:tab/>
            </w:r>
            <w:r>
              <w:tab/>
              <w:t xml:space="preserve">  </w:t>
            </w:r>
            <w:proofErr w:type="spellStart"/>
            <w:r>
              <w:t>ptr</w:t>
            </w:r>
            <w:proofErr w:type="spellEnd"/>
            <w:r>
              <w:t>=temp;</w:t>
            </w:r>
          </w:p>
          <w:p w14:paraId="4AD2B9EC" w14:textId="77777777" w:rsidR="00D336FF" w:rsidRDefault="00D336FF" w:rsidP="00D336FF">
            <w:r>
              <w:lastRenderedPageBreak/>
              <w:tab/>
            </w:r>
            <w:r>
              <w:tab/>
            </w:r>
            <w:r>
              <w:tab/>
              <w:t xml:space="preserve">  c=1;</w:t>
            </w:r>
          </w:p>
          <w:p w14:paraId="113361F0" w14:textId="77777777" w:rsidR="00D336FF" w:rsidRDefault="00D336FF" w:rsidP="00D336FF">
            <w:r>
              <w:tab/>
            </w:r>
            <w:r>
              <w:tab/>
              <w:t xml:space="preserve">      while((</w:t>
            </w:r>
            <w:proofErr w:type="spellStart"/>
            <w:proofErr w:type="gramStart"/>
            <w:r>
              <w:t>ptr</w:t>
            </w:r>
            <w:proofErr w:type="spellEnd"/>
            <w:r>
              <w:t>!=</w:t>
            </w:r>
            <w:proofErr w:type="gramEnd"/>
            <w:r>
              <w:t>NULL)&amp;(n!=0))</w:t>
            </w:r>
          </w:p>
          <w:p w14:paraId="7B40E76F" w14:textId="77777777" w:rsidR="00D336FF" w:rsidRDefault="00D336FF" w:rsidP="00D336FF">
            <w:r>
              <w:tab/>
            </w:r>
            <w:r>
              <w:tab/>
              <w:t xml:space="preserve">      {</w:t>
            </w:r>
          </w:p>
          <w:p w14:paraId="03FB96D2" w14:textId="77777777" w:rsidR="00D336FF" w:rsidRDefault="00D336FF" w:rsidP="00D336FF">
            <w:r>
              <w:tab/>
            </w:r>
            <w:r>
              <w:tab/>
              <w:t xml:space="preserve">          if(</w:t>
            </w:r>
            <w:proofErr w:type="spellStart"/>
            <w:r>
              <w:t>ptr</w:t>
            </w:r>
            <w:proofErr w:type="spellEnd"/>
            <w:r>
              <w:t>-&gt;data==0)</w:t>
            </w:r>
          </w:p>
          <w:p w14:paraId="65D5B5C0" w14:textId="77777777" w:rsidR="00D336FF" w:rsidRDefault="00D336FF" w:rsidP="00D336FF">
            <w:r>
              <w:tab/>
            </w:r>
            <w:r>
              <w:tab/>
            </w:r>
            <w:r>
              <w:tab/>
            </w:r>
            <w:r>
              <w:tab/>
              <w:t xml:space="preserve">  {</w:t>
            </w:r>
          </w:p>
          <w:p w14:paraId="52AA812F" w14:textId="77777777" w:rsidR="00D336FF" w:rsidRDefault="00D336FF" w:rsidP="00D336FF">
            <w:r>
              <w:tab/>
            </w:r>
            <w:r>
              <w:tab/>
            </w:r>
            <w:r>
              <w:tab/>
              <w:t xml:space="preserve">         </w:t>
            </w:r>
            <w:proofErr w:type="spellStart"/>
            <w:r>
              <w:t>ptr</w:t>
            </w:r>
            <w:proofErr w:type="spellEnd"/>
            <w:r>
              <w:t>-&gt;data=1;</w:t>
            </w:r>
          </w:p>
          <w:p w14:paraId="722ABA45" w14:textId="77777777" w:rsidR="00D336FF" w:rsidRDefault="00D336FF" w:rsidP="00D336FF">
            <w:r>
              <w:tab/>
            </w:r>
            <w:r>
              <w:tab/>
            </w:r>
            <w:r>
              <w:tab/>
              <w:t xml:space="preserve">         </w:t>
            </w:r>
            <w:proofErr w:type="spellStart"/>
            <w:r>
              <w:t>ptr</w:t>
            </w:r>
            <w:proofErr w:type="spellEnd"/>
            <w:r>
              <w:t>-&gt;p2.user_</w:t>
            </w:r>
            <w:proofErr w:type="gramStart"/>
            <w:r>
              <w:t>detail(</w:t>
            </w:r>
            <w:proofErr w:type="gramEnd"/>
            <w:r>
              <w:t>);</w:t>
            </w:r>
          </w:p>
          <w:p w14:paraId="6C38CCDE" w14:textId="77777777" w:rsidR="00D336FF" w:rsidRDefault="00D336FF" w:rsidP="00D336FF">
            <w:r>
              <w:tab/>
            </w:r>
            <w:r>
              <w:tab/>
            </w:r>
            <w:r>
              <w:tab/>
              <w:t xml:space="preserve">         </w:t>
            </w:r>
            <w:proofErr w:type="spellStart"/>
            <w:r>
              <w:t>ptr</w:t>
            </w:r>
            <w:proofErr w:type="spellEnd"/>
            <w:r>
              <w:t>-&gt;p2.get_price(</w:t>
            </w:r>
            <w:proofErr w:type="spellStart"/>
            <w:r>
              <w:t>price_economyclass</w:t>
            </w:r>
            <w:proofErr w:type="spellEnd"/>
            <w:r>
              <w:t>);</w:t>
            </w:r>
          </w:p>
          <w:p w14:paraId="5A185EC0" w14:textId="77777777" w:rsidR="00D336FF" w:rsidRDefault="00D336FF" w:rsidP="00D336FF">
            <w:r>
              <w:tab/>
            </w:r>
            <w:r>
              <w:tab/>
              <w:t xml:space="preserve">             </w:t>
            </w:r>
            <w:proofErr w:type="spellStart"/>
            <w:r>
              <w:t>ptr</w:t>
            </w:r>
            <w:proofErr w:type="spellEnd"/>
            <w:r>
              <w:t>-&gt;p2.get_seat('A</w:t>
            </w:r>
            <w:proofErr w:type="gramStart"/>
            <w:r>
              <w:t>',</w:t>
            </w:r>
            <w:proofErr w:type="spellStart"/>
            <w:r>
              <w:t>k</w:t>
            </w:r>
            <w:proofErr w:type="gramEnd"/>
            <w:r>
              <w:t>,c</w:t>
            </w:r>
            <w:proofErr w:type="spellEnd"/>
            <w:r>
              <w:t>);</w:t>
            </w:r>
          </w:p>
          <w:p w14:paraId="73F7E08F" w14:textId="77777777" w:rsidR="00D336FF" w:rsidRDefault="00D336FF" w:rsidP="00D336FF">
            <w:r>
              <w:tab/>
            </w:r>
            <w:r>
              <w:tab/>
            </w:r>
            <w:r>
              <w:tab/>
              <w:t xml:space="preserve">         </w:t>
            </w:r>
            <w:proofErr w:type="spellStart"/>
            <w:r>
              <w:t>cout</w:t>
            </w:r>
            <w:proofErr w:type="spellEnd"/>
            <w:r>
              <w:t>&lt;&lt;"\</w:t>
            </w:r>
            <w:proofErr w:type="spellStart"/>
            <w:r>
              <w:t>nYour</w:t>
            </w:r>
            <w:proofErr w:type="spellEnd"/>
            <w:r>
              <w:t xml:space="preserve"> seat has been booked."&lt;&lt;</w:t>
            </w:r>
            <w:proofErr w:type="spellStart"/>
            <w:r>
              <w:t>endl</w:t>
            </w:r>
            <w:proofErr w:type="spellEnd"/>
            <w:r>
              <w:t>;</w:t>
            </w:r>
          </w:p>
          <w:p w14:paraId="076ED4F9" w14:textId="77777777" w:rsidR="00D336FF" w:rsidRDefault="00D336FF" w:rsidP="00D336FF">
            <w:r>
              <w:tab/>
            </w:r>
            <w:r>
              <w:tab/>
            </w:r>
            <w:r>
              <w:tab/>
              <w:t xml:space="preserve">         </w:t>
            </w:r>
            <w:proofErr w:type="spellStart"/>
            <w:r>
              <w:t>counteco</w:t>
            </w:r>
            <w:proofErr w:type="spellEnd"/>
            <w:proofErr w:type="gramStart"/>
            <w:r>
              <w:t>--;n</w:t>
            </w:r>
            <w:proofErr w:type="gramEnd"/>
            <w:r>
              <w:t>--;</w:t>
            </w:r>
          </w:p>
          <w:p w14:paraId="41ED1439" w14:textId="77777777" w:rsidR="00D336FF" w:rsidRDefault="00D336FF" w:rsidP="00D336FF">
            <w:r>
              <w:tab/>
            </w:r>
            <w:r>
              <w:tab/>
              <w:t xml:space="preserve">          }</w:t>
            </w:r>
          </w:p>
          <w:p w14:paraId="3F2D9849" w14:textId="77777777" w:rsidR="00D336FF" w:rsidRDefault="00D336FF" w:rsidP="00D336FF">
            <w:r>
              <w:tab/>
            </w:r>
            <w:r>
              <w:tab/>
              <w:t xml:space="preserve">           </w:t>
            </w:r>
            <w:proofErr w:type="spellStart"/>
            <w:r>
              <w:t>c++</w:t>
            </w:r>
            <w:proofErr w:type="spellEnd"/>
            <w:r>
              <w:t>;</w:t>
            </w:r>
          </w:p>
          <w:p w14:paraId="53381098" w14:textId="77777777" w:rsidR="00D336FF" w:rsidRDefault="00D336FF" w:rsidP="00D336FF">
            <w:r>
              <w:tab/>
            </w:r>
            <w:r>
              <w:tab/>
              <w:t xml:space="preserve">           </w:t>
            </w:r>
            <w:proofErr w:type="spellStart"/>
            <w:r>
              <w:t>ptr</w:t>
            </w:r>
            <w:proofErr w:type="spellEnd"/>
            <w:r>
              <w:t>=</w:t>
            </w:r>
            <w:proofErr w:type="spellStart"/>
            <w:r>
              <w:t>ptr</w:t>
            </w:r>
            <w:proofErr w:type="spellEnd"/>
            <w:r>
              <w:t>-&gt;right;</w:t>
            </w:r>
          </w:p>
          <w:p w14:paraId="28E17C86" w14:textId="77777777" w:rsidR="00D336FF" w:rsidRDefault="00D336FF" w:rsidP="00D336FF">
            <w:r>
              <w:tab/>
            </w:r>
            <w:r>
              <w:tab/>
            </w:r>
            <w:r>
              <w:tab/>
              <w:t xml:space="preserve">  }</w:t>
            </w:r>
          </w:p>
          <w:p w14:paraId="6D72EA55" w14:textId="77777777" w:rsidR="00D336FF" w:rsidRDefault="00D336FF" w:rsidP="00D336FF">
            <w:r>
              <w:tab/>
            </w:r>
            <w:r>
              <w:tab/>
            </w:r>
            <w:r>
              <w:tab/>
              <w:t xml:space="preserve">  k++;</w:t>
            </w:r>
          </w:p>
          <w:p w14:paraId="6C94ADEC" w14:textId="77777777" w:rsidR="00D336FF" w:rsidRDefault="00D336FF" w:rsidP="00D336FF">
            <w:r>
              <w:tab/>
            </w:r>
            <w:r>
              <w:tab/>
            </w:r>
            <w:r>
              <w:tab/>
              <w:t xml:space="preserve">   temp=temp-&gt;down;</w:t>
            </w:r>
          </w:p>
          <w:p w14:paraId="1EE11812" w14:textId="77777777" w:rsidR="00D336FF" w:rsidRDefault="00D336FF" w:rsidP="00D336FF">
            <w:r>
              <w:tab/>
            </w:r>
            <w:r>
              <w:tab/>
              <w:t xml:space="preserve">     }</w:t>
            </w:r>
          </w:p>
          <w:p w14:paraId="3C651C38" w14:textId="77777777" w:rsidR="00D336FF" w:rsidRDefault="00D336FF" w:rsidP="00D336FF">
            <w:r>
              <w:tab/>
            </w:r>
            <w:r>
              <w:tab/>
              <w:t xml:space="preserve">     return 1;</w:t>
            </w:r>
          </w:p>
          <w:p w14:paraId="0DF8543B" w14:textId="77777777" w:rsidR="00D336FF" w:rsidRDefault="00D336FF" w:rsidP="00D336FF">
            <w:r>
              <w:tab/>
            </w:r>
            <w:r>
              <w:tab/>
              <w:t xml:space="preserve">   }</w:t>
            </w:r>
          </w:p>
          <w:p w14:paraId="0AC424A4" w14:textId="77777777" w:rsidR="00D336FF" w:rsidRDefault="00D336FF" w:rsidP="00D336FF">
            <w:r>
              <w:t xml:space="preserve">        if(y==1)</w:t>
            </w:r>
          </w:p>
          <w:p w14:paraId="21BE6CD0" w14:textId="77777777" w:rsidR="00D336FF" w:rsidRDefault="00D336FF" w:rsidP="00D336FF">
            <w:r>
              <w:t xml:space="preserve">        {</w:t>
            </w:r>
          </w:p>
          <w:p w14:paraId="21613B1C" w14:textId="77777777" w:rsidR="00D336FF" w:rsidRDefault="00D336FF" w:rsidP="00D336FF">
            <w:r>
              <w:t xml:space="preserve">        </w:t>
            </w:r>
            <w:r>
              <w:tab/>
              <w:t>k=</w:t>
            </w:r>
            <w:proofErr w:type="gramStart"/>
            <w:r>
              <w:t>1;c</w:t>
            </w:r>
            <w:proofErr w:type="gramEnd"/>
            <w:r>
              <w:t>=1;</w:t>
            </w:r>
          </w:p>
          <w:p w14:paraId="2A2568F4" w14:textId="77777777" w:rsidR="00D336FF" w:rsidRDefault="00D336FF" w:rsidP="00D336FF">
            <w:r>
              <w:t xml:space="preserve">        </w:t>
            </w:r>
            <w:r>
              <w:tab/>
              <w:t>temp=</w:t>
            </w:r>
            <w:proofErr w:type="spellStart"/>
            <w:r>
              <w:t>Ehead</w:t>
            </w:r>
            <w:proofErr w:type="spellEnd"/>
            <w:r>
              <w:t>;</w:t>
            </w:r>
          </w:p>
          <w:p w14:paraId="783832ED" w14:textId="77777777" w:rsidR="00D336FF" w:rsidRDefault="00D336FF" w:rsidP="00D336FF">
            <w:r>
              <w:t xml:space="preserve">           while(</w:t>
            </w:r>
            <w:proofErr w:type="gramStart"/>
            <w:r>
              <w:t>temp!=</w:t>
            </w:r>
            <w:proofErr w:type="gramEnd"/>
            <w:r>
              <w:t>NULL&amp;&amp;n!=0)</w:t>
            </w:r>
          </w:p>
          <w:p w14:paraId="1F06A995" w14:textId="77777777" w:rsidR="00D336FF" w:rsidRDefault="00D336FF" w:rsidP="00D336FF">
            <w:r>
              <w:t xml:space="preserve">          {</w:t>
            </w:r>
          </w:p>
          <w:p w14:paraId="5DA479CA" w14:textId="77777777" w:rsidR="00D336FF" w:rsidRDefault="00D336FF" w:rsidP="00D336FF">
            <w:r>
              <w:t xml:space="preserve">        </w:t>
            </w:r>
            <w:r>
              <w:tab/>
              <w:t>if(temp-&gt;data==0)</w:t>
            </w:r>
          </w:p>
          <w:p w14:paraId="09E13139" w14:textId="77777777" w:rsidR="00D336FF" w:rsidRDefault="00D336FF" w:rsidP="00D336FF">
            <w:r>
              <w:t xml:space="preserve">        </w:t>
            </w:r>
            <w:r>
              <w:tab/>
              <w:t>{</w:t>
            </w:r>
          </w:p>
          <w:p w14:paraId="1F2A0E55" w14:textId="77777777" w:rsidR="00D336FF" w:rsidRDefault="00D336FF" w:rsidP="00D336FF">
            <w:r>
              <w:t xml:space="preserve">        </w:t>
            </w:r>
            <w:r>
              <w:tab/>
            </w:r>
            <w:r>
              <w:tab/>
              <w:t>temp-&gt;data=1;</w:t>
            </w:r>
          </w:p>
          <w:p w14:paraId="2B749651" w14:textId="77777777" w:rsidR="00D336FF" w:rsidRDefault="00D336FF" w:rsidP="00D336FF">
            <w:r>
              <w:tab/>
            </w:r>
            <w:r>
              <w:tab/>
            </w:r>
            <w:r>
              <w:tab/>
              <w:t xml:space="preserve">    temp-&gt;p2.user_</w:t>
            </w:r>
            <w:proofErr w:type="gramStart"/>
            <w:r>
              <w:t>detail(</w:t>
            </w:r>
            <w:proofErr w:type="gramEnd"/>
            <w:r>
              <w:t>);</w:t>
            </w:r>
          </w:p>
          <w:p w14:paraId="32B7672F" w14:textId="77777777" w:rsidR="00D336FF" w:rsidRDefault="00D336FF" w:rsidP="00D336FF">
            <w:r>
              <w:tab/>
            </w:r>
            <w:r>
              <w:tab/>
            </w:r>
            <w:r>
              <w:tab/>
              <w:t xml:space="preserve">    temp-&gt;p2.get_price(</w:t>
            </w:r>
            <w:proofErr w:type="spellStart"/>
            <w:r>
              <w:t>price_economyclass</w:t>
            </w:r>
            <w:proofErr w:type="spellEnd"/>
            <w:r>
              <w:t>);</w:t>
            </w:r>
          </w:p>
          <w:p w14:paraId="40FE5409" w14:textId="77777777" w:rsidR="00D336FF" w:rsidRDefault="00D336FF" w:rsidP="00D336FF">
            <w:r>
              <w:tab/>
            </w:r>
            <w:r>
              <w:tab/>
              <w:t xml:space="preserve">        temp-&gt;p2.get_seat('A</w:t>
            </w:r>
            <w:proofErr w:type="gramStart"/>
            <w:r>
              <w:t>',</w:t>
            </w:r>
            <w:proofErr w:type="spellStart"/>
            <w:r>
              <w:t>k</w:t>
            </w:r>
            <w:proofErr w:type="gramEnd"/>
            <w:r>
              <w:t>,c</w:t>
            </w:r>
            <w:proofErr w:type="spellEnd"/>
            <w:r>
              <w:t>);</w:t>
            </w:r>
          </w:p>
          <w:p w14:paraId="77EAAE90" w14:textId="77777777" w:rsidR="00D336FF" w:rsidRDefault="00D336FF" w:rsidP="00D336FF">
            <w:r>
              <w:tab/>
            </w:r>
            <w:r>
              <w:tab/>
            </w:r>
            <w:r>
              <w:tab/>
              <w:t xml:space="preserve">    </w:t>
            </w:r>
            <w:proofErr w:type="spellStart"/>
            <w:r>
              <w:t>cout</w:t>
            </w:r>
            <w:proofErr w:type="spellEnd"/>
            <w:r>
              <w:t>&lt;&lt;"\</w:t>
            </w:r>
            <w:proofErr w:type="spellStart"/>
            <w:r>
              <w:t>nYour</w:t>
            </w:r>
            <w:proofErr w:type="spellEnd"/>
            <w:r>
              <w:t xml:space="preserve"> seat has been booked."&lt;&lt;</w:t>
            </w:r>
            <w:proofErr w:type="spellStart"/>
            <w:r>
              <w:t>endl</w:t>
            </w:r>
            <w:proofErr w:type="spellEnd"/>
            <w:r>
              <w:t>;</w:t>
            </w:r>
          </w:p>
          <w:p w14:paraId="0137CD97" w14:textId="77777777" w:rsidR="00D336FF" w:rsidRDefault="00D336FF" w:rsidP="00D336FF">
            <w:r>
              <w:tab/>
            </w:r>
            <w:r>
              <w:tab/>
            </w:r>
            <w:r>
              <w:tab/>
              <w:t xml:space="preserve">    </w:t>
            </w:r>
            <w:proofErr w:type="spellStart"/>
            <w:r>
              <w:t>counteco</w:t>
            </w:r>
            <w:proofErr w:type="spellEnd"/>
            <w:proofErr w:type="gramStart"/>
            <w:r>
              <w:t>--;n</w:t>
            </w:r>
            <w:proofErr w:type="gramEnd"/>
            <w:r>
              <w:t>--;</w:t>
            </w:r>
            <w:proofErr w:type="spellStart"/>
            <w:r>
              <w:t>c++</w:t>
            </w:r>
            <w:proofErr w:type="spellEnd"/>
            <w:r>
              <w:t>;</w:t>
            </w:r>
          </w:p>
          <w:p w14:paraId="54D6D652" w14:textId="77777777" w:rsidR="00D336FF" w:rsidRDefault="00D336FF" w:rsidP="00D336FF">
            <w:r>
              <w:tab/>
            </w:r>
            <w:r>
              <w:tab/>
            </w:r>
            <w:r>
              <w:tab/>
              <w:t xml:space="preserve">    </w:t>
            </w:r>
            <w:proofErr w:type="spellStart"/>
            <w:r>
              <w:t>ptr</w:t>
            </w:r>
            <w:proofErr w:type="spellEnd"/>
            <w:r>
              <w:t>=temp;</w:t>
            </w:r>
          </w:p>
          <w:p w14:paraId="50E8F808" w14:textId="77777777" w:rsidR="00D336FF" w:rsidRDefault="00D336FF" w:rsidP="00D336FF">
            <w:r>
              <w:tab/>
            </w:r>
            <w:r>
              <w:tab/>
            </w:r>
            <w:r>
              <w:tab/>
              <w:t xml:space="preserve">    m=n;</w:t>
            </w:r>
          </w:p>
          <w:p w14:paraId="148033F5" w14:textId="77777777" w:rsidR="00D336FF" w:rsidRDefault="00D336FF" w:rsidP="00D336FF">
            <w:r>
              <w:tab/>
            </w:r>
            <w:r>
              <w:tab/>
            </w:r>
            <w:r>
              <w:tab/>
              <w:t xml:space="preserve">    while(</w:t>
            </w:r>
            <w:proofErr w:type="spellStart"/>
            <w:proofErr w:type="gramStart"/>
            <w:r>
              <w:t>ptr</w:t>
            </w:r>
            <w:proofErr w:type="spellEnd"/>
            <w:r>
              <w:t>!=</w:t>
            </w:r>
            <w:proofErr w:type="gramEnd"/>
            <w:r>
              <w:t>NULL&amp;&amp;n!=0)</w:t>
            </w:r>
          </w:p>
          <w:p w14:paraId="15560ACF" w14:textId="77777777" w:rsidR="00D336FF" w:rsidRDefault="00D336FF" w:rsidP="00D336FF">
            <w:r>
              <w:tab/>
            </w:r>
            <w:r>
              <w:tab/>
            </w:r>
            <w:r>
              <w:tab/>
              <w:t xml:space="preserve">      {</w:t>
            </w:r>
          </w:p>
          <w:p w14:paraId="20E961A5" w14:textId="77777777" w:rsidR="00D336FF" w:rsidRDefault="00D336FF" w:rsidP="00D336FF">
            <w:r>
              <w:tab/>
            </w:r>
            <w:r>
              <w:tab/>
            </w:r>
            <w:r>
              <w:tab/>
              <w:t xml:space="preserve">      </w:t>
            </w:r>
            <w:r>
              <w:tab/>
              <w:t>if(</w:t>
            </w:r>
            <w:proofErr w:type="spellStart"/>
            <w:r>
              <w:t>ptr</w:t>
            </w:r>
            <w:proofErr w:type="spellEnd"/>
            <w:r>
              <w:t>-&gt;data==0)</w:t>
            </w:r>
          </w:p>
          <w:p w14:paraId="3453C47E" w14:textId="77777777" w:rsidR="00D336FF" w:rsidRDefault="00D336FF" w:rsidP="00D336FF">
            <w:r>
              <w:tab/>
            </w:r>
            <w:r>
              <w:tab/>
            </w:r>
            <w:r>
              <w:tab/>
              <w:t xml:space="preserve">      </w:t>
            </w:r>
            <w:r>
              <w:tab/>
              <w:t>m--;</w:t>
            </w:r>
          </w:p>
          <w:p w14:paraId="0CA5EF8A" w14:textId="77777777" w:rsidR="00D336FF" w:rsidRDefault="00D336FF" w:rsidP="00D336FF">
            <w:r>
              <w:tab/>
            </w:r>
            <w:r>
              <w:tab/>
            </w:r>
            <w:r>
              <w:tab/>
              <w:t xml:space="preserve">      </w:t>
            </w:r>
            <w:r>
              <w:tab/>
            </w:r>
            <w:proofErr w:type="spellStart"/>
            <w:r>
              <w:t>ptr</w:t>
            </w:r>
            <w:proofErr w:type="spellEnd"/>
            <w:r>
              <w:t>=</w:t>
            </w:r>
            <w:proofErr w:type="spellStart"/>
            <w:r>
              <w:t>ptr</w:t>
            </w:r>
            <w:proofErr w:type="spellEnd"/>
            <w:r>
              <w:t>-&gt;right;</w:t>
            </w:r>
          </w:p>
          <w:p w14:paraId="54E34BD6" w14:textId="77777777" w:rsidR="00D336FF" w:rsidRDefault="00D336FF" w:rsidP="00D336FF">
            <w:r>
              <w:tab/>
            </w:r>
            <w:r>
              <w:tab/>
            </w:r>
            <w:r>
              <w:tab/>
            </w:r>
            <w:r>
              <w:tab/>
              <w:t xml:space="preserve">  }</w:t>
            </w:r>
          </w:p>
          <w:p w14:paraId="2EE12E41" w14:textId="77777777" w:rsidR="00D336FF" w:rsidRDefault="00D336FF" w:rsidP="00D336FF">
            <w:r>
              <w:tab/>
            </w:r>
            <w:r>
              <w:tab/>
            </w:r>
            <w:r>
              <w:tab/>
            </w:r>
            <w:r>
              <w:tab/>
              <w:t xml:space="preserve">  break;</w:t>
            </w:r>
          </w:p>
          <w:p w14:paraId="0FB84178" w14:textId="77777777" w:rsidR="00D336FF" w:rsidRDefault="00D336FF" w:rsidP="00D336FF">
            <w:r>
              <w:tab/>
            </w:r>
            <w:r>
              <w:tab/>
            </w:r>
            <w:r>
              <w:tab/>
              <w:t>}</w:t>
            </w:r>
          </w:p>
          <w:p w14:paraId="2AB44182" w14:textId="77777777" w:rsidR="00D336FF" w:rsidRDefault="00D336FF" w:rsidP="00D336FF">
            <w:r>
              <w:tab/>
            </w:r>
            <w:r>
              <w:tab/>
            </w:r>
            <w:r>
              <w:tab/>
              <w:t>k++;</w:t>
            </w:r>
          </w:p>
          <w:p w14:paraId="6041D272" w14:textId="77777777" w:rsidR="00D336FF" w:rsidRDefault="00D336FF" w:rsidP="00D336FF">
            <w:r>
              <w:tab/>
            </w:r>
            <w:r>
              <w:tab/>
            </w:r>
            <w:r>
              <w:tab/>
              <w:t>temp=temp-&gt;down;</w:t>
            </w:r>
          </w:p>
          <w:p w14:paraId="58333E6C" w14:textId="77777777" w:rsidR="00D336FF" w:rsidRDefault="00D336FF" w:rsidP="00D336FF">
            <w:r>
              <w:tab/>
            </w:r>
            <w:r>
              <w:tab/>
              <w:t>}</w:t>
            </w:r>
          </w:p>
          <w:p w14:paraId="40EE9B5D" w14:textId="77777777" w:rsidR="00D336FF" w:rsidRDefault="00D336FF" w:rsidP="00D336FF">
            <w:r>
              <w:tab/>
            </w:r>
            <w:r>
              <w:tab/>
              <w:t>if(n==0)</w:t>
            </w:r>
          </w:p>
          <w:p w14:paraId="1CCB085E" w14:textId="77777777" w:rsidR="00D336FF" w:rsidRDefault="00D336FF" w:rsidP="00D336FF">
            <w:r>
              <w:tab/>
            </w:r>
            <w:r>
              <w:tab/>
              <w:t>return 1;</w:t>
            </w:r>
          </w:p>
          <w:p w14:paraId="340CBFDD" w14:textId="77777777" w:rsidR="00D336FF" w:rsidRDefault="00D336FF" w:rsidP="00D336FF">
            <w:r>
              <w:tab/>
            </w:r>
            <w:r>
              <w:tab/>
              <w:t>if(m&gt;0)</w:t>
            </w:r>
          </w:p>
          <w:p w14:paraId="68294039" w14:textId="77777777" w:rsidR="00D336FF" w:rsidRDefault="00D336FF" w:rsidP="00D336FF">
            <w:r>
              <w:tab/>
            </w:r>
            <w:r>
              <w:tab/>
              <w:t>{</w:t>
            </w:r>
          </w:p>
          <w:p w14:paraId="1191BABA" w14:textId="77777777" w:rsidR="00D336FF" w:rsidRDefault="00D336FF" w:rsidP="00D336FF">
            <w:r>
              <w:lastRenderedPageBreak/>
              <w:tab/>
            </w:r>
            <w:r>
              <w:tab/>
            </w:r>
            <w:r>
              <w:tab/>
              <w:t>temp=</w:t>
            </w:r>
            <w:proofErr w:type="spellStart"/>
            <w:r>
              <w:t>Ehead</w:t>
            </w:r>
            <w:proofErr w:type="spellEnd"/>
            <w:r>
              <w:t>;</w:t>
            </w:r>
          </w:p>
          <w:p w14:paraId="1EB53A41" w14:textId="77777777" w:rsidR="00D336FF" w:rsidRDefault="00D336FF" w:rsidP="00D336FF">
            <w:r>
              <w:tab/>
            </w:r>
            <w:r>
              <w:tab/>
            </w:r>
            <w:r>
              <w:tab/>
              <w:t>k=</w:t>
            </w:r>
            <w:proofErr w:type="gramStart"/>
            <w:r>
              <w:t>1;c</w:t>
            </w:r>
            <w:proofErr w:type="gramEnd"/>
            <w:r>
              <w:t>=1;</w:t>
            </w:r>
          </w:p>
          <w:p w14:paraId="29888A6F" w14:textId="77777777" w:rsidR="00D336FF" w:rsidRDefault="00D336FF" w:rsidP="00D336FF">
            <w:r>
              <w:tab/>
            </w:r>
            <w:r>
              <w:tab/>
            </w:r>
            <w:r>
              <w:tab/>
              <w:t>while(</w:t>
            </w:r>
            <w:proofErr w:type="gramStart"/>
            <w:r>
              <w:t>temp!=</w:t>
            </w:r>
            <w:proofErr w:type="gramEnd"/>
            <w:r>
              <w:t>NULL&amp;&amp;n!=0)</w:t>
            </w:r>
          </w:p>
          <w:p w14:paraId="76338E5A" w14:textId="77777777" w:rsidR="00D336FF" w:rsidRDefault="00D336FF" w:rsidP="00D336FF">
            <w:r>
              <w:tab/>
            </w:r>
            <w:r>
              <w:tab/>
            </w:r>
            <w:r>
              <w:tab/>
              <w:t>{</w:t>
            </w:r>
          </w:p>
          <w:p w14:paraId="32E8FE38" w14:textId="77777777" w:rsidR="00D336FF" w:rsidRDefault="00D336FF" w:rsidP="00D336FF">
            <w:r>
              <w:tab/>
            </w:r>
            <w:r>
              <w:tab/>
            </w:r>
            <w:r>
              <w:tab/>
            </w:r>
            <w:proofErr w:type="spellStart"/>
            <w:r>
              <w:t>ptr</w:t>
            </w:r>
            <w:proofErr w:type="spellEnd"/>
            <w:r>
              <w:t>=temp;</w:t>
            </w:r>
          </w:p>
          <w:p w14:paraId="2F6D76FF" w14:textId="77777777" w:rsidR="00D336FF" w:rsidRDefault="00D336FF" w:rsidP="00D336FF">
            <w:r>
              <w:tab/>
            </w:r>
            <w:r>
              <w:tab/>
            </w:r>
            <w:r>
              <w:tab/>
              <w:t>c=1;</w:t>
            </w:r>
          </w:p>
          <w:p w14:paraId="157AE783" w14:textId="77777777" w:rsidR="00D336FF" w:rsidRDefault="00D336FF" w:rsidP="00D336FF">
            <w:r>
              <w:tab/>
            </w:r>
            <w:r>
              <w:tab/>
              <w:t xml:space="preserve">   while(</w:t>
            </w:r>
            <w:proofErr w:type="spellStart"/>
            <w:proofErr w:type="gramStart"/>
            <w:r>
              <w:t>ptr</w:t>
            </w:r>
            <w:proofErr w:type="spellEnd"/>
            <w:r>
              <w:t>!=</w:t>
            </w:r>
            <w:proofErr w:type="gramEnd"/>
            <w:r>
              <w:t>NULL&amp;&amp;n!=0)</w:t>
            </w:r>
          </w:p>
          <w:p w14:paraId="27103C05" w14:textId="77777777" w:rsidR="00D336FF" w:rsidRDefault="00D336FF" w:rsidP="00D336FF">
            <w:r>
              <w:tab/>
            </w:r>
            <w:r>
              <w:tab/>
              <w:t xml:space="preserve">   {</w:t>
            </w:r>
          </w:p>
          <w:p w14:paraId="34DB64D5" w14:textId="77777777" w:rsidR="00D336FF" w:rsidRDefault="00D336FF" w:rsidP="00D336FF">
            <w:r>
              <w:tab/>
            </w:r>
            <w:r>
              <w:tab/>
              <w:t xml:space="preserve">        if(</w:t>
            </w:r>
            <w:proofErr w:type="spellStart"/>
            <w:r>
              <w:t>ptr</w:t>
            </w:r>
            <w:proofErr w:type="spellEnd"/>
            <w:r>
              <w:t>-&gt;data==0)</w:t>
            </w:r>
          </w:p>
          <w:p w14:paraId="5FB81120" w14:textId="77777777" w:rsidR="00D336FF" w:rsidRDefault="00D336FF" w:rsidP="00D336FF">
            <w:r>
              <w:tab/>
            </w:r>
            <w:r>
              <w:tab/>
            </w:r>
            <w:r>
              <w:tab/>
            </w:r>
            <w:r>
              <w:tab/>
              <w:t>{</w:t>
            </w:r>
          </w:p>
          <w:p w14:paraId="3375D8FC" w14:textId="77777777" w:rsidR="00D336FF" w:rsidRDefault="00D336FF" w:rsidP="00D336FF">
            <w:r>
              <w:tab/>
            </w:r>
            <w:r>
              <w:tab/>
            </w:r>
            <w:r>
              <w:tab/>
              <w:t xml:space="preserve">      </w:t>
            </w:r>
            <w:proofErr w:type="spellStart"/>
            <w:r>
              <w:t>ptr</w:t>
            </w:r>
            <w:proofErr w:type="spellEnd"/>
            <w:r>
              <w:t>-&gt;data=1;</w:t>
            </w:r>
          </w:p>
          <w:p w14:paraId="4B1205A7" w14:textId="77777777" w:rsidR="00D336FF" w:rsidRDefault="00D336FF" w:rsidP="00D336FF">
            <w:r>
              <w:tab/>
            </w:r>
            <w:r>
              <w:tab/>
            </w:r>
            <w:r>
              <w:tab/>
              <w:t xml:space="preserve">      </w:t>
            </w:r>
            <w:proofErr w:type="spellStart"/>
            <w:r>
              <w:t>ptr</w:t>
            </w:r>
            <w:proofErr w:type="spellEnd"/>
            <w:r>
              <w:t>-&gt;p2.user_</w:t>
            </w:r>
            <w:proofErr w:type="gramStart"/>
            <w:r>
              <w:t>detail(</w:t>
            </w:r>
            <w:proofErr w:type="gramEnd"/>
            <w:r>
              <w:t>);</w:t>
            </w:r>
          </w:p>
          <w:p w14:paraId="0D6FA3CC" w14:textId="77777777" w:rsidR="00D336FF" w:rsidRDefault="00D336FF" w:rsidP="00D336FF">
            <w:r>
              <w:tab/>
            </w:r>
            <w:r>
              <w:tab/>
            </w:r>
            <w:r>
              <w:tab/>
              <w:t xml:space="preserve">      </w:t>
            </w:r>
            <w:proofErr w:type="spellStart"/>
            <w:r>
              <w:t>ptr</w:t>
            </w:r>
            <w:proofErr w:type="spellEnd"/>
            <w:r>
              <w:t>-&gt;p2.get_price(</w:t>
            </w:r>
            <w:proofErr w:type="spellStart"/>
            <w:r>
              <w:t>price_economyclass</w:t>
            </w:r>
            <w:proofErr w:type="spellEnd"/>
            <w:r>
              <w:t>);</w:t>
            </w:r>
          </w:p>
          <w:p w14:paraId="0EEB9191" w14:textId="77777777" w:rsidR="00D336FF" w:rsidRDefault="00D336FF" w:rsidP="00D336FF">
            <w:r>
              <w:tab/>
            </w:r>
            <w:r>
              <w:tab/>
              <w:t xml:space="preserve">          </w:t>
            </w:r>
            <w:proofErr w:type="spellStart"/>
            <w:r>
              <w:t>ptr</w:t>
            </w:r>
            <w:proofErr w:type="spellEnd"/>
            <w:r>
              <w:t>-&gt;p2.get_seat('A</w:t>
            </w:r>
            <w:proofErr w:type="gramStart"/>
            <w:r>
              <w:t>',</w:t>
            </w:r>
            <w:proofErr w:type="spellStart"/>
            <w:r>
              <w:t>k</w:t>
            </w:r>
            <w:proofErr w:type="gramEnd"/>
            <w:r>
              <w:t>,c</w:t>
            </w:r>
            <w:proofErr w:type="spellEnd"/>
            <w:r>
              <w:t>);</w:t>
            </w:r>
          </w:p>
          <w:p w14:paraId="7E3C33F3" w14:textId="77777777" w:rsidR="00D336FF" w:rsidRDefault="00D336FF" w:rsidP="00D336FF">
            <w:r>
              <w:tab/>
            </w:r>
            <w:r>
              <w:tab/>
            </w:r>
            <w:r>
              <w:tab/>
              <w:t xml:space="preserve">      </w:t>
            </w:r>
            <w:proofErr w:type="spellStart"/>
            <w:r>
              <w:t>cout</w:t>
            </w:r>
            <w:proofErr w:type="spellEnd"/>
            <w:r>
              <w:t>&lt;&lt;"\</w:t>
            </w:r>
            <w:proofErr w:type="spellStart"/>
            <w:r>
              <w:t>nYour</w:t>
            </w:r>
            <w:proofErr w:type="spellEnd"/>
            <w:r>
              <w:t xml:space="preserve"> seat has been booked."&lt;&lt;</w:t>
            </w:r>
            <w:proofErr w:type="spellStart"/>
            <w:r>
              <w:t>endl</w:t>
            </w:r>
            <w:proofErr w:type="spellEnd"/>
            <w:r>
              <w:t>&lt;&lt;</w:t>
            </w:r>
            <w:proofErr w:type="spellStart"/>
            <w:r>
              <w:t>endl</w:t>
            </w:r>
            <w:proofErr w:type="spellEnd"/>
            <w:r>
              <w:t>&lt;&lt;</w:t>
            </w:r>
            <w:proofErr w:type="spellStart"/>
            <w:r>
              <w:t>endl</w:t>
            </w:r>
            <w:proofErr w:type="spellEnd"/>
            <w:r>
              <w:t>&lt;&lt;</w:t>
            </w:r>
            <w:proofErr w:type="spellStart"/>
            <w:r>
              <w:t>endl</w:t>
            </w:r>
            <w:proofErr w:type="spellEnd"/>
            <w:r>
              <w:t>;</w:t>
            </w:r>
          </w:p>
          <w:p w14:paraId="66A1EE08" w14:textId="77777777" w:rsidR="00D336FF" w:rsidRDefault="00D336FF" w:rsidP="00D336FF">
            <w:r>
              <w:tab/>
            </w:r>
            <w:r>
              <w:tab/>
            </w:r>
            <w:r>
              <w:tab/>
              <w:t xml:space="preserve">      </w:t>
            </w:r>
            <w:proofErr w:type="spellStart"/>
            <w:r>
              <w:t>counteco</w:t>
            </w:r>
            <w:proofErr w:type="spellEnd"/>
            <w:proofErr w:type="gramStart"/>
            <w:r>
              <w:t>--;n</w:t>
            </w:r>
            <w:proofErr w:type="gramEnd"/>
            <w:r>
              <w:t>--;</w:t>
            </w:r>
          </w:p>
          <w:p w14:paraId="6D359360" w14:textId="77777777" w:rsidR="00D336FF" w:rsidRDefault="00D336FF" w:rsidP="00D336FF">
            <w:r>
              <w:tab/>
            </w:r>
            <w:r>
              <w:tab/>
              <w:t xml:space="preserve">       }</w:t>
            </w:r>
          </w:p>
          <w:p w14:paraId="3B63CE59" w14:textId="77777777" w:rsidR="00D336FF" w:rsidRDefault="00D336FF" w:rsidP="00D336FF">
            <w:r>
              <w:tab/>
            </w:r>
            <w:r>
              <w:tab/>
              <w:t xml:space="preserve">       </w:t>
            </w:r>
            <w:proofErr w:type="spellStart"/>
            <w:r>
              <w:t>c++</w:t>
            </w:r>
            <w:proofErr w:type="spellEnd"/>
            <w:r>
              <w:t>;</w:t>
            </w:r>
          </w:p>
          <w:p w14:paraId="7EF00B90" w14:textId="77777777" w:rsidR="00D336FF" w:rsidRDefault="00D336FF" w:rsidP="00D336FF">
            <w:r>
              <w:tab/>
            </w:r>
            <w:r>
              <w:tab/>
              <w:t xml:space="preserve">       </w:t>
            </w:r>
            <w:proofErr w:type="spellStart"/>
            <w:r>
              <w:t>ptr</w:t>
            </w:r>
            <w:proofErr w:type="spellEnd"/>
            <w:r>
              <w:t>=</w:t>
            </w:r>
            <w:proofErr w:type="spellStart"/>
            <w:r>
              <w:t>ptr</w:t>
            </w:r>
            <w:proofErr w:type="spellEnd"/>
            <w:r>
              <w:t>-&gt;right;</w:t>
            </w:r>
          </w:p>
          <w:p w14:paraId="59F88E58" w14:textId="77777777" w:rsidR="00D336FF" w:rsidRDefault="00D336FF" w:rsidP="00D336FF">
            <w:r>
              <w:tab/>
            </w:r>
            <w:r>
              <w:tab/>
            </w:r>
            <w:r>
              <w:tab/>
              <w:t>}</w:t>
            </w:r>
          </w:p>
          <w:p w14:paraId="2F79A9B3" w14:textId="77777777" w:rsidR="00D336FF" w:rsidRDefault="00D336FF" w:rsidP="00D336FF">
            <w:r>
              <w:tab/>
            </w:r>
            <w:r>
              <w:tab/>
            </w:r>
            <w:r>
              <w:tab/>
              <w:t>k++;</w:t>
            </w:r>
          </w:p>
          <w:p w14:paraId="697008CC" w14:textId="77777777" w:rsidR="00D336FF" w:rsidRDefault="00D336FF" w:rsidP="00D336FF">
            <w:r>
              <w:tab/>
            </w:r>
            <w:r>
              <w:tab/>
            </w:r>
            <w:r>
              <w:tab/>
              <w:t>temp=temp-&gt;down;</w:t>
            </w:r>
          </w:p>
          <w:p w14:paraId="0A0E72F9" w14:textId="77777777" w:rsidR="00D336FF" w:rsidRDefault="00D336FF" w:rsidP="00D336FF">
            <w:r>
              <w:tab/>
            </w:r>
            <w:r>
              <w:tab/>
              <w:t>}</w:t>
            </w:r>
          </w:p>
          <w:p w14:paraId="675D6D68" w14:textId="77777777" w:rsidR="00D336FF" w:rsidRDefault="00D336FF" w:rsidP="00D336FF">
            <w:r>
              <w:tab/>
            </w:r>
            <w:r>
              <w:tab/>
              <w:t>return 1;</w:t>
            </w:r>
          </w:p>
          <w:p w14:paraId="063B1C68" w14:textId="77777777" w:rsidR="00D336FF" w:rsidRDefault="00D336FF" w:rsidP="00D336FF">
            <w:r>
              <w:tab/>
            </w:r>
            <w:r>
              <w:tab/>
              <w:t>}</w:t>
            </w:r>
          </w:p>
          <w:p w14:paraId="24BD6B4B" w14:textId="77777777" w:rsidR="00D336FF" w:rsidRDefault="00D336FF" w:rsidP="00D336FF">
            <w:r>
              <w:tab/>
            </w:r>
            <w:r>
              <w:tab/>
              <w:t>else</w:t>
            </w:r>
          </w:p>
          <w:p w14:paraId="11C9E7DA" w14:textId="77777777" w:rsidR="00D336FF" w:rsidRDefault="00D336FF" w:rsidP="00D336FF">
            <w:r>
              <w:tab/>
            </w:r>
            <w:r>
              <w:tab/>
              <w:t>{</w:t>
            </w:r>
          </w:p>
          <w:p w14:paraId="09D0543D" w14:textId="77777777" w:rsidR="00D336FF" w:rsidRDefault="00D336FF" w:rsidP="00D336FF">
            <w:r>
              <w:tab/>
            </w:r>
            <w:r>
              <w:tab/>
            </w:r>
            <w:r>
              <w:tab/>
              <w:t>c=2;</w:t>
            </w:r>
          </w:p>
          <w:p w14:paraId="183C6AED" w14:textId="77777777" w:rsidR="00D336FF" w:rsidRDefault="00D336FF" w:rsidP="00D336FF">
            <w:r>
              <w:tab/>
            </w:r>
            <w:r>
              <w:tab/>
            </w:r>
            <w:r>
              <w:tab/>
            </w:r>
            <w:proofErr w:type="spellStart"/>
            <w:r>
              <w:t>ptr</w:t>
            </w:r>
            <w:proofErr w:type="spellEnd"/>
            <w:r>
              <w:t>=temp-&gt;right;</w:t>
            </w:r>
          </w:p>
          <w:p w14:paraId="60DEB381" w14:textId="77777777" w:rsidR="00D336FF" w:rsidRDefault="00D336FF" w:rsidP="00D336FF">
            <w:r>
              <w:tab/>
            </w:r>
            <w:r>
              <w:tab/>
            </w:r>
            <w:r>
              <w:tab/>
              <w:t>while(</w:t>
            </w:r>
            <w:proofErr w:type="spellStart"/>
            <w:proofErr w:type="gramStart"/>
            <w:r>
              <w:t>ptr</w:t>
            </w:r>
            <w:proofErr w:type="spellEnd"/>
            <w:r>
              <w:t>!=</w:t>
            </w:r>
            <w:proofErr w:type="gramEnd"/>
            <w:r>
              <w:t>NULL&amp;&amp;n!=0)</w:t>
            </w:r>
          </w:p>
          <w:p w14:paraId="5A99388C" w14:textId="77777777" w:rsidR="00D336FF" w:rsidRDefault="00D336FF" w:rsidP="00D336FF">
            <w:r>
              <w:tab/>
            </w:r>
            <w:r>
              <w:tab/>
              <w:t xml:space="preserve">   {</w:t>
            </w:r>
          </w:p>
          <w:p w14:paraId="431B4726" w14:textId="77777777" w:rsidR="00D336FF" w:rsidRDefault="00D336FF" w:rsidP="00D336FF">
            <w:r>
              <w:tab/>
            </w:r>
            <w:r>
              <w:tab/>
              <w:t xml:space="preserve">        if(</w:t>
            </w:r>
            <w:proofErr w:type="spellStart"/>
            <w:r>
              <w:t>ptr</w:t>
            </w:r>
            <w:proofErr w:type="spellEnd"/>
            <w:r>
              <w:t>-&gt;data==0)</w:t>
            </w:r>
          </w:p>
          <w:p w14:paraId="0885530D" w14:textId="77777777" w:rsidR="00D336FF" w:rsidRDefault="00D336FF" w:rsidP="00D336FF">
            <w:r>
              <w:tab/>
            </w:r>
            <w:r>
              <w:tab/>
            </w:r>
            <w:r>
              <w:tab/>
            </w:r>
            <w:r>
              <w:tab/>
              <w:t>{</w:t>
            </w:r>
          </w:p>
          <w:p w14:paraId="7DCFCFD1" w14:textId="77777777" w:rsidR="00D336FF" w:rsidRDefault="00D336FF" w:rsidP="00D336FF">
            <w:r>
              <w:tab/>
            </w:r>
            <w:r>
              <w:tab/>
            </w:r>
            <w:r>
              <w:tab/>
              <w:t xml:space="preserve">      </w:t>
            </w:r>
            <w:proofErr w:type="spellStart"/>
            <w:r>
              <w:t>ptr</w:t>
            </w:r>
            <w:proofErr w:type="spellEnd"/>
            <w:r>
              <w:t>-&gt;data=1;</w:t>
            </w:r>
          </w:p>
          <w:p w14:paraId="28648AAD" w14:textId="77777777" w:rsidR="00D336FF" w:rsidRDefault="00D336FF" w:rsidP="00D336FF">
            <w:r>
              <w:tab/>
            </w:r>
            <w:r>
              <w:tab/>
            </w:r>
            <w:r>
              <w:tab/>
              <w:t xml:space="preserve">      </w:t>
            </w:r>
            <w:proofErr w:type="spellStart"/>
            <w:r>
              <w:t>ptr</w:t>
            </w:r>
            <w:proofErr w:type="spellEnd"/>
            <w:r>
              <w:t>-&gt;p2.user_</w:t>
            </w:r>
            <w:proofErr w:type="gramStart"/>
            <w:r>
              <w:t>detail(</w:t>
            </w:r>
            <w:proofErr w:type="gramEnd"/>
            <w:r>
              <w:t>);</w:t>
            </w:r>
          </w:p>
          <w:p w14:paraId="3428CB2A" w14:textId="77777777" w:rsidR="00D336FF" w:rsidRDefault="00D336FF" w:rsidP="00D336FF">
            <w:r>
              <w:tab/>
            </w:r>
            <w:r>
              <w:tab/>
            </w:r>
            <w:r>
              <w:tab/>
              <w:t xml:space="preserve">      </w:t>
            </w:r>
            <w:proofErr w:type="spellStart"/>
            <w:r>
              <w:t>ptr</w:t>
            </w:r>
            <w:proofErr w:type="spellEnd"/>
            <w:r>
              <w:t>-&gt;p2.get_price(</w:t>
            </w:r>
            <w:proofErr w:type="spellStart"/>
            <w:r>
              <w:t>price_economyclass</w:t>
            </w:r>
            <w:proofErr w:type="spellEnd"/>
            <w:r>
              <w:t>);</w:t>
            </w:r>
          </w:p>
          <w:p w14:paraId="1C06EC91" w14:textId="77777777" w:rsidR="00D336FF" w:rsidRDefault="00D336FF" w:rsidP="00D336FF">
            <w:r>
              <w:tab/>
            </w:r>
            <w:r>
              <w:tab/>
              <w:t xml:space="preserve">          </w:t>
            </w:r>
            <w:proofErr w:type="spellStart"/>
            <w:r>
              <w:t>ptr</w:t>
            </w:r>
            <w:proofErr w:type="spellEnd"/>
            <w:r>
              <w:t>-&gt;p2.get_seat('A</w:t>
            </w:r>
            <w:proofErr w:type="gramStart"/>
            <w:r>
              <w:t>',</w:t>
            </w:r>
            <w:proofErr w:type="spellStart"/>
            <w:r>
              <w:t>k</w:t>
            </w:r>
            <w:proofErr w:type="gramEnd"/>
            <w:r>
              <w:t>,c</w:t>
            </w:r>
            <w:proofErr w:type="spellEnd"/>
            <w:r>
              <w:t>);</w:t>
            </w:r>
          </w:p>
          <w:p w14:paraId="50AE3624" w14:textId="77777777" w:rsidR="00D336FF" w:rsidRDefault="00D336FF" w:rsidP="00D336FF">
            <w:r>
              <w:tab/>
            </w:r>
            <w:r>
              <w:tab/>
            </w:r>
            <w:r>
              <w:tab/>
              <w:t xml:space="preserve">      </w:t>
            </w:r>
            <w:proofErr w:type="spellStart"/>
            <w:r>
              <w:t>cout</w:t>
            </w:r>
            <w:proofErr w:type="spellEnd"/>
            <w:r>
              <w:t>&lt;&lt;"\</w:t>
            </w:r>
            <w:proofErr w:type="spellStart"/>
            <w:r>
              <w:t>nSeat</w:t>
            </w:r>
            <w:proofErr w:type="spellEnd"/>
            <w:r>
              <w:t xml:space="preserve"> is booked";</w:t>
            </w:r>
          </w:p>
          <w:p w14:paraId="465FD726" w14:textId="77777777" w:rsidR="00D336FF" w:rsidRDefault="00D336FF" w:rsidP="00D336FF">
            <w:r>
              <w:tab/>
            </w:r>
            <w:r>
              <w:tab/>
            </w:r>
            <w:r>
              <w:tab/>
              <w:t xml:space="preserve">      </w:t>
            </w:r>
            <w:proofErr w:type="spellStart"/>
            <w:r>
              <w:t>counteco</w:t>
            </w:r>
            <w:proofErr w:type="spellEnd"/>
            <w:proofErr w:type="gramStart"/>
            <w:r>
              <w:t>--;n</w:t>
            </w:r>
            <w:proofErr w:type="gramEnd"/>
            <w:r>
              <w:t>--;</w:t>
            </w:r>
          </w:p>
          <w:p w14:paraId="65CD9F00" w14:textId="77777777" w:rsidR="00D336FF" w:rsidRDefault="00D336FF" w:rsidP="00D336FF">
            <w:r>
              <w:tab/>
            </w:r>
            <w:r>
              <w:tab/>
              <w:t xml:space="preserve">       }</w:t>
            </w:r>
          </w:p>
          <w:p w14:paraId="1C59A6CF" w14:textId="77777777" w:rsidR="00D336FF" w:rsidRDefault="00D336FF" w:rsidP="00D336FF">
            <w:r>
              <w:tab/>
            </w:r>
            <w:r>
              <w:tab/>
              <w:t xml:space="preserve">       </w:t>
            </w:r>
            <w:proofErr w:type="spellStart"/>
            <w:r>
              <w:t>c++</w:t>
            </w:r>
            <w:proofErr w:type="spellEnd"/>
            <w:r>
              <w:t>;</w:t>
            </w:r>
          </w:p>
          <w:p w14:paraId="36610494" w14:textId="77777777" w:rsidR="00D336FF" w:rsidRDefault="00D336FF" w:rsidP="00D336FF">
            <w:r>
              <w:tab/>
            </w:r>
            <w:r>
              <w:tab/>
              <w:t xml:space="preserve">       </w:t>
            </w:r>
            <w:proofErr w:type="spellStart"/>
            <w:r>
              <w:t>ptr</w:t>
            </w:r>
            <w:proofErr w:type="spellEnd"/>
            <w:r>
              <w:t>=</w:t>
            </w:r>
            <w:proofErr w:type="spellStart"/>
            <w:r>
              <w:t>ptr</w:t>
            </w:r>
            <w:proofErr w:type="spellEnd"/>
            <w:r>
              <w:t>-&gt;right;</w:t>
            </w:r>
          </w:p>
          <w:p w14:paraId="42F97024" w14:textId="77777777" w:rsidR="00D336FF" w:rsidRDefault="00D336FF" w:rsidP="00D336FF">
            <w:r>
              <w:tab/>
            </w:r>
            <w:r>
              <w:tab/>
            </w:r>
            <w:r>
              <w:tab/>
              <w:t>}</w:t>
            </w:r>
          </w:p>
          <w:p w14:paraId="764FEEC4" w14:textId="77777777" w:rsidR="00D336FF" w:rsidRDefault="00D336FF" w:rsidP="00D336FF">
            <w:r>
              <w:tab/>
            </w:r>
            <w:r>
              <w:tab/>
              <w:t>}</w:t>
            </w:r>
          </w:p>
          <w:p w14:paraId="7387BF4C" w14:textId="77777777" w:rsidR="00D336FF" w:rsidRDefault="00D336FF" w:rsidP="00D336FF">
            <w:r>
              <w:tab/>
              <w:t>}</w:t>
            </w:r>
          </w:p>
          <w:p w14:paraId="39C2CE9B" w14:textId="77777777" w:rsidR="00D336FF" w:rsidRDefault="00D336FF" w:rsidP="00D336FF"/>
          <w:p w14:paraId="017CDDDD" w14:textId="77777777" w:rsidR="00D336FF" w:rsidRDefault="00D336FF" w:rsidP="00D336FF">
            <w:r>
              <w:tab/>
              <w:t>}</w:t>
            </w:r>
          </w:p>
          <w:p w14:paraId="2E581AB0" w14:textId="77777777" w:rsidR="00D336FF" w:rsidRDefault="00D336FF" w:rsidP="00D336FF">
            <w:r>
              <w:tab/>
              <w:t>else</w:t>
            </w:r>
          </w:p>
          <w:p w14:paraId="05049CA5" w14:textId="77777777" w:rsidR="00D336FF" w:rsidRDefault="00D336FF" w:rsidP="00D336FF">
            <w:r>
              <w:tab/>
              <w:t>{</w:t>
            </w:r>
          </w:p>
          <w:p w14:paraId="1CFA2898" w14:textId="77777777" w:rsidR="00D336FF" w:rsidRDefault="00D336FF" w:rsidP="00D336FF">
            <w:r>
              <w:tab/>
            </w:r>
            <w:r>
              <w:tab/>
              <w:t>if(</w:t>
            </w:r>
            <w:proofErr w:type="spellStart"/>
            <w:r>
              <w:t>countfirst</w:t>
            </w:r>
            <w:proofErr w:type="spellEnd"/>
            <w:r>
              <w:t>&lt;n)</w:t>
            </w:r>
          </w:p>
          <w:p w14:paraId="43F4055B" w14:textId="77777777" w:rsidR="00D336FF" w:rsidRDefault="00D336FF" w:rsidP="00D336FF">
            <w:r>
              <w:tab/>
            </w:r>
            <w:r>
              <w:tab/>
              <w:t>return 0;</w:t>
            </w:r>
          </w:p>
          <w:p w14:paraId="037E43C0" w14:textId="77777777" w:rsidR="00D336FF" w:rsidRDefault="00D336FF" w:rsidP="00D336FF">
            <w:r>
              <w:lastRenderedPageBreak/>
              <w:tab/>
            </w:r>
            <w:r>
              <w:tab/>
              <w:t>Node*f=</w:t>
            </w:r>
            <w:proofErr w:type="spellStart"/>
            <w:r>
              <w:t>Fhead</w:t>
            </w:r>
            <w:proofErr w:type="spellEnd"/>
            <w:r>
              <w:t>;</w:t>
            </w:r>
          </w:p>
          <w:p w14:paraId="1DF9C3B7" w14:textId="77777777" w:rsidR="00D336FF" w:rsidRDefault="00D336FF" w:rsidP="00D336FF">
            <w:r>
              <w:tab/>
            </w:r>
            <w:r>
              <w:tab/>
              <w:t>int c=1;</w:t>
            </w:r>
          </w:p>
          <w:p w14:paraId="11D60858" w14:textId="77777777" w:rsidR="00D336FF" w:rsidRDefault="00D336FF" w:rsidP="00D336FF">
            <w:r>
              <w:tab/>
            </w:r>
            <w:r>
              <w:tab/>
              <w:t>while(</w:t>
            </w:r>
            <w:proofErr w:type="gramStart"/>
            <w:r>
              <w:t>f!=</w:t>
            </w:r>
            <w:proofErr w:type="gramEnd"/>
            <w:r>
              <w:t>NULL&amp;&amp;n!=0)</w:t>
            </w:r>
          </w:p>
          <w:p w14:paraId="5B0AC8AC" w14:textId="77777777" w:rsidR="00D336FF" w:rsidRDefault="00D336FF" w:rsidP="00D336FF">
            <w:r>
              <w:tab/>
            </w:r>
            <w:r>
              <w:tab/>
              <w:t>{</w:t>
            </w:r>
          </w:p>
          <w:p w14:paraId="47C14ADF" w14:textId="77777777" w:rsidR="00D336FF" w:rsidRDefault="00D336FF" w:rsidP="00D336FF">
            <w:r>
              <w:tab/>
            </w:r>
            <w:r>
              <w:tab/>
            </w:r>
            <w:r>
              <w:tab/>
              <w:t>if(f-&gt;data==</w:t>
            </w:r>
            <w:proofErr w:type="gramStart"/>
            <w:r>
              <w:t>0){</w:t>
            </w:r>
            <w:proofErr w:type="gramEnd"/>
          </w:p>
          <w:p w14:paraId="5D62256D" w14:textId="77777777" w:rsidR="00D336FF" w:rsidRDefault="00D336FF" w:rsidP="00D336FF">
            <w:r>
              <w:tab/>
            </w:r>
            <w:r>
              <w:tab/>
            </w:r>
            <w:r>
              <w:tab/>
            </w:r>
            <w:r>
              <w:tab/>
              <w:t>f-&gt;data=1;</w:t>
            </w:r>
          </w:p>
          <w:p w14:paraId="1942AD54" w14:textId="77777777" w:rsidR="00D336FF" w:rsidRDefault="00D336FF" w:rsidP="00D336FF">
            <w:r>
              <w:tab/>
            </w:r>
            <w:r>
              <w:tab/>
            </w:r>
            <w:r>
              <w:tab/>
            </w:r>
            <w:r>
              <w:tab/>
              <w:t>f-&gt;p1.user_</w:t>
            </w:r>
            <w:proofErr w:type="gramStart"/>
            <w:r>
              <w:t>detail(</w:t>
            </w:r>
            <w:proofErr w:type="gramEnd"/>
            <w:r>
              <w:t>);</w:t>
            </w:r>
          </w:p>
          <w:p w14:paraId="2E00241E" w14:textId="77777777" w:rsidR="00D336FF" w:rsidRDefault="00D336FF" w:rsidP="00D336FF">
            <w:r>
              <w:tab/>
            </w:r>
            <w:r>
              <w:tab/>
            </w:r>
            <w:r>
              <w:tab/>
              <w:t xml:space="preserve">    f-&gt;p1.get_price(</w:t>
            </w:r>
            <w:proofErr w:type="spellStart"/>
            <w:r>
              <w:t>price_firstclass</w:t>
            </w:r>
            <w:proofErr w:type="spellEnd"/>
            <w:r>
              <w:t>);</w:t>
            </w:r>
          </w:p>
          <w:p w14:paraId="56765A01" w14:textId="77777777" w:rsidR="00D336FF" w:rsidRDefault="00D336FF" w:rsidP="00D336FF">
            <w:r>
              <w:tab/>
            </w:r>
            <w:r>
              <w:tab/>
            </w:r>
            <w:r>
              <w:tab/>
            </w:r>
            <w:r>
              <w:tab/>
              <w:t>f-&gt;p1.get_seat('B',</w:t>
            </w:r>
            <w:proofErr w:type="gramStart"/>
            <w:r>
              <w:t>0,c</w:t>
            </w:r>
            <w:proofErr w:type="gramEnd"/>
            <w:r>
              <w:t>);</w:t>
            </w:r>
          </w:p>
          <w:p w14:paraId="1567C0AB" w14:textId="77777777" w:rsidR="00D336FF" w:rsidRDefault="00D336FF" w:rsidP="00D336FF">
            <w:r>
              <w:tab/>
            </w:r>
            <w:r>
              <w:tab/>
            </w:r>
            <w:r>
              <w:tab/>
            </w:r>
            <w:r>
              <w:tab/>
            </w:r>
            <w:proofErr w:type="spellStart"/>
            <w:r>
              <w:t>cout</w:t>
            </w:r>
            <w:proofErr w:type="spellEnd"/>
            <w:r>
              <w:t>&lt;&lt;"\</w:t>
            </w:r>
            <w:proofErr w:type="spellStart"/>
            <w:r>
              <w:t>nSEAT</w:t>
            </w:r>
            <w:proofErr w:type="spellEnd"/>
            <w:r>
              <w:t xml:space="preserve"> IS BOOKED";</w:t>
            </w:r>
          </w:p>
          <w:p w14:paraId="48570D9A" w14:textId="77777777" w:rsidR="00D336FF" w:rsidRDefault="00D336FF" w:rsidP="00D336FF">
            <w:r>
              <w:tab/>
            </w:r>
            <w:r>
              <w:tab/>
            </w:r>
            <w:r>
              <w:tab/>
            </w:r>
            <w:r>
              <w:tab/>
            </w:r>
            <w:proofErr w:type="spellStart"/>
            <w:r>
              <w:t>countfirst</w:t>
            </w:r>
            <w:proofErr w:type="spellEnd"/>
            <w:r>
              <w:t>--;</w:t>
            </w:r>
          </w:p>
          <w:p w14:paraId="4EB1B099" w14:textId="77777777" w:rsidR="00D336FF" w:rsidRDefault="00D336FF" w:rsidP="00D336FF">
            <w:r>
              <w:tab/>
            </w:r>
            <w:r>
              <w:tab/>
            </w:r>
            <w:r>
              <w:tab/>
            </w:r>
            <w:r>
              <w:tab/>
              <w:t>n--;</w:t>
            </w:r>
          </w:p>
          <w:p w14:paraId="11D0CDC1" w14:textId="77777777" w:rsidR="00D336FF" w:rsidRDefault="00D336FF" w:rsidP="00D336FF">
            <w:r>
              <w:tab/>
            </w:r>
            <w:r>
              <w:tab/>
            </w:r>
            <w:r>
              <w:tab/>
              <w:t>}</w:t>
            </w:r>
          </w:p>
          <w:p w14:paraId="1272155F" w14:textId="77777777" w:rsidR="00D336FF" w:rsidRDefault="00D336FF" w:rsidP="00D336FF">
            <w:r>
              <w:tab/>
            </w:r>
            <w:r>
              <w:tab/>
            </w:r>
            <w:r>
              <w:tab/>
            </w:r>
            <w:proofErr w:type="spellStart"/>
            <w:r>
              <w:t>c++</w:t>
            </w:r>
            <w:proofErr w:type="spellEnd"/>
            <w:r>
              <w:t>;</w:t>
            </w:r>
          </w:p>
          <w:p w14:paraId="3DAA9017" w14:textId="77777777" w:rsidR="00D336FF" w:rsidRDefault="00D336FF" w:rsidP="00D336FF">
            <w:r>
              <w:tab/>
            </w:r>
            <w:r>
              <w:tab/>
            </w:r>
            <w:r>
              <w:tab/>
              <w:t>f=f-&gt;next;</w:t>
            </w:r>
          </w:p>
          <w:p w14:paraId="53668D22" w14:textId="77777777" w:rsidR="00D336FF" w:rsidRDefault="00D336FF" w:rsidP="00D336FF">
            <w:r>
              <w:tab/>
            </w:r>
            <w:r>
              <w:tab/>
              <w:t>}</w:t>
            </w:r>
          </w:p>
          <w:p w14:paraId="204135D5" w14:textId="77777777" w:rsidR="00D336FF" w:rsidRDefault="00D336FF" w:rsidP="00D336FF">
            <w:r>
              <w:tab/>
            </w:r>
            <w:r>
              <w:tab/>
              <w:t>return 1;</w:t>
            </w:r>
          </w:p>
          <w:p w14:paraId="00BAF61D" w14:textId="77777777" w:rsidR="00D336FF" w:rsidRDefault="00D336FF" w:rsidP="00D336FF">
            <w:r>
              <w:tab/>
              <w:t>}</w:t>
            </w:r>
          </w:p>
          <w:p w14:paraId="1F805FD3" w14:textId="77777777" w:rsidR="00D336FF" w:rsidRDefault="00D336FF" w:rsidP="00D336FF">
            <w:r>
              <w:t>}</w:t>
            </w:r>
          </w:p>
          <w:p w14:paraId="1AE8D85B" w14:textId="77777777" w:rsidR="00D336FF" w:rsidRDefault="00D336FF" w:rsidP="00D336FF">
            <w:r>
              <w:t xml:space="preserve">void </w:t>
            </w:r>
            <w:proofErr w:type="gramStart"/>
            <w:r>
              <w:t>administrator::</w:t>
            </w:r>
            <w:proofErr w:type="spellStart"/>
            <w:proofErr w:type="gramEnd"/>
            <w:r>
              <w:t>add_flight</w:t>
            </w:r>
            <w:proofErr w:type="spellEnd"/>
            <w:r>
              <w:t>(</w:t>
            </w:r>
            <w:proofErr w:type="spellStart"/>
            <w:r>
              <w:t>node_flight</w:t>
            </w:r>
            <w:proofErr w:type="spellEnd"/>
            <w:r>
              <w:t>**head){</w:t>
            </w:r>
          </w:p>
          <w:p w14:paraId="71C0CA99" w14:textId="77777777" w:rsidR="00D336FF" w:rsidRDefault="00D336FF" w:rsidP="00D336FF">
            <w:r>
              <w:tab/>
            </w:r>
            <w:proofErr w:type="spellStart"/>
            <w:r>
              <w:t>node_flight</w:t>
            </w:r>
            <w:proofErr w:type="spellEnd"/>
            <w:r>
              <w:t>*temp;</w:t>
            </w:r>
          </w:p>
          <w:p w14:paraId="0C29463C" w14:textId="77777777" w:rsidR="00D336FF" w:rsidRDefault="00D336FF" w:rsidP="00D336FF">
            <w:r>
              <w:tab/>
              <w:t xml:space="preserve">temp=new </w:t>
            </w:r>
            <w:proofErr w:type="spellStart"/>
            <w:r>
              <w:t>node_flight</w:t>
            </w:r>
            <w:proofErr w:type="spellEnd"/>
            <w:r>
              <w:t>;</w:t>
            </w:r>
          </w:p>
          <w:p w14:paraId="26782438" w14:textId="77777777" w:rsidR="00D336FF" w:rsidRDefault="00D336FF" w:rsidP="00D336FF">
            <w:r>
              <w:tab/>
              <w:t>temp-&gt;next=NULL;</w:t>
            </w:r>
          </w:p>
          <w:p w14:paraId="6A124990" w14:textId="77777777" w:rsidR="00D336FF" w:rsidRDefault="00D336FF" w:rsidP="00D336FF">
            <w:r>
              <w:tab/>
              <w:t>temp-&gt;</w:t>
            </w:r>
            <w:proofErr w:type="spellStart"/>
            <w:r>
              <w:t>f.add_</w:t>
            </w:r>
            <w:proofErr w:type="gramStart"/>
            <w:r>
              <w:t>details</w:t>
            </w:r>
            <w:proofErr w:type="spellEnd"/>
            <w:r>
              <w:t>(</w:t>
            </w:r>
            <w:proofErr w:type="gramEnd"/>
            <w:r>
              <w:t>);</w:t>
            </w:r>
          </w:p>
          <w:p w14:paraId="5A9D159E" w14:textId="77777777" w:rsidR="00D336FF" w:rsidRDefault="00D336FF" w:rsidP="00D336FF">
            <w:r>
              <w:tab/>
              <w:t>if(*head==</w:t>
            </w:r>
            <w:proofErr w:type="gramStart"/>
            <w:r>
              <w:t>NULL){</w:t>
            </w:r>
            <w:proofErr w:type="gramEnd"/>
          </w:p>
          <w:p w14:paraId="57533559" w14:textId="77777777" w:rsidR="00D336FF" w:rsidRDefault="00D336FF" w:rsidP="00D336FF">
            <w:r>
              <w:tab/>
            </w:r>
            <w:r>
              <w:tab/>
              <w:t>*head=temp;</w:t>
            </w:r>
          </w:p>
          <w:p w14:paraId="2E328734" w14:textId="77777777" w:rsidR="00D336FF" w:rsidRDefault="00D336FF" w:rsidP="00D336FF">
            <w:r>
              <w:tab/>
              <w:t>}</w:t>
            </w:r>
          </w:p>
          <w:p w14:paraId="637990A2" w14:textId="77777777" w:rsidR="00D336FF" w:rsidRDefault="00D336FF" w:rsidP="00D336FF">
            <w:r>
              <w:tab/>
            </w:r>
            <w:proofErr w:type="gramStart"/>
            <w:r>
              <w:t>else{</w:t>
            </w:r>
            <w:proofErr w:type="gramEnd"/>
          </w:p>
          <w:p w14:paraId="49AE8047" w14:textId="77777777" w:rsidR="00D336FF" w:rsidRDefault="00D336FF" w:rsidP="00D336FF">
            <w:r>
              <w:tab/>
            </w:r>
            <w:r>
              <w:tab/>
            </w:r>
            <w:proofErr w:type="spellStart"/>
            <w:r>
              <w:t>node_flight</w:t>
            </w:r>
            <w:proofErr w:type="spellEnd"/>
            <w:r>
              <w:t>*</w:t>
            </w:r>
            <w:proofErr w:type="spellStart"/>
            <w:r>
              <w:t>ptr</w:t>
            </w:r>
            <w:proofErr w:type="spellEnd"/>
            <w:r>
              <w:t>=*head;</w:t>
            </w:r>
          </w:p>
          <w:p w14:paraId="467BED13" w14:textId="77777777" w:rsidR="00D336FF" w:rsidRDefault="00D336FF" w:rsidP="00D336FF">
            <w:r>
              <w:tab/>
            </w:r>
            <w:r>
              <w:tab/>
              <w:t>while(</w:t>
            </w:r>
            <w:proofErr w:type="spellStart"/>
            <w:r>
              <w:t>ptr</w:t>
            </w:r>
            <w:proofErr w:type="spellEnd"/>
            <w:r>
              <w:t>-&gt;</w:t>
            </w:r>
            <w:proofErr w:type="gramStart"/>
            <w:r>
              <w:t>next!=</w:t>
            </w:r>
            <w:proofErr w:type="gramEnd"/>
            <w:r>
              <w:t>NULL){</w:t>
            </w:r>
          </w:p>
          <w:p w14:paraId="1B42BE1B" w14:textId="77777777" w:rsidR="00D336FF" w:rsidRDefault="00D336FF" w:rsidP="00D336FF">
            <w:r>
              <w:tab/>
            </w:r>
            <w:r>
              <w:tab/>
            </w:r>
            <w:r>
              <w:tab/>
            </w:r>
            <w:proofErr w:type="spellStart"/>
            <w:r>
              <w:t>ptr</w:t>
            </w:r>
            <w:proofErr w:type="spellEnd"/>
            <w:r>
              <w:t>=</w:t>
            </w:r>
            <w:proofErr w:type="spellStart"/>
            <w:r>
              <w:t>ptr</w:t>
            </w:r>
            <w:proofErr w:type="spellEnd"/>
            <w:r>
              <w:t>-&gt;next;</w:t>
            </w:r>
          </w:p>
          <w:p w14:paraId="6A83E13B" w14:textId="77777777" w:rsidR="00D336FF" w:rsidRDefault="00D336FF" w:rsidP="00D336FF">
            <w:r>
              <w:tab/>
            </w:r>
            <w:r>
              <w:tab/>
              <w:t>}</w:t>
            </w:r>
          </w:p>
          <w:p w14:paraId="606482F3" w14:textId="77777777" w:rsidR="00D336FF" w:rsidRDefault="00D336FF" w:rsidP="00D336FF">
            <w:r>
              <w:tab/>
            </w:r>
            <w:r>
              <w:tab/>
            </w:r>
            <w:proofErr w:type="spellStart"/>
            <w:r>
              <w:t>ptr</w:t>
            </w:r>
            <w:proofErr w:type="spellEnd"/>
            <w:r>
              <w:t>-&gt;next=temp;</w:t>
            </w:r>
          </w:p>
          <w:p w14:paraId="0B00A169" w14:textId="77777777" w:rsidR="00D336FF" w:rsidRDefault="00D336FF" w:rsidP="00D336FF">
            <w:r>
              <w:tab/>
              <w:t>}</w:t>
            </w:r>
          </w:p>
          <w:p w14:paraId="323CF9A9" w14:textId="77777777" w:rsidR="00D336FF" w:rsidRDefault="00D336FF" w:rsidP="00D336FF">
            <w:r>
              <w:tab/>
            </w:r>
            <w:proofErr w:type="spellStart"/>
            <w:r>
              <w:t>cout</w:t>
            </w:r>
            <w:proofErr w:type="spellEnd"/>
            <w:r>
              <w:t>&lt;&lt;"New flight has been successfully added to the schedule."&lt;&lt;</w:t>
            </w:r>
            <w:proofErr w:type="spellStart"/>
            <w:r>
              <w:t>endl</w:t>
            </w:r>
            <w:proofErr w:type="spellEnd"/>
            <w:r>
              <w:t>&lt;&lt;</w:t>
            </w:r>
            <w:proofErr w:type="spellStart"/>
            <w:r>
              <w:t>endl</w:t>
            </w:r>
            <w:proofErr w:type="spellEnd"/>
            <w:r>
              <w:t>;</w:t>
            </w:r>
          </w:p>
          <w:p w14:paraId="68428AEE" w14:textId="77777777" w:rsidR="00D336FF" w:rsidRDefault="00D336FF" w:rsidP="00D336FF">
            <w:r>
              <w:t>}</w:t>
            </w:r>
          </w:p>
          <w:p w14:paraId="5BD8B1B0" w14:textId="77777777" w:rsidR="00D336FF" w:rsidRDefault="00D336FF" w:rsidP="00D336FF">
            <w:r>
              <w:t xml:space="preserve">void </w:t>
            </w:r>
            <w:proofErr w:type="spellStart"/>
            <w:r>
              <w:t>cancel_</w:t>
            </w:r>
            <w:proofErr w:type="gramStart"/>
            <w:r>
              <w:t>seat</w:t>
            </w:r>
            <w:proofErr w:type="spellEnd"/>
            <w:r>
              <w:t>(</w:t>
            </w:r>
            <w:proofErr w:type="gramEnd"/>
            <w:r>
              <w:t xml:space="preserve">int </w:t>
            </w:r>
            <w:proofErr w:type="spellStart"/>
            <w:r>
              <w:t>pass_no</w:t>
            </w:r>
            <w:proofErr w:type="spellEnd"/>
            <w:r>
              <w:t>, flight &amp;</w:t>
            </w:r>
            <w:proofErr w:type="spellStart"/>
            <w:r>
              <w:t>flt</w:t>
            </w:r>
            <w:proofErr w:type="spellEnd"/>
            <w:r>
              <w:t>){</w:t>
            </w:r>
          </w:p>
          <w:p w14:paraId="232595FD" w14:textId="77777777" w:rsidR="00D336FF" w:rsidRDefault="00D336FF" w:rsidP="00D336FF">
            <w:r>
              <w:t>Node2d*</w:t>
            </w:r>
            <w:proofErr w:type="spellStart"/>
            <w:proofErr w:type="gramStart"/>
            <w:r>
              <w:t>ptr</w:t>
            </w:r>
            <w:proofErr w:type="spellEnd"/>
            <w:r>
              <w:t>,*</w:t>
            </w:r>
            <w:proofErr w:type="gramEnd"/>
            <w:r>
              <w:t>temp=</w:t>
            </w:r>
            <w:proofErr w:type="spellStart"/>
            <w:r>
              <w:t>flt.Ehead</w:t>
            </w:r>
            <w:proofErr w:type="spellEnd"/>
            <w:r>
              <w:t>;</w:t>
            </w:r>
          </w:p>
          <w:p w14:paraId="73F7D7B5" w14:textId="77777777" w:rsidR="00D336FF" w:rsidRDefault="00D336FF" w:rsidP="00D336FF">
            <w:r>
              <w:tab/>
              <w:t>while(</w:t>
            </w:r>
            <w:proofErr w:type="gramStart"/>
            <w:r>
              <w:t>temp!=</w:t>
            </w:r>
            <w:proofErr w:type="gramEnd"/>
            <w:r>
              <w:t>NULL){</w:t>
            </w:r>
          </w:p>
          <w:p w14:paraId="061B41EE" w14:textId="77777777" w:rsidR="00D336FF" w:rsidRDefault="00D336FF" w:rsidP="00D336FF">
            <w:r>
              <w:tab/>
            </w:r>
            <w:r>
              <w:tab/>
            </w:r>
            <w:proofErr w:type="spellStart"/>
            <w:r>
              <w:t>ptr</w:t>
            </w:r>
            <w:proofErr w:type="spellEnd"/>
            <w:r>
              <w:t>=temp;</w:t>
            </w:r>
          </w:p>
          <w:p w14:paraId="5EBCEEA6" w14:textId="77777777" w:rsidR="00D336FF" w:rsidRDefault="00D336FF" w:rsidP="00D336FF">
            <w:r>
              <w:tab/>
            </w:r>
            <w:r>
              <w:tab/>
              <w:t>while(</w:t>
            </w:r>
            <w:proofErr w:type="spellStart"/>
            <w:proofErr w:type="gramStart"/>
            <w:r>
              <w:t>ptr</w:t>
            </w:r>
            <w:proofErr w:type="spellEnd"/>
            <w:r>
              <w:t>!=</w:t>
            </w:r>
            <w:proofErr w:type="gramEnd"/>
            <w:r>
              <w:t>NULL){</w:t>
            </w:r>
          </w:p>
          <w:p w14:paraId="111C3012" w14:textId="77777777" w:rsidR="00D336FF" w:rsidRDefault="00D336FF" w:rsidP="00D336FF">
            <w:r>
              <w:tab/>
            </w:r>
            <w:r>
              <w:tab/>
            </w:r>
            <w:r>
              <w:tab/>
              <w:t>if(</w:t>
            </w:r>
            <w:proofErr w:type="spellStart"/>
            <w:r>
              <w:t>ptr</w:t>
            </w:r>
            <w:proofErr w:type="spellEnd"/>
            <w:r>
              <w:t>-&gt;p2.get_num</w:t>
            </w:r>
            <w:proofErr w:type="gramStart"/>
            <w:r>
              <w:t>()=</w:t>
            </w:r>
            <w:proofErr w:type="gramEnd"/>
            <w:r>
              <w:t>=</w:t>
            </w:r>
            <w:proofErr w:type="spellStart"/>
            <w:r>
              <w:t>pass_no</w:t>
            </w:r>
            <w:proofErr w:type="spellEnd"/>
            <w:r>
              <w:t>){</w:t>
            </w:r>
          </w:p>
          <w:p w14:paraId="016CED3F" w14:textId="77777777" w:rsidR="00D336FF" w:rsidRDefault="00D336FF" w:rsidP="00D336FF">
            <w:r>
              <w:tab/>
            </w:r>
            <w:r>
              <w:tab/>
            </w:r>
            <w:r>
              <w:tab/>
            </w:r>
            <w:r>
              <w:tab/>
            </w:r>
            <w:proofErr w:type="spellStart"/>
            <w:r>
              <w:t>ptr</w:t>
            </w:r>
            <w:proofErr w:type="spellEnd"/>
            <w:r>
              <w:t>-&gt;data=0;</w:t>
            </w:r>
          </w:p>
          <w:p w14:paraId="4AD64109" w14:textId="77777777" w:rsidR="00D336FF" w:rsidRDefault="00D336FF" w:rsidP="00D336FF">
            <w:r>
              <w:tab/>
            </w:r>
            <w:r>
              <w:tab/>
            </w:r>
            <w:r>
              <w:tab/>
            </w:r>
            <w:r>
              <w:tab/>
              <w:t>return;</w:t>
            </w:r>
          </w:p>
          <w:p w14:paraId="1889C420" w14:textId="77777777" w:rsidR="00D336FF" w:rsidRDefault="00D336FF" w:rsidP="00D336FF">
            <w:r>
              <w:tab/>
            </w:r>
            <w:r>
              <w:tab/>
            </w:r>
            <w:r>
              <w:tab/>
              <w:t>}</w:t>
            </w:r>
          </w:p>
          <w:p w14:paraId="7835B3FF" w14:textId="77777777" w:rsidR="00D336FF" w:rsidRDefault="00D336FF" w:rsidP="00D336FF">
            <w:r>
              <w:tab/>
            </w:r>
            <w:r>
              <w:tab/>
            </w:r>
            <w:r>
              <w:tab/>
            </w:r>
            <w:proofErr w:type="spellStart"/>
            <w:r>
              <w:t>ptr</w:t>
            </w:r>
            <w:proofErr w:type="spellEnd"/>
            <w:r>
              <w:t>=</w:t>
            </w:r>
            <w:proofErr w:type="spellStart"/>
            <w:r>
              <w:t>ptr</w:t>
            </w:r>
            <w:proofErr w:type="spellEnd"/>
            <w:r>
              <w:t>-&gt;right;</w:t>
            </w:r>
          </w:p>
          <w:p w14:paraId="3F473C91" w14:textId="77777777" w:rsidR="00D336FF" w:rsidRDefault="00D336FF" w:rsidP="00D336FF">
            <w:r>
              <w:tab/>
            </w:r>
            <w:r>
              <w:tab/>
              <w:t>}</w:t>
            </w:r>
          </w:p>
          <w:p w14:paraId="2AEB5521" w14:textId="77777777" w:rsidR="00D336FF" w:rsidRDefault="00D336FF" w:rsidP="00D336FF">
            <w:r>
              <w:tab/>
              <w:t>temp=temp-&gt;down;</w:t>
            </w:r>
          </w:p>
          <w:p w14:paraId="212D8D49" w14:textId="77777777" w:rsidR="00D336FF" w:rsidRDefault="00D336FF" w:rsidP="00D336FF">
            <w:r>
              <w:tab/>
              <w:t>}</w:t>
            </w:r>
          </w:p>
          <w:p w14:paraId="6B91E922" w14:textId="77777777" w:rsidR="00D336FF" w:rsidRDefault="00D336FF" w:rsidP="00D336FF">
            <w:r>
              <w:tab/>
              <w:t>Node*p=</w:t>
            </w:r>
            <w:proofErr w:type="spellStart"/>
            <w:proofErr w:type="gramStart"/>
            <w:r>
              <w:t>flt.Fhead</w:t>
            </w:r>
            <w:proofErr w:type="spellEnd"/>
            <w:proofErr w:type="gramEnd"/>
            <w:r>
              <w:t>;</w:t>
            </w:r>
          </w:p>
          <w:p w14:paraId="57A99F5B" w14:textId="77777777" w:rsidR="00D336FF" w:rsidRDefault="00D336FF" w:rsidP="00D336FF">
            <w:r>
              <w:tab/>
              <w:t>while(</w:t>
            </w:r>
            <w:proofErr w:type="gramStart"/>
            <w:r>
              <w:t>p!=</w:t>
            </w:r>
            <w:proofErr w:type="gramEnd"/>
            <w:r>
              <w:t>NULL){</w:t>
            </w:r>
          </w:p>
          <w:p w14:paraId="21535661" w14:textId="77777777" w:rsidR="00D336FF" w:rsidRDefault="00D336FF" w:rsidP="00D336FF">
            <w:r>
              <w:lastRenderedPageBreak/>
              <w:tab/>
            </w:r>
            <w:r>
              <w:tab/>
              <w:t>if(p-&gt;p1.get_num</w:t>
            </w:r>
            <w:proofErr w:type="gramStart"/>
            <w:r>
              <w:t>()=</w:t>
            </w:r>
            <w:proofErr w:type="gramEnd"/>
            <w:r>
              <w:t>=</w:t>
            </w:r>
            <w:proofErr w:type="spellStart"/>
            <w:r>
              <w:t>pass_no</w:t>
            </w:r>
            <w:proofErr w:type="spellEnd"/>
            <w:r>
              <w:t>){</w:t>
            </w:r>
          </w:p>
          <w:p w14:paraId="1525856F" w14:textId="77777777" w:rsidR="00D336FF" w:rsidRDefault="00D336FF" w:rsidP="00D336FF">
            <w:r>
              <w:tab/>
            </w:r>
            <w:r>
              <w:tab/>
            </w:r>
            <w:r>
              <w:tab/>
              <w:t>p-&gt;data=0;</w:t>
            </w:r>
          </w:p>
          <w:p w14:paraId="5B7C9DA8" w14:textId="77777777" w:rsidR="00D336FF" w:rsidRDefault="00D336FF" w:rsidP="00D336FF">
            <w:r>
              <w:tab/>
            </w:r>
            <w:r>
              <w:tab/>
            </w:r>
            <w:r>
              <w:tab/>
              <w:t>return;</w:t>
            </w:r>
          </w:p>
          <w:p w14:paraId="56B927EC" w14:textId="77777777" w:rsidR="00D336FF" w:rsidRDefault="00D336FF" w:rsidP="00D336FF">
            <w:r>
              <w:tab/>
            </w:r>
            <w:r>
              <w:tab/>
              <w:t>}</w:t>
            </w:r>
          </w:p>
          <w:p w14:paraId="183D662C" w14:textId="77777777" w:rsidR="00D336FF" w:rsidRDefault="00D336FF" w:rsidP="00D336FF">
            <w:r>
              <w:tab/>
            </w:r>
            <w:r>
              <w:tab/>
              <w:t>p=p-&gt;next;</w:t>
            </w:r>
          </w:p>
          <w:p w14:paraId="06856CDF" w14:textId="77777777" w:rsidR="00D336FF" w:rsidRDefault="00D336FF" w:rsidP="00D336FF">
            <w:r>
              <w:tab/>
              <w:t>}</w:t>
            </w:r>
          </w:p>
          <w:p w14:paraId="47AE540B" w14:textId="77777777" w:rsidR="00D336FF" w:rsidRDefault="00D336FF" w:rsidP="00D336FF">
            <w:r>
              <w:tab/>
            </w:r>
            <w:proofErr w:type="spellStart"/>
            <w:r>
              <w:t>cout</w:t>
            </w:r>
            <w:proofErr w:type="spellEnd"/>
            <w:r>
              <w:t>&lt;&lt;"\</w:t>
            </w:r>
            <w:proofErr w:type="spellStart"/>
            <w:r>
              <w:t>nNo</w:t>
            </w:r>
            <w:proofErr w:type="spellEnd"/>
            <w:r>
              <w:t xml:space="preserve"> </w:t>
            </w:r>
            <w:proofErr w:type="spellStart"/>
            <w:r>
              <w:t>passemger</w:t>
            </w:r>
            <w:proofErr w:type="spellEnd"/>
            <w:r>
              <w:t xml:space="preserve"> has been found with this Travel Passport Number";</w:t>
            </w:r>
          </w:p>
          <w:p w14:paraId="05DB0A35" w14:textId="77777777" w:rsidR="00D336FF" w:rsidRDefault="00D336FF" w:rsidP="00D336FF">
            <w:r>
              <w:t>}</w:t>
            </w:r>
          </w:p>
          <w:p w14:paraId="3F234F6C" w14:textId="77777777" w:rsidR="00D336FF" w:rsidRDefault="00D336FF" w:rsidP="00D336FF">
            <w:r>
              <w:t xml:space="preserve">void </w:t>
            </w:r>
            <w:proofErr w:type="gramStart"/>
            <w:r>
              <w:t>administrator::</w:t>
            </w:r>
            <w:proofErr w:type="spellStart"/>
            <w:proofErr w:type="gramEnd"/>
            <w:r>
              <w:t>edit_flight</w:t>
            </w:r>
            <w:proofErr w:type="spellEnd"/>
            <w:r>
              <w:t xml:space="preserve">(string </w:t>
            </w:r>
            <w:proofErr w:type="spellStart"/>
            <w:r>
              <w:t>s,node_flight</w:t>
            </w:r>
            <w:proofErr w:type="spellEnd"/>
            <w:r>
              <w:t>*head)</w:t>
            </w:r>
          </w:p>
          <w:p w14:paraId="48AAB69A" w14:textId="77777777" w:rsidR="00D336FF" w:rsidRDefault="00D336FF" w:rsidP="00D336FF">
            <w:r>
              <w:t>{</w:t>
            </w:r>
          </w:p>
          <w:p w14:paraId="582C2004" w14:textId="77777777" w:rsidR="00D336FF" w:rsidRDefault="00D336FF" w:rsidP="00D336FF">
            <w:r>
              <w:tab/>
            </w:r>
            <w:proofErr w:type="spellStart"/>
            <w:r>
              <w:t>node_flight</w:t>
            </w:r>
            <w:proofErr w:type="spellEnd"/>
            <w:r>
              <w:t>*</w:t>
            </w:r>
            <w:proofErr w:type="spellStart"/>
            <w:r>
              <w:t>ptr</w:t>
            </w:r>
            <w:proofErr w:type="spellEnd"/>
            <w:r>
              <w:t>=traverse(</w:t>
            </w:r>
            <w:proofErr w:type="spellStart"/>
            <w:proofErr w:type="gramStart"/>
            <w:r>
              <w:t>head,s</w:t>
            </w:r>
            <w:proofErr w:type="spellEnd"/>
            <w:proofErr w:type="gramEnd"/>
            <w:r>
              <w:t>);</w:t>
            </w:r>
          </w:p>
          <w:p w14:paraId="2FD50CC6" w14:textId="77777777" w:rsidR="00D336FF" w:rsidRDefault="00D336FF" w:rsidP="00D336FF">
            <w:r>
              <w:tab/>
              <w:t>if(</w:t>
            </w:r>
            <w:proofErr w:type="spellStart"/>
            <w:r>
              <w:t>ptr</w:t>
            </w:r>
            <w:proofErr w:type="spellEnd"/>
            <w:r>
              <w:t>==</w:t>
            </w:r>
            <w:proofErr w:type="gramStart"/>
            <w:r>
              <w:t>NULL){</w:t>
            </w:r>
            <w:proofErr w:type="gramEnd"/>
          </w:p>
          <w:p w14:paraId="1B57E12C" w14:textId="77777777" w:rsidR="00D336FF" w:rsidRDefault="00D336FF" w:rsidP="00D336FF">
            <w:r>
              <w:tab/>
            </w:r>
            <w:r>
              <w:tab/>
            </w:r>
            <w:proofErr w:type="spellStart"/>
            <w:r>
              <w:t>cout</w:t>
            </w:r>
            <w:proofErr w:type="spellEnd"/>
            <w:r>
              <w:t xml:space="preserve">&lt;&lt;"NO flight with this name is </w:t>
            </w:r>
            <w:proofErr w:type="spellStart"/>
            <w:r>
              <w:t>exist</w:t>
            </w:r>
            <w:proofErr w:type="gramStart"/>
            <w:r>
              <w:t>";return</w:t>
            </w:r>
            <w:proofErr w:type="spellEnd"/>
            <w:proofErr w:type="gramEnd"/>
            <w:r>
              <w:t>;</w:t>
            </w:r>
          </w:p>
          <w:p w14:paraId="15661547" w14:textId="77777777" w:rsidR="00D336FF" w:rsidRDefault="00D336FF" w:rsidP="00D336FF">
            <w:r>
              <w:tab/>
              <w:t>}</w:t>
            </w:r>
          </w:p>
          <w:p w14:paraId="084AF26E" w14:textId="77777777" w:rsidR="00D336FF" w:rsidRDefault="00D336FF" w:rsidP="00D336FF">
            <w:r>
              <w:tab/>
            </w:r>
            <w:proofErr w:type="spellStart"/>
            <w:r>
              <w:t>cout</w:t>
            </w:r>
            <w:proofErr w:type="spellEnd"/>
            <w:r>
              <w:t>&lt;&lt;"\n\</w:t>
            </w:r>
            <w:proofErr w:type="spellStart"/>
            <w:r>
              <w:t>nMatching</w:t>
            </w:r>
            <w:proofErr w:type="spellEnd"/>
            <w:r>
              <w:t xml:space="preserve"> Flight(s) has been Found!";</w:t>
            </w:r>
          </w:p>
          <w:p w14:paraId="3E430AD3" w14:textId="77777777" w:rsidR="00D336FF" w:rsidRDefault="00D336FF" w:rsidP="00D336FF">
            <w:r>
              <w:tab/>
            </w:r>
            <w:proofErr w:type="spellStart"/>
            <w:r>
              <w:t>cout</w:t>
            </w:r>
            <w:proofErr w:type="spellEnd"/>
            <w:r>
              <w:t>&lt;&lt;"\</w:t>
            </w:r>
            <w:proofErr w:type="spellStart"/>
            <w:r>
              <w:t>nAre</w:t>
            </w:r>
            <w:proofErr w:type="spellEnd"/>
            <w:r>
              <w:t xml:space="preserve"> you sure you want to edit the selected flight? Enter 1 to confirm, else enter </w:t>
            </w:r>
            <w:proofErr w:type="gramStart"/>
            <w:r>
              <w:t>0 :</w:t>
            </w:r>
            <w:proofErr w:type="gramEnd"/>
            <w:r>
              <w:t xml:space="preserve"> ";</w:t>
            </w:r>
          </w:p>
          <w:p w14:paraId="2D032894" w14:textId="77777777" w:rsidR="00D336FF" w:rsidRDefault="00D336FF" w:rsidP="00D336FF">
            <w:r>
              <w:t xml:space="preserve">    int k=0;</w:t>
            </w:r>
          </w:p>
          <w:p w14:paraId="6D388D21" w14:textId="77777777" w:rsidR="00D336FF" w:rsidRDefault="00D336FF" w:rsidP="00D336FF">
            <w:r>
              <w:t xml:space="preserve">    </w:t>
            </w:r>
            <w:proofErr w:type="spellStart"/>
            <w:r>
              <w:t>cin</w:t>
            </w:r>
            <w:proofErr w:type="spellEnd"/>
            <w:r>
              <w:t>&gt;&gt;k;</w:t>
            </w:r>
          </w:p>
          <w:p w14:paraId="2D8B2340" w14:textId="77777777" w:rsidR="00D336FF" w:rsidRDefault="00D336FF" w:rsidP="00D336FF">
            <w:r>
              <w:tab/>
              <w:t>if(k==</w:t>
            </w:r>
            <w:proofErr w:type="gramStart"/>
            <w:r>
              <w:t>1){</w:t>
            </w:r>
            <w:proofErr w:type="gramEnd"/>
          </w:p>
          <w:p w14:paraId="4DD41641" w14:textId="77777777" w:rsidR="00D336FF" w:rsidRDefault="00D336FF" w:rsidP="00D336FF">
            <w:r>
              <w:t xml:space="preserve">        int choice;</w:t>
            </w:r>
          </w:p>
          <w:p w14:paraId="5C66AACE" w14:textId="77777777" w:rsidR="00D336FF" w:rsidRDefault="00D336FF" w:rsidP="00D336FF">
            <w:r>
              <w:t xml:space="preserve">        m1_ef:</w:t>
            </w:r>
          </w:p>
          <w:p w14:paraId="69B38FF4" w14:textId="77777777" w:rsidR="00D336FF" w:rsidRDefault="00D336FF" w:rsidP="00D336FF">
            <w:r>
              <w:t xml:space="preserve">        </w:t>
            </w:r>
            <w:proofErr w:type="spellStart"/>
            <w:r>
              <w:t>cout</w:t>
            </w:r>
            <w:proofErr w:type="spellEnd"/>
            <w:r>
              <w:t>&lt;&lt;"\</w:t>
            </w:r>
            <w:proofErr w:type="spellStart"/>
            <w:r>
              <w:t>nWhat</w:t>
            </w:r>
            <w:proofErr w:type="spellEnd"/>
            <w:r>
              <w:t xml:space="preserve"> would you like to </w:t>
            </w:r>
            <w:proofErr w:type="gramStart"/>
            <w:r>
              <w:t>change ?Enter</w:t>
            </w:r>
            <w:proofErr w:type="gramEnd"/>
            <w:r>
              <w:t xml:space="preserve"> the appropriate option number.";</w:t>
            </w:r>
          </w:p>
          <w:p w14:paraId="28A66BCB" w14:textId="77777777" w:rsidR="00D336FF" w:rsidRDefault="00D336FF" w:rsidP="00D336FF">
            <w:r>
              <w:t xml:space="preserve">        </w:t>
            </w:r>
            <w:proofErr w:type="spellStart"/>
            <w:r>
              <w:t>cout</w:t>
            </w:r>
            <w:proofErr w:type="spellEnd"/>
            <w:r>
              <w:t>&lt;&lt;"Change ";</w:t>
            </w:r>
          </w:p>
          <w:p w14:paraId="138210A8" w14:textId="77777777" w:rsidR="00D336FF" w:rsidRDefault="00D336FF" w:rsidP="00D336FF">
            <w:r>
              <w:t xml:space="preserve">        </w:t>
            </w:r>
            <w:proofErr w:type="spellStart"/>
            <w:r>
              <w:t>cout</w:t>
            </w:r>
            <w:proofErr w:type="spellEnd"/>
            <w:r>
              <w:t>&lt;&lt;"\n1                   Name of the Flight";</w:t>
            </w:r>
          </w:p>
          <w:p w14:paraId="7FC5C290" w14:textId="77777777" w:rsidR="00D336FF" w:rsidRDefault="00D336FF" w:rsidP="00D336FF">
            <w:r>
              <w:t xml:space="preserve">        </w:t>
            </w:r>
            <w:proofErr w:type="spellStart"/>
            <w:r>
              <w:t>cout</w:t>
            </w:r>
            <w:proofErr w:type="spellEnd"/>
            <w:r>
              <w:t>&lt;&lt;"\n2                   Arrival of the Flight";</w:t>
            </w:r>
          </w:p>
          <w:p w14:paraId="60C5FDBB" w14:textId="77777777" w:rsidR="00D336FF" w:rsidRDefault="00D336FF" w:rsidP="00D336FF">
            <w:r>
              <w:t xml:space="preserve">        </w:t>
            </w:r>
            <w:proofErr w:type="spellStart"/>
            <w:r>
              <w:t>cout</w:t>
            </w:r>
            <w:proofErr w:type="spellEnd"/>
            <w:r>
              <w:t>&lt;&lt;"\n3                   Departure of the Flight";</w:t>
            </w:r>
          </w:p>
          <w:p w14:paraId="26A3CCAC" w14:textId="77777777" w:rsidR="00D336FF" w:rsidRDefault="00D336FF" w:rsidP="00D336FF">
            <w:r>
              <w:t xml:space="preserve">        </w:t>
            </w:r>
            <w:proofErr w:type="spellStart"/>
            <w:r>
              <w:t>cout</w:t>
            </w:r>
            <w:proofErr w:type="spellEnd"/>
            <w:r>
              <w:t>&lt;&lt;"\n4                   Seating class costs of the Flight";</w:t>
            </w:r>
          </w:p>
          <w:p w14:paraId="74EF9EE0" w14:textId="77777777" w:rsidR="00D336FF" w:rsidRDefault="00D336FF" w:rsidP="00D336FF">
            <w:r>
              <w:t xml:space="preserve">        </w:t>
            </w:r>
            <w:proofErr w:type="spellStart"/>
            <w:r>
              <w:t>cout</w:t>
            </w:r>
            <w:proofErr w:type="spellEnd"/>
            <w:r>
              <w:t>&lt;&lt;"\n5                   Destination of the Flight";</w:t>
            </w:r>
          </w:p>
          <w:p w14:paraId="27AEE0A7" w14:textId="77777777" w:rsidR="00D336FF" w:rsidRDefault="00D336FF" w:rsidP="00D336FF">
            <w:r>
              <w:t xml:space="preserve">        </w:t>
            </w:r>
            <w:proofErr w:type="spellStart"/>
            <w:r>
              <w:t>cout</w:t>
            </w:r>
            <w:proofErr w:type="spellEnd"/>
            <w:r>
              <w:t>&lt;&lt;"\</w:t>
            </w:r>
            <w:proofErr w:type="spellStart"/>
            <w:r>
              <w:t>nOr</w:t>
            </w:r>
            <w:proofErr w:type="spellEnd"/>
            <w:r>
              <w:t>, would you like to";</w:t>
            </w:r>
          </w:p>
          <w:p w14:paraId="7AED2215" w14:textId="77777777" w:rsidR="00D336FF" w:rsidRDefault="00D336FF" w:rsidP="00D336FF">
            <w:r>
              <w:t xml:space="preserve">        </w:t>
            </w:r>
            <w:proofErr w:type="spellStart"/>
            <w:r>
              <w:t>cout</w:t>
            </w:r>
            <w:proofErr w:type="spellEnd"/>
            <w:r>
              <w:t>&lt;&lt;"\n9                   Cancel a seat on the flight";</w:t>
            </w:r>
          </w:p>
          <w:p w14:paraId="76418167" w14:textId="77777777" w:rsidR="00D336FF" w:rsidRDefault="00D336FF" w:rsidP="00D336FF">
            <w:r>
              <w:t xml:space="preserve">        </w:t>
            </w:r>
            <w:proofErr w:type="spellStart"/>
            <w:r>
              <w:t>cout</w:t>
            </w:r>
            <w:proofErr w:type="spellEnd"/>
            <w:r>
              <w:t>&lt;&lt;"\</w:t>
            </w:r>
            <w:proofErr w:type="spellStart"/>
            <w:r>
              <w:t>nEnter</w:t>
            </w:r>
            <w:proofErr w:type="spellEnd"/>
            <w:r>
              <w:t xml:space="preserve"> 0 to Go Back"&lt;&lt;</w:t>
            </w:r>
            <w:proofErr w:type="spellStart"/>
            <w:r>
              <w:t>endl</w:t>
            </w:r>
            <w:proofErr w:type="spellEnd"/>
            <w:r>
              <w:t>;</w:t>
            </w:r>
          </w:p>
          <w:p w14:paraId="4A0E3D56" w14:textId="77777777" w:rsidR="00D336FF" w:rsidRDefault="00D336FF" w:rsidP="00D336FF">
            <w:r>
              <w:t xml:space="preserve">        //</w:t>
            </w:r>
            <w:proofErr w:type="spellStart"/>
            <w:r>
              <w:t>cout</w:t>
            </w:r>
            <w:proofErr w:type="spellEnd"/>
            <w:r>
              <w:t>&lt;&lt;"\n8 for edit a seat in flight";</w:t>
            </w:r>
          </w:p>
          <w:p w14:paraId="1F53DBE5" w14:textId="77777777" w:rsidR="00D336FF" w:rsidRDefault="00D336FF" w:rsidP="00D336FF">
            <w:r>
              <w:t xml:space="preserve">        </w:t>
            </w:r>
            <w:proofErr w:type="spellStart"/>
            <w:r>
              <w:t>cout</w:t>
            </w:r>
            <w:proofErr w:type="spellEnd"/>
            <w:r>
              <w:t>&lt;&lt;"\</w:t>
            </w:r>
            <w:proofErr w:type="spellStart"/>
            <w:r>
              <w:t>nEnter</w:t>
            </w:r>
            <w:proofErr w:type="spellEnd"/>
            <w:r>
              <w:t xml:space="preserve"> your </w:t>
            </w:r>
            <w:proofErr w:type="gramStart"/>
            <w:r>
              <w:t>choice :</w:t>
            </w:r>
            <w:proofErr w:type="gramEnd"/>
            <w:r>
              <w:t>: ";</w:t>
            </w:r>
          </w:p>
          <w:p w14:paraId="6F2796E3" w14:textId="77777777" w:rsidR="00D336FF" w:rsidRDefault="00D336FF" w:rsidP="00D336FF">
            <w:r>
              <w:t xml:space="preserve">        </w:t>
            </w:r>
            <w:proofErr w:type="spellStart"/>
            <w:r>
              <w:t>cin</w:t>
            </w:r>
            <w:proofErr w:type="spellEnd"/>
            <w:r>
              <w:t>&gt;&gt;choice;</w:t>
            </w:r>
          </w:p>
          <w:p w14:paraId="5CD4733B" w14:textId="77777777" w:rsidR="00D336FF" w:rsidRDefault="00D336FF" w:rsidP="00D336FF">
            <w:r>
              <w:t xml:space="preserve">        switch (choice</w:t>
            </w:r>
            <w:proofErr w:type="gramStart"/>
            <w:r>
              <w:t>){</w:t>
            </w:r>
            <w:proofErr w:type="gramEnd"/>
          </w:p>
          <w:p w14:paraId="5D558682" w14:textId="77777777" w:rsidR="00D336FF" w:rsidRDefault="00D336FF" w:rsidP="00D336FF">
            <w:r>
              <w:t xml:space="preserve">        case </w:t>
            </w:r>
            <w:proofErr w:type="gramStart"/>
            <w:r>
              <w:t>1:{</w:t>
            </w:r>
            <w:proofErr w:type="gramEnd"/>
          </w:p>
          <w:p w14:paraId="35160E88" w14:textId="77777777" w:rsidR="00D336FF" w:rsidRDefault="00D336FF" w:rsidP="00D336FF">
            <w:r>
              <w:t xml:space="preserve">            </w:t>
            </w:r>
            <w:proofErr w:type="spellStart"/>
            <w:r>
              <w:t>cout</w:t>
            </w:r>
            <w:proofErr w:type="spellEnd"/>
            <w:r>
              <w:t>&lt;&lt;"\</w:t>
            </w:r>
            <w:proofErr w:type="spellStart"/>
            <w:r>
              <w:t>nEnter</w:t>
            </w:r>
            <w:proofErr w:type="spellEnd"/>
            <w:r>
              <w:t xml:space="preserve"> new name of the </w:t>
            </w:r>
            <w:proofErr w:type="gramStart"/>
            <w:r>
              <w:t>flight :</w:t>
            </w:r>
            <w:proofErr w:type="gramEnd"/>
            <w:r>
              <w:t>: ";</w:t>
            </w:r>
          </w:p>
          <w:p w14:paraId="2A384110" w14:textId="77777777" w:rsidR="00D336FF" w:rsidRDefault="00D336FF" w:rsidP="00D336FF">
            <w:r>
              <w:t xml:space="preserve">            </w:t>
            </w:r>
            <w:proofErr w:type="spellStart"/>
            <w:r>
              <w:t>fflush</w:t>
            </w:r>
            <w:proofErr w:type="spellEnd"/>
            <w:r>
              <w:t>(stdin);</w:t>
            </w:r>
          </w:p>
          <w:p w14:paraId="4B24CB7E" w14:textId="77777777" w:rsidR="00D336FF" w:rsidRDefault="00D336FF" w:rsidP="00D336FF">
            <w:r>
              <w:t xml:space="preserve">            </w:t>
            </w:r>
            <w:proofErr w:type="spellStart"/>
            <w:r>
              <w:t>getline</w:t>
            </w:r>
            <w:proofErr w:type="spellEnd"/>
            <w:r>
              <w:t>(</w:t>
            </w:r>
            <w:proofErr w:type="spellStart"/>
            <w:proofErr w:type="gramStart"/>
            <w:r>
              <w:t>cin,ptr</w:t>
            </w:r>
            <w:proofErr w:type="spellEnd"/>
            <w:proofErr w:type="gramEnd"/>
            <w:r>
              <w:t>-&gt;</w:t>
            </w:r>
            <w:proofErr w:type="spellStart"/>
            <w:r>
              <w:t>f.flightname</w:t>
            </w:r>
            <w:proofErr w:type="spellEnd"/>
            <w:r>
              <w:t>);</w:t>
            </w:r>
          </w:p>
          <w:p w14:paraId="5D9F81F4" w14:textId="77777777" w:rsidR="00D336FF" w:rsidRDefault="00D336FF" w:rsidP="00D336FF">
            <w:r>
              <w:t xml:space="preserve">            break;</w:t>
            </w:r>
          </w:p>
          <w:p w14:paraId="4B495E08" w14:textId="77777777" w:rsidR="00D336FF" w:rsidRDefault="00D336FF" w:rsidP="00D336FF">
            <w:r>
              <w:t xml:space="preserve">        }</w:t>
            </w:r>
          </w:p>
          <w:p w14:paraId="58A9446D" w14:textId="77777777" w:rsidR="00D336FF" w:rsidRDefault="00D336FF" w:rsidP="00D336FF">
            <w:r>
              <w:t xml:space="preserve">        case </w:t>
            </w:r>
            <w:proofErr w:type="gramStart"/>
            <w:r>
              <w:t>2:{</w:t>
            </w:r>
            <w:proofErr w:type="gramEnd"/>
          </w:p>
          <w:p w14:paraId="70B2FC89" w14:textId="77777777" w:rsidR="00D336FF" w:rsidRDefault="00D336FF" w:rsidP="00D336FF">
            <w:r>
              <w:t xml:space="preserve">            </w:t>
            </w:r>
            <w:proofErr w:type="spellStart"/>
            <w:r>
              <w:t>cout</w:t>
            </w:r>
            <w:proofErr w:type="spellEnd"/>
            <w:r>
              <w:t>&lt;&lt;"\</w:t>
            </w:r>
            <w:proofErr w:type="spellStart"/>
            <w:r>
              <w:t>nEnter</w:t>
            </w:r>
            <w:proofErr w:type="spellEnd"/>
            <w:r>
              <w:t xml:space="preserve"> new Arrival time of the </w:t>
            </w:r>
            <w:proofErr w:type="gramStart"/>
            <w:r>
              <w:t>flight :</w:t>
            </w:r>
            <w:proofErr w:type="gramEnd"/>
            <w:r>
              <w:t>: ";</w:t>
            </w:r>
          </w:p>
          <w:p w14:paraId="1D8F060A" w14:textId="77777777" w:rsidR="00D336FF" w:rsidRDefault="00D336FF" w:rsidP="00D336FF">
            <w:r>
              <w:t xml:space="preserve">            </w:t>
            </w:r>
            <w:proofErr w:type="spellStart"/>
            <w:r>
              <w:t>fflush</w:t>
            </w:r>
            <w:proofErr w:type="spellEnd"/>
            <w:r>
              <w:t>(stdin);</w:t>
            </w:r>
          </w:p>
          <w:p w14:paraId="12E76143" w14:textId="77777777" w:rsidR="00D336FF" w:rsidRDefault="00D336FF" w:rsidP="00D336FF">
            <w:r>
              <w:t xml:space="preserve">            </w:t>
            </w:r>
            <w:proofErr w:type="spellStart"/>
            <w:r>
              <w:t>getline</w:t>
            </w:r>
            <w:proofErr w:type="spellEnd"/>
            <w:r>
              <w:t>(</w:t>
            </w:r>
            <w:proofErr w:type="spellStart"/>
            <w:proofErr w:type="gramStart"/>
            <w:r>
              <w:t>cin,ptr</w:t>
            </w:r>
            <w:proofErr w:type="spellEnd"/>
            <w:proofErr w:type="gramEnd"/>
            <w:r>
              <w:t>-&gt;</w:t>
            </w:r>
            <w:proofErr w:type="spellStart"/>
            <w:r>
              <w:t>f.arrival_time</w:t>
            </w:r>
            <w:proofErr w:type="spellEnd"/>
            <w:r>
              <w:t>);</w:t>
            </w:r>
          </w:p>
          <w:p w14:paraId="518B0096" w14:textId="77777777" w:rsidR="00D336FF" w:rsidRDefault="00D336FF" w:rsidP="00D336FF">
            <w:r>
              <w:t xml:space="preserve">            break;</w:t>
            </w:r>
          </w:p>
          <w:p w14:paraId="5CA24BA3" w14:textId="77777777" w:rsidR="00D336FF" w:rsidRDefault="00D336FF" w:rsidP="00D336FF">
            <w:r>
              <w:t xml:space="preserve">        }</w:t>
            </w:r>
          </w:p>
          <w:p w14:paraId="593CA18D" w14:textId="77777777" w:rsidR="00D336FF" w:rsidRDefault="00D336FF" w:rsidP="00D336FF">
            <w:r>
              <w:t xml:space="preserve">        case </w:t>
            </w:r>
            <w:proofErr w:type="gramStart"/>
            <w:r>
              <w:t>3 :</w:t>
            </w:r>
            <w:proofErr w:type="gramEnd"/>
            <w:r>
              <w:t>{</w:t>
            </w:r>
          </w:p>
          <w:p w14:paraId="060E894D" w14:textId="77777777" w:rsidR="00D336FF" w:rsidRDefault="00D336FF" w:rsidP="00D336FF">
            <w:r>
              <w:t xml:space="preserve">            </w:t>
            </w:r>
            <w:proofErr w:type="spellStart"/>
            <w:r>
              <w:t>cout</w:t>
            </w:r>
            <w:proofErr w:type="spellEnd"/>
            <w:r>
              <w:t>&lt;&lt;"\</w:t>
            </w:r>
            <w:proofErr w:type="spellStart"/>
            <w:r>
              <w:t>nEnter</w:t>
            </w:r>
            <w:proofErr w:type="spellEnd"/>
            <w:r>
              <w:t xml:space="preserve"> new Departure time of the </w:t>
            </w:r>
            <w:proofErr w:type="gramStart"/>
            <w:r>
              <w:t>flight :</w:t>
            </w:r>
            <w:proofErr w:type="gramEnd"/>
            <w:r>
              <w:t>: ";</w:t>
            </w:r>
          </w:p>
          <w:p w14:paraId="76B5F1BD" w14:textId="77777777" w:rsidR="00D336FF" w:rsidRDefault="00D336FF" w:rsidP="00D336FF">
            <w:r>
              <w:t xml:space="preserve">            </w:t>
            </w:r>
            <w:proofErr w:type="spellStart"/>
            <w:r>
              <w:t>fflush</w:t>
            </w:r>
            <w:proofErr w:type="spellEnd"/>
            <w:r>
              <w:t>(stdin);</w:t>
            </w:r>
          </w:p>
          <w:p w14:paraId="3D07C44A" w14:textId="77777777" w:rsidR="00D336FF" w:rsidRDefault="00D336FF" w:rsidP="00D336FF">
            <w:r>
              <w:lastRenderedPageBreak/>
              <w:t xml:space="preserve">            </w:t>
            </w:r>
            <w:proofErr w:type="spellStart"/>
            <w:r>
              <w:t>getline</w:t>
            </w:r>
            <w:proofErr w:type="spellEnd"/>
            <w:r>
              <w:t>(</w:t>
            </w:r>
            <w:proofErr w:type="spellStart"/>
            <w:proofErr w:type="gramStart"/>
            <w:r>
              <w:t>cin,ptr</w:t>
            </w:r>
            <w:proofErr w:type="spellEnd"/>
            <w:proofErr w:type="gramEnd"/>
            <w:r>
              <w:t>-&gt;</w:t>
            </w:r>
            <w:proofErr w:type="spellStart"/>
            <w:r>
              <w:t>f.departure_time</w:t>
            </w:r>
            <w:proofErr w:type="spellEnd"/>
            <w:r>
              <w:t>);</w:t>
            </w:r>
          </w:p>
          <w:p w14:paraId="6E02229F" w14:textId="77777777" w:rsidR="00D336FF" w:rsidRDefault="00D336FF" w:rsidP="00D336FF">
            <w:r>
              <w:t xml:space="preserve">            break;</w:t>
            </w:r>
          </w:p>
          <w:p w14:paraId="62F72280" w14:textId="77777777" w:rsidR="00D336FF" w:rsidRDefault="00D336FF" w:rsidP="00D336FF">
            <w:r>
              <w:t xml:space="preserve">        }</w:t>
            </w:r>
          </w:p>
          <w:p w14:paraId="3DF36257" w14:textId="77777777" w:rsidR="00D336FF" w:rsidRDefault="00D336FF" w:rsidP="00D336FF">
            <w:r>
              <w:t xml:space="preserve">        case </w:t>
            </w:r>
            <w:proofErr w:type="gramStart"/>
            <w:r>
              <w:t>4:{</w:t>
            </w:r>
            <w:proofErr w:type="gramEnd"/>
          </w:p>
          <w:p w14:paraId="3D107547" w14:textId="77777777" w:rsidR="00D336FF" w:rsidRDefault="00D336FF" w:rsidP="00D336FF">
            <w:r>
              <w:t xml:space="preserve">            int j;</w:t>
            </w:r>
          </w:p>
          <w:p w14:paraId="3B6FFE2F" w14:textId="77777777" w:rsidR="00D336FF" w:rsidRDefault="00D336FF" w:rsidP="00D336FF">
            <w:r>
              <w:t xml:space="preserve">            m2_ef:</w:t>
            </w:r>
          </w:p>
          <w:p w14:paraId="52771F4C" w14:textId="77777777" w:rsidR="00D336FF" w:rsidRDefault="00D336FF" w:rsidP="00D336FF">
            <w:r>
              <w:t xml:space="preserve">            </w:t>
            </w:r>
            <w:proofErr w:type="spellStart"/>
            <w:r>
              <w:t>cout</w:t>
            </w:r>
            <w:proofErr w:type="spellEnd"/>
            <w:r>
              <w:t>&lt;&lt;"\</w:t>
            </w:r>
            <w:proofErr w:type="spellStart"/>
            <w:r>
              <w:t>nFor</w:t>
            </w:r>
            <w:proofErr w:type="spellEnd"/>
            <w:r>
              <w:t xml:space="preserve"> which seating class would you like to change the price </w:t>
            </w:r>
            <w:proofErr w:type="gramStart"/>
            <w:r>
              <w:t>of ?</w:t>
            </w:r>
            <w:proofErr w:type="gramEnd"/>
            <w:r>
              <w:t>"&lt;&lt;</w:t>
            </w:r>
            <w:proofErr w:type="spellStart"/>
            <w:r>
              <w:t>endl</w:t>
            </w:r>
            <w:proofErr w:type="spellEnd"/>
            <w:r>
              <w:t>;</w:t>
            </w:r>
          </w:p>
          <w:p w14:paraId="3EF898BA" w14:textId="77777777" w:rsidR="00D336FF" w:rsidRDefault="00D336FF" w:rsidP="00D336FF">
            <w:r>
              <w:t xml:space="preserve">            </w:t>
            </w:r>
            <w:proofErr w:type="spellStart"/>
            <w:r>
              <w:t>cout</w:t>
            </w:r>
            <w:proofErr w:type="spellEnd"/>
            <w:r>
              <w:t>&lt;&lt;"1            for Luxury Class"&lt;&lt;</w:t>
            </w:r>
            <w:proofErr w:type="spellStart"/>
            <w:r>
              <w:t>endl</w:t>
            </w:r>
            <w:proofErr w:type="spellEnd"/>
            <w:r>
              <w:t>;</w:t>
            </w:r>
          </w:p>
          <w:p w14:paraId="6207E38C" w14:textId="77777777" w:rsidR="00D336FF" w:rsidRDefault="00D336FF" w:rsidP="00D336FF">
            <w:r>
              <w:t xml:space="preserve">            </w:t>
            </w:r>
            <w:proofErr w:type="spellStart"/>
            <w:r>
              <w:t>cout</w:t>
            </w:r>
            <w:proofErr w:type="spellEnd"/>
            <w:r>
              <w:t>&lt;&lt;"2            for Economy Class"&lt;&lt;</w:t>
            </w:r>
            <w:proofErr w:type="spellStart"/>
            <w:r>
              <w:t>endl</w:t>
            </w:r>
            <w:proofErr w:type="spellEnd"/>
            <w:r>
              <w:t>;</w:t>
            </w:r>
          </w:p>
          <w:p w14:paraId="63B152BD" w14:textId="77777777" w:rsidR="00D336FF" w:rsidRDefault="00D336FF" w:rsidP="00D336FF">
            <w:r>
              <w:t xml:space="preserve">            </w:t>
            </w:r>
            <w:proofErr w:type="spellStart"/>
            <w:r>
              <w:t>cout</w:t>
            </w:r>
            <w:proofErr w:type="spellEnd"/>
            <w:r>
              <w:t>&lt;&lt;"0 to return to previous menu"&lt;&lt;</w:t>
            </w:r>
            <w:proofErr w:type="spellStart"/>
            <w:r>
              <w:t>endl</w:t>
            </w:r>
            <w:proofErr w:type="spellEnd"/>
            <w:r>
              <w:t>;</w:t>
            </w:r>
          </w:p>
          <w:p w14:paraId="24C0178B" w14:textId="77777777" w:rsidR="00D336FF" w:rsidRDefault="00D336FF" w:rsidP="00D336FF">
            <w:r>
              <w:t xml:space="preserve">            </w:t>
            </w:r>
            <w:proofErr w:type="spellStart"/>
            <w:r>
              <w:t>cout</w:t>
            </w:r>
            <w:proofErr w:type="spellEnd"/>
            <w:r>
              <w:t xml:space="preserve">&lt;&lt;"Enter Appropriate option </w:t>
            </w:r>
            <w:proofErr w:type="gramStart"/>
            <w:r>
              <w:t>number :</w:t>
            </w:r>
            <w:proofErr w:type="gramEnd"/>
            <w:r>
              <w:t>: "&lt;&lt;</w:t>
            </w:r>
            <w:proofErr w:type="spellStart"/>
            <w:r>
              <w:t>endl</w:t>
            </w:r>
            <w:proofErr w:type="spellEnd"/>
            <w:r>
              <w:t>;</w:t>
            </w:r>
          </w:p>
          <w:p w14:paraId="78540523" w14:textId="77777777" w:rsidR="00D336FF" w:rsidRDefault="00D336FF" w:rsidP="00D336FF">
            <w:r>
              <w:t xml:space="preserve">            </w:t>
            </w:r>
            <w:proofErr w:type="spellStart"/>
            <w:r>
              <w:t>cin</w:t>
            </w:r>
            <w:proofErr w:type="spellEnd"/>
            <w:r>
              <w:t>&gt;&gt;j;</w:t>
            </w:r>
          </w:p>
          <w:p w14:paraId="4A560128" w14:textId="77777777" w:rsidR="00D336FF" w:rsidRDefault="00D336FF" w:rsidP="00D336FF">
            <w:r>
              <w:t xml:space="preserve">            if(j==0)</w:t>
            </w:r>
          </w:p>
          <w:p w14:paraId="607735AB" w14:textId="77777777" w:rsidR="00D336FF" w:rsidRDefault="00D336FF" w:rsidP="00D336FF">
            <w:r>
              <w:t xml:space="preserve">                </w:t>
            </w:r>
            <w:proofErr w:type="spellStart"/>
            <w:r>
              <w:t>goto</w:t>
            </w:r>
            <w:proofErr w:type="spellEnd"/>
            <w:r>
              <w:t xml:space="preserve"> m1_ef;</w:t>
            </w:r>
          </w:p>
          <w:p w14:paraId="5852CEAA" w14:textId="77777777" w:rsidR="00D336FF" w:rsidRDefault="00D336FF" w:rsidP="00D336FF">
            <w:r>
              <w:t xml:space="preserve">            if(j==</w:t>
            </w:r>
            <w:proofErr w:type="gramStart"/>
            <w:r>
              <w:t>1){</w:t>
            </w:r>
            <w:proofErr w:type="gramEnd"/>
          </w:p>
          <w:p w14:paraId="7BCF3F06" w14:textId="77777777" w:rsidR="00D336FF" w:rsidRDefault="00D336FF" w:rsidP="00D336FF">
            <w:r>
              <w:t xml:space="preserve">                </w:t>
            </w:r>
            <w:proofErr w:type="spellStart"/>
            <w:r>
              <w:t>cout</w:t>
            </w:r>
            <w:proofErr w:type="spellEnd"/>
            <w:r>
              <w:t>&lt;&lt;"\</w:t>
            </w:r>
            <w:proofErr w:type="spellStart"/>
            <w:r>
              <w:t>nEnter</w:t>
            </w:r>
            <w:proofErr w:type="spellEnd"/>
            <w:r>
              <w:t xml:space="preserve"> new price for the Luxury </w:t>
            </w:r>
            <w:proofErr w:type="gramStart"/>
            <w:r>
              <w:t>Class :</w:t>
            </w:r>
            <w:proofErr w:type="gramEnd"/>
            <w:r>
              <w:t>: ";</w:t>
            </w:r>
          </w:p>
          <w:p w14:paraId="58B1BF44" w14:textId="77777777" w:rsidR="00D336FF" w:rsidRDefault="00D336FF" w:rsidP="00D336FF">
            <w:r>
              <w:t xml:space="preserve">                </w:t>
            </w:r>
            <w:proofErr w:type="spellStart"/>
            <w:r>
              <w:t>cin</w:t>
            </w:r>
            <w:proofErr w:type="spellEnd"/>
            <w:r>
              <w:t>&gt;&gt;</w:t>
            </w:r>
            <w:proofErr w:type="spellStart"/>
            <w:r>
              <w:t>ptr</w:t>
            </w:r>
            <w:proofErr w:type="spellEnd"/>
            <w:r>
              <w:t>-&gt;</w:t>
            </w:r>
            <w:proofErr w:type="spellStart"/>
            <w:proofErr w:type="gramStart"/>
            <w:r>
              <w:t>f.price</w:t>
            </w:r>
            <w:proofErr w:type="gramEnd"/>
            <w:r>
              <w:t>_firstclass</w:t>
            </w:r>
            <w:proofErr w:type="spellEnd"/>
            <w:r>
              <w:t>;</w:t>
            </w:r>
          </w:p>
          <w:p w14:paraId="360377BC" w14:textId="77777777" w:rsidR="00D336FF" w:rsidRDefault="00D336FF" w:rsidP="00D336FF">
            <w:r>
              <w:t xml:space="preserve">                </w:t>
            </w:r>
            <w:proofErr w:type="spellStart"/>
            <w:r>
              <w:t>cout</w:t>
            </w:r>
            <w:proofErr w:type="spellEnd"/>
            <w:r>
              <w:t>&lt;&lt;"\</w:t>
            </w:r>
            <w:proofErr w:type="spellStart"/>
            <w:r>
              <w:t>nThe</w:t>
            </w:r>
            <w:proofErr w:type="spellEnd"/>
            <w:r>
              <w:t xml:space="preserve"> Data for selected flight with name has been successfully updated."&lt;&lt;</w:t>
            </w:r>
            <w:proofErr w:type="spellStart"/>
            <w:r>
              <w:t>endl</w:t>
            </w:r>
            <w:proofErr w:type="spellEnd"/>
            <w:r>
              <w:t>&lt;&lt;</w:t>
            </w:r>
            <w:proofErr w:type="spellStart"/>
            <w:r>
              <w:t>endl</w:t>
            </w:r>
            <w:proofErr w:type="spellEnd"/>
            <w:r>
              <w:t>;</w:t>
            </w:r>
          </w:p>
          <w:p w14:paraId="3E152D94" w14:textId="77777777" w:rsidR="00D336FF" w:rsidRDefault="00D336FF" w:rsidP="00D336FF">
            <w:r>
              <w:t xml:space="preserve">                </w:t>
            </w:r>
            <w:proofErr w:type="spellStart"/>
            <w:r>
              <w:t>goto</w:t>
            </w:r>
            <w:proofErr w:type="spellEnd"/>
            <w:r>
              <w:t xml:space="preserve"> m2_ef;</w:t>
            </w:r>
          </w:p>
          <w:p w14:paraId="4D826F24" w14:textId="77777777" w:rsidR="00D336FF" w:rsidRDefault="00D336FF" w:rsidP="00D336FF">
            <w:r>
              <w:t xml:space="preserve">            }</w:t>
            </w:r>
          </w:p>
          <w:p w14:paraId="1FEE92E5" w14:textId="77777777" w:rsidR="00D336FF" w:rsidRDefault="00D336FF" w:rsidP="00D336FF">
            <w:r>
              <w:t xml:space="preserve">            else if(j==</w:t>
            </w:r>
            <w:proofErr w:type="gramStart"/>
            <w:r>
              <w:t>2){</w:t>
            </w:r>
            <w:proofErr w:type="gramEnd"/>
          </w:p>
          <w:p w14:paraId="1E86145D" w14:textId="77777777" w:rsidR="00D336FF" w:rsidRDefault="00D336FF" w:rsidP="00D336FF">
            <w:r>
              <w:t xml:space="preserve">                </w:t>
            </w:r>
            <w:proofErr w:type="spellStart"/>
            <w:r>
              <w:t>cout</w:t>
            </w:r>
            <w:proofErr w:type="spellEnd"/>
            <w:r>
              <w:t>&lt;&lt;"\</w:t>
            </w:r>
            <w:proofErr w:type="spellStart"/>
            <w:r>
              <w:t>nEnter</w:t>
            </w:r>
            <w:proofErr w:type="spellEnd"/>
            <w:r>
              <w:t xml:space="preserve"> new price for the Economy </w:t>
            </w:r>
            <w:proofErr w:type="gramStart"/>
            <w:r>
              <w:t>Class :</w:t>
            </w:r>
            <w:proofErr w:type="gramEnd"/>
            <w:r>
              <w:t>: ";</w:t>
            </w:r>
          </w:p>
          <w:p w14:paraId="18C7FDF8" w14:textId="77777777" w:rsidR="00D336FF" w:rsidRDefault="00D336FF" w:rsidP="00D336FF">
            <w:r>
              <w:t xml:space="preserve">                </w:t>
            </w:r>
            <w:proofErr w:type="spellStart"/>
            <w:r>
              <w:t>cin</w:t>
            </w:r>
            <w:proofErr w:type="spellEnd"/>
            <w:r>
              <w:t>&gt;&gt;</w:t>
            </w:r>
            <w:proofErr w:type="spellStart"/>
            <w:r>
              <w:t>ptr</w:t>
            </w:r>
            <w:proofErr w:type="spellEnd"/>
            <w:r>
              <w:t>-&gt;</w:t>
            </w:r>
            <w:proofErr w:type="spellStart"/>
            <w:proofErr w:type="gramStart"/>
            <w:r>
              <w:t>f.price</w:t>
            </w:r>
            <w:proofErr w:type="gramEnd"/>
            <w:r>
              <w:t>_economyclass</w:t>
            </w:r>
            <w:proofErr w:type="spellEnd"/>
            <w:r>
              <w:t>;</w:t>
            </w:r>
          </w:p>
          <w:p w14:paraId="4B66BFD3" w14:textId="77777777" w:rsidR="00D336FF" w:rsidRDefault="00D336FF" w:rsidP="00D336FF">
            <w:r>
              <w:t xml:space="preserve">                </w:t>
            </w:r>
            <w:proofErr w:type="spellStart"/>
            <w:r>
              <w:t>cout</w:t>
            </w:r>
            <w:proofErr w:type="spellEnd"/>
            <w:r>
              <w:t>&lt;&lt;"\</w:t>
            </w:r>
            <w:proofErr w:type="spellStart"/>
            <w:r>
              <w:t>nThe</w:t>
            </w:r>
            <w:proofErr w:type="spellEnd"/>
            <w:r>
              <w:t xml:space="preserve"> Data for selected flight with name has been successfully updated."&lt;&lt;</w:t>
            </w:r>
            <w:proofErr w:type="spellStart"/>
            <w:r>
              <w:t>endl</w:t>
            </w:r>
            <w:proofErr w:type="spellEnd"/>
            <w:r>
              <w:t>&lt;&lt;</w:t>
            </w:r>
            <w:proofErr w:type="spellStart"/>
            <w:r>
              <w:t>endl</w:t>
            </w:r>
            <w:proofErr w:type="spellEnd"/>
            <w:r>
              <w:t>;</w:t>
            </w:r>
          </w:p>
          <w:p w14:paraId="3FD9EC5A" w14:textId="77777777" w:rsidR="00D336FF" w:rsidRDefault="00D336FF" w:rsidP="00D336FF">
            <w:r>
              <w:t xml:space="preserve">                </w:t>
            </w:r>
            <w:proofErr w:type="spellStart"/>
            <w:r>
              <w:t>goto</w:t>
            </w:r>
            <w:proofErr w:type="spellEnd"/>
            <w:r>
              <w:t xml:space="preserve"> m2_ef;</w:t>
            </w:r>
          </w:p>
          <w:p w14:paraId="264D0559" w14:textId="77777777" w:rsidR="00D336FF" w:rsidRDefault="00D336FF" w:rsidP="00D336FF">
            <w:r>
              <w:t xml:space="preserve">            }</w:t>
            </w:r>
          </w:p>
          <w:p w14:paraId="73D2FA33" w14:textId="77777777" w:rsidR="00D336FF" w:rsidRDefault="00D336FF" w:rsidP="00D336FF">
            <w:r>
              <w:t xml:space="preserve">            </w:t>
            </w:r>
            <w:proofErr w:type="gramStart"/>
            <w:r>
              <w:t>else{</w:t>
            </w:r>
            <w:proofErr w:type="gramEnd"/>
          </w:p>
          <w:p w14:paraId="7FD572AE" w14:textId="77777777" w:rsidR="00D336FF" w:rsidRDefault="00D336FF" w:rsidP="00D336FF">
            <w:r>
              <w:t xml:space="preserve">                </w:t>
            </w:r>
            <w:proofErr w:type="spellStart"/>
            <w:r>
              <w:t>cout</w:t>
            </w:r>
            <w:proofErr w:type="spellEnd"/>
            <w:r>
              <w:t>&lt;&lt;"You have entered an invalid choice. Please try again."&lt;&lt;</w:t>
            </w:r>
            <w:proofErr w:type="spellStart"/>
            <w:r>
              <w:t>endl</w:t>
            </w:r>
            <w:proofErr w:type="spellEnd"/>
            <w:r>
              <w:t>;</w:t>
            </w:r>
          </w:p>
          <w:p w14:paraId="3A9D7CAA" w14:textId="77777777" w:rsidR="00D336FF" w:rsidRDefault="00D336FF" w:rsidP="00D336FF">
            <w:r>
              <w:t xml:space="preserve">                </w:t>
            </w:r>
            <w:proofErr w:type="spellStart"/>
            <w:r>
              <w:t>goto</w:t>
            </w:r>
            <w:proofErr w:type="spellEnd"/>
            <w:r>
              <w:t xml:space="preserve"> m2_ef;</w:t>
            </w:r>
          </w:p>
          <w:p w14:paraId="46C45E8C" w14:textId="77777777" w:rsidR="00D336FF" w:rsidRDefault="00D336FF" w:rsidP="00D336FF">
            <w:r>
              <w:t xml:space="preserve">            }</w:t>
            </w:r>
          </w:p>
          <w:p w14:paraId="766C0410" w14:textId="77777777" w:rsidR="00D336FF" w:rsidRDefault="00D336FF" w:rsidP="00D336FF">
            <w:r>
              <w:t xml:space="preserve">            break;</w:t>
            </w:r>
          </w:p>
          <w:p w14:paraId="28E4C689" w14:textId="77777777" w:rsidR="00D336FF" w:rsidRDefault="00D336FF" w:rsidP="00D336FF">
            <w:r>
              <w:t xml:space="preserve">        }</w:t>
            </w:r>
          </w:p>
          <w:p w14:paraId="6BA13ED3" w14:textId="77777777" w:rsidR="00D336FF" w:rsidRDefault="00D336FF" w:rsidP="00D336FF">
            <w:r>
              <w:t xml:space="preserve">        case </w:t>
            </w:r>
            <w:proofErr w:type="gramStart"/>
            <w:r>
              <w:t>5:{</w:t>
            </w:r>
            <w:proofErr w:type="gramEnd"/>
          </w:p>
          <w:p w14:paraId="23F40251" w14:textId="77777777" w:rsidR="00D336FF" w:rsidRDefault="00D336FF" w:rsidP="00D336FF">
            <w:r>
              <w:t xml:space="preserve">            </w:t>
            </w:r>
            <w:proofErr w:type="spellStart"/>
            <w:r>
              <w:t>cout</w:t>
            </w:r>
            <w:proofErr w:type="spellEnd"/>
            <w:r>
              <w:t>&lt;&lt;"\</w:t>
            </w:r>
            <w:proofErr w:type="spellStart"/>
            <w:r>
              <w:t>nEnter</w:t>
            </w:r>
            <w:proofErr w:type="spellEnd"/>
            <w:r>
              <w:t xml:space="preserve"> new Destination for the selected </w:t>
            </w:r>
            <w:proofErr w:type="gramStart"/>
            <w:r>
              <w:t>flight :</w:t>
            </w:r>
            <w:proofErr w:type="gramEnd"/>
            <w:r>
              <w:t>: ";</w:t>
            </w:r>
          </w:p>
          <w:p w14:paraId="630992FF" w14:textId="77777777" w:rsidR="00D336FF" w:rsidRDefault="00D336FF" w:rsidP="00D336FF">
            <w:r>
              <w:t xml:space="preserve">            </w:t>
            </w:r>
            <w:proofErr w:type="spellStart"/>
            <w:r>
              <w:t>fflush</w:t>
            </w:r>
            <w:proofErr w:type="spellEnd"/>
            <w:r>
              <w:t>(stdin);</w:t>
            </w:r>
          </w:p>
          <w:p w14:paraId="01593BF9" w14:textId="77777777" w:rsidR="00D336FF" w:rsidRDefault="00D336FF" w:rsidP="00D336FF">
            <w:r>
              <w:t xml:space="preserve">            </w:t>
            </w:r>
            <w:proofErr w:type="spellStart"/>
            <w:r>
              <w:t>getline</w:t>
            </w:r>
            <w:proofErr w:type="spellEnd"/>
            <w:r>
              <w:t>(</w:t>
            </w:r>
            <w:proofErr w:type="spellStart"/>
            <w:proofErr w:type="gramStart"/>
            <w:r>
              <w:t>cin,ptr</w:t>
            </w:r>
            <w:proofErr w:type="spellEnd"/>
            <w:proofErr w:type="gramEnd"/>
            <w:r>
              <w:t>-&gt;</w:t>
            </w:r>
            <w:proofErr w:type="spellStart"/>
            <w:r>
              <w:t>f.dest</w:t>
            </w:r>
            <w:proofErr w:type="spellEnd"/>
            <w:r>
              <w:t>);</w:t>
            </w:r>
          </w:p>
          <w:p w14:paraId="575E722F" w14:textId="77777777" w:rsidR="00D336FF" w:rsidRDefault="00D336FF" w:rsidP="00D336FF">
            <w:r>
              <w:t xml:space="preserve">            break;</w:t>
            </w:r>
          </w:p>
          <w:p w14:paraId="5D4F4DCA" w14:textId="77777777" w:rsidR="00D336FF" w:rsidRDefault="00D336FF" w:rsidP="00D336FF">
            <w:r>
              <w:t xml:space="preserve">        }</w:t>
            </w:r>
          </w:p>
          <w:p w14:paraId="46682615" w14:textId="77777777" w:rsidR="00D336FF" w:rsidRDefault="00D336FF" w:rsidP="00D336FF">
            <w:r>
              <w:t xml:space="preserve">        case </w:t>
            </w:r>
            <w:proofErr w:type="gramStart"/>
            <w:r>
              <w:t>9:{</w:t>
            </w:r>
            <w:proofErr w:type="gramEnd"/>
          </w:p>
          <w:p w14:paraId="2489DC75" w14:textId="77777777" w:rsidR="00D336FF" w:rsidRDefault="00D336FF" w:rsidP="00D336FF">
            <w:r>
              <w:t xml:space="preserve">            int </w:t>
            </w:r>
            <w:proofErr w:type="spellStart"/>
            <w:r>
              <w:t>pass_no</w:t>
            </w:r>
            <w:proofErr w:type="spellEnd"/>
            <w:r>
              <w:t>;</w:t>
            </w:r>
          </w:p>
          <w:p w14:paraId="57DB2C66" w14:textId="77777777" w:rsidR="00D336FF" w:rsidRDefault="00D336FF" w:rsidP="00D336FF">
            <w:r>
              <w:t xml:space="preserve">            </w:t>
            </w:r>
            <w:proofErr w:type="spellStart"/>
            <w:r>
              <w:t>cout</w:t>
            </w:r>
            <w:proofErr w:type="spellEnd"/>
            <w:r>
              <w:t>&lt;&lt;"\</w:t>
            </w:r>
            <w:proofErr w:type="spellStart"/>
            <w:r>
              <w:t>nEnter</w:t>
            </w:r>
            <w:proofErr w:type="spellEnd"/>
            <w:r>
              <w:t xml:space="preserve"> Travel Passport Number of the </w:t>
            </w:r>
            <w:proofErr w:type="gramStart"/>
            <w:r>
              <w:t>Passenger :</w:t>
            </w:r>
            <w:proofErr w:type="gramEnd"/>
            <w:r>
              <w:t>: ";</w:t>
            </w:r>
          </w:p>
          <w:p w14:paraId="0E43323B" w14:textId="77777777" w:rsidR="00D336FF" w:rsidRDefault="00D336FF" w:rsidP="00D336FF">
            <w:r>
              <w:t xml:space="preserve">            </w:t>
            </w:r>
            <w:proofErr w:type="spellStart"/>
            <w:r>
              <w:t>cin</w:t>
            </w:r>
            <w:proofErr w:type="spellEnd"/>
            <w:r>
              <w:t>&gt;&gt;</w:t>
            </w:r>
            <w:proofErr w:type="spellStart"/>
            <w:r>
              <w:t>pass_no</w:t>
            </w:r>
            <w:proofErr w:type="spellEnd"/>
            <w:r>
              <w:t>;</w:t>
            </w:r>
          </w:p>
          <w:p w14:paraId="42EAA77F" w14:textId="77777777" w:rsidR="00D336FF" w:rsidRDefault="00D336FF" w:rsidP="00D336FF">
            <w:r>
              <w:t xml:space="preserve">            </w:t>
            </w:r>
            <w:proofErr w:type="spellStart"/>
            <w:r>
              <w:t>cancel_seat</w:t>
            </w:r>
            <w:proofErr w:type="spellEnd"/>
            <w:r>
              <w:t>(</w:t>
            </w:r>
            <w:proofErr w:type="spellStart"/>
            <w:r>
              <w:t>pass_</w:t>
            </w:r>
            <w:proofErr w:type="gramStart"/>
            <w:r>
              <w:t>no,ptr</w:t>
            </w:r>
            <w:proofErr w:type="spellEnd"/>
            <w:proofErr w:type="gramEnd"/>
            <w:r>
              <w:t>-&gt;f);</w:t>
            </w:r>
          </w:p>
          <w:p w14:paraId="3F289777" w14:textId="77777777" w:rsidR="00D336FF" w:rsidRDefault="00D336FF" w:rsidP="00D336FF">
            <w:r>
              <w:t xml:space="preserve">            break;</w:t>
            </w:r>
          </w:p>
          <w:p w14:paraId="13479264" w14:textId="77777777" w:rsidR="00D336FF" w:rsidRDefault="00D336FF" w:rsidP="00D336FF">
            <w:r>
              <w:t xml:space="preserve">        }</w:t>
            </w:r>
          </w:p>
          <w:p w14:paraId="3BC7B7DB" w14:textId="77777777" w:rsidR="00D336FF" w:rsidRDefault="00D336FF" w:rsidP="00D336FF">
            <w:r>
              <w:t xml:space="preserve">        case </w:t>
            </w:r>
            <w:proofErr w:type="gramStart"/>
            <w:r>
              <w:t>0:{</w:t>
            </w:r>
            <w:proofErr w:type="gramEnd"/>
          </w:p>
          <w:p w14:paraId="77E528DE" w14:textId="77777777" w:rsidR="00D336FF" w:rsidRDefault="00D336FF" w:rsidP="00D336FF">
            <w:r>
              <w:t xml:space="preserve">            return;</w:t>
            </w:r>
          </w:p>
          <w:p w14:paraId="2D5DC476" w14:textId="77777777" w:rsidR="00D336FF" w:rsidRDefault="00D336FF" w:rsidP="00D336FF">
            <w:r>
              <w:t xml:space="preserve">        }</w:t>
            </w:r>
          </w:p>
          <w:p w14:paraId="0146A76E" w14:textId="77777777" w:rsidR="00D336FF" w:rsidRDefault="00D336FF" w:rsidP="00D336FF">
            <w:r>
              <w:t xml:space="preserve">        </w:t>
            </w:r>
            <w:proofErr w:type="gramStart"/>
            <w:r>
              <w:t>default:{</w:t>
            </w:r>
            <w:proofErr w:type="gramEnd"/>
          </w:p>
          <w:p w14:paraId="0E91E228" w14:textId="77777777" w:rsidR="00D336FF" w:rsidRDefault="00D336FF" w:rsidP="00D336FF">
            <w:r>
              <w:lastRenderedPageBreak/>
              <w:t xml:space="preserve">            </w:t>
            </w:r>
            <w:proofErr w:type="spellStart"/>
            <w:r>
              <w:t>cout</w:t>
            </w:r>
            <w:proofErr w:type="spellEnd"/>
            <w:r>
              <w:t>&lt;&lt;"\</w:t>
            </w:r>
            <w:proofErr w:type="spellStart"/>
            <w:r>
              <w:t>nYou</w:t>
            </w:r>
            <w:proofErr w:type="spellEnd"/>
            <w:r>
              <w:t xml:space="preserve"> have entered an invalid choice. Please try again.";}</w:t>
            </w:r>
          </w:p>
          <w:p w14:paraId="0D9DDF0B" w14:textId="77777777" w:rsidR="00D336FF" w:rsidRDefault="00D336FF" w:rsidP="00D336FF">
            <w:r>
              <w:t xml:space="preserve">            </w:t>
            </w:r>
            <w:proofErr w:type="spellStart"/>
            <w:r>
              <w:t>goto</w:t>
            </w:r>
            <w:proofErr w:type="spellEnd"/>
            <w:r>
              <w:t xml:space="preserve"> m1_ef;</w:t>
            </w:r>
          </w:p>
          <w:p w14:paraId="7C82650C" w14:textId="77777777" w:rsidR="00D336FF" w:rsidRDefault="00D336FF" w:rsidP="00D336FF">
            <w:r>
              <w:tab/>
            </w:r>
            <w:r>
              <w:tab/>
              <w:t>}</w:t>
            </w:r>
          </w:p>
          <w:p w14:paraId="316B80D3" w14:textId="77777777" w:rsidR="00D336FF" w:rsidRDefault="00D336FF" w:rsidP="00D336FF">
            <w:r>
              <w:tab/>
            </w:r>
            <w:r>
              <w:tab/>
              <w:t xml:space="preserve">m3_ef: </w:t>
            </w:r>
            <w:proofErr w:type="spellStart"/>
            <w:r>
              <w:t>cout</w:t>
            </w:r>
            <w:proofErr w:type="spellEnd"/>
            <w:r>
              <w:t>&lt;&lt;"\</w:t>
            </w:r>
            <w:proofErr w:type="spellStart"/>
            <w:r>
              <w:t>nThe</w:t>
            </w:r>
            <w:proofErr w:type="spellEnd"/>
            <w:r>
              <w:t xml:space="preserve"> Data for selected flight with name has been successfully updated."&lt;&lt;</w:t>
            </w:r>
            <w:proofErr w:type="spellStart"/>
            <w:r>
              <w:t>endl</w:t>
            </w:r>
            <w:proofErr w:type="spellEnd"/>
            <w:r>
              <w:t>&lt;&lt;</w:t>
            </w:r>
            <w:proofErr w:type="spellStart"/>
            <w:r>
              <w:t>endl</w:t>
            </w:r>
            <w:proofErr w:type="spellEnd"/>
            <w:r>
              <w:t>;</w:t>
            </w:r>
          </w:p>
          <w:p w14:paraId="0439D97A" w14:textId="77777777" w:rsidR="00D336FF" w:rsidRDefault="00D336FF" w:rsidP="00D336FF">
            <w:r>
              <w:tab/>
            </w:r>
            <w:r>
              <w:tab/>
            </w:r>
            <w:proofErr w:type="spellStart"/>
            <w:r>
              <w:t>goto</w:t>
            </w:r>
            <w:proofErr w:type="spellEnd"/>
            <w:r>
              <w:t xml:space="preserve"> m1_ef;</w:t>
            </w:r>
          </w:p>
          <w:p w14:paraId="3A58C0FD" w14:textId="77777777" w:rsidR="00D336FF" w:rsidRDefault="00D336FF" w:rsidP="00D336FF">
            <w:r>
              <w:t>}</w:t>
            </w:r>
          </w:p>
          <w:p w14:paraId="79F06F11" w14:textId="77777777" w:rsidR="00D336FF" w:rsidRDefault="00D336FF" w:rsidP="00D336FF">
            <w:r>
              <w:t>}</w:t>
            </w:r>
          </w:p>
          <w:p w14:paraId="17E1D21E" w14:textId="77777777" w:rsidR="00D336FF" w:rsidRDefault="00D336FF" w:rsidP="00D336FF">
            <w:r>
              <w:t xml:space="preserve">void </w:t>
            </w:r>
            <w:proofErr w:type="gramStart"/>
            <w:r>
              <w:t>administrator::</w:t>
            </w:r>
            <w:proofErr w:type="spellStart"/>
            <w:proofErr w:type="gramEnd"/>
            <w:r>
              <w:t>delete_flight</w:t>
            </w:r>
            <w:proofErr w:type="spellEnd"/>
            <w:r>
              <w:t>(</w:t>
            </w:r>
            <w:proofErr w:type="spellStart"/>
            <w:r>
              <w:t>node_flight</w:t>
            </w:r>
            <w:proofErr w:type="spellEnd"/>
            <w:r>
              <w:t xml:space="preserve"> **</w:t>
            </w:r>
            <w:proofErr w:type="spellStart"/>
            <w:r>
              <w:t>head,string</w:t>
            </w:r>
            <w:proofErr w:type="spellEnd"/>
            <w:r>
              <w:t xml:space="preserve"> s)</w:t>
            </w:r>
          </w:p>
          <w:p w14:paraId="4D4694F3" w14:textId="77777777" w:rsidR="00D336FF" w:rsidRDefault="00D336FF" w:rsidP="00D336FF">
            <w:r>
              <w:t>{</w:t>
            </w:r>
          </w:p>
          <w:p w14:paraId="27CD1621" w14:textId="77777777" w:rsidR="00D336FF" w:rsidRDefault="00D336FF" w:rsidP="00D336FF">
            <w:proofErr w:type="spellStart"/>
            <w:r>
              <w:t>cout</w:t>
            </w:r>
            <w:proofErr w:type="spellEnd"/>
            <w:r>
              <w:t>&lt;&lt;"\</w:t>
            </w:r>
            <w:proofErr w:type="spellStart"/>
            <w:r>
              <w:t>nAre</w:t>
            </w:r>
            <w:proofErr w:type="spellEnd"/>
            <w:r>
              <w:t xml:space="preserve"> you sure you want </w:t>
            </w:r>
            <w:proofErr w:type="gramStart"/>
            <w:r>
              <w:t>to  delete</w:t>
            </w:r>
            <w:proofErr w:type="gramEnd"/>
            <w:r>
              <w:t xml:space="preserve"> the selected flight? Enter 1 to confirm, else enter 0."&lt;&lt;</w:t>
            </w:r>
            <w:proofErr w:type="spellStart"/>
            <w:r>
              <w:t>endl</w:t>
            </w:r>
            <w:proofErr w:type="spellEnd"/>
            <w:r>
              <w:t>;</w:t>
            </w:r>
          </w:p>
          <w:p w14:paraId="01D6C064" w14:textId="77777777" w:rsidR="00D336FF" w:rsidRDefault="00D336FF" w:rsidP="00D336FF">
            <w:r>
              <w:t xml:space="preserve">        int k=0;</w:t>
            </w:r>
          </w:p>
          <w:p w14:paraId="269F6BFC" w14:textId="77777777" w:rsidR="00D336FF" w:rsidRDefault="00D336FF" w:rsidP="00D336FF">
            <w:r>
              <w:t xml:space="preserve">        </w:t>
            </w:r>
            <w:proofErr w:type="spellStart"/>
            <w:r>
              <w:t>cout</w:t>
            </w:r>
            <w:proofErr w:type="spellEnd"/>
            <w:r>
              <w:t xml:space="preserve">&lt;&lt;"Your </w:t>
            </w:r>
            <w:proofErr w:type="gramStart"/>
            <w:r>
              <w:t>input :</w:t>
            </w:r>
            <w:proofErr w:type="gramEnd"/>
            <w:r>
              <w:t>: ";</w:t>
            </w:r>
          </w:p>
          <w:p w14:paraId="4CFE6A1B" w14:textId="77777777" w:rsidR="00D336FF" w:rsidRDefault="00D336FF" w:rsidP="00D336FF">
            <w:r>
              <w:t xml:space="preserve">        </w:t>
            </w:r>
            <w:proofErr w:type="spellStart"/>
            <w:r>
              <w:t>cin</w:t>
            </w:r>
            <w:proofErr w:type="spellEnd"/>
            <w:r>
              <w:t>&gt;&gt;k;</w:t>
            </w:r>
          </w:p>
          <w:p w14:paraId="57396A32" w14:textId="77777777" w:rsidR="00D336FF" w:rsidRDefault="00D336FF" w:rsidP="00D336FF">
            <w:r>
              <w:t xml:space="preserve">        if (k)</w:t>
            </w:r>
          </w:p>
          <w:p w14:paraId="50ABD894" w14:textId="77777777" w:rsidR="00D336FF" w:rsidRDefault="00D336FF" w:rsidP="00D336FF">
            <w:r>
              <w:t xml:space="preserve">        {</w:t>
            </w:r>
          </w:p>
          <w:p w14:paraId="6BA08C7D" w14:textId="77777777" w:rsidR="00D336FF" w:rsidRDefault="00D336FF" w:rsidP="00D336FF">
            <w:r>
              <w:t xml:space="preserve">            </w:t>
            </w:r>
            <w:proofErr w:type="spellStart"/>
            <w:r>
              <w:t>node_flight</w:t>
            </w:r>
            <w:proofErr w:type="spellEnd"/>
            <w:r>
              <w:t>*</w:t>
            </w:r>
            <w:proofErr w:type="spellStart"/>
            <w:r>
              <w:t>ptr</w:t>
            </w:r>
            <w:proofErr w:type="spellEnd"/>
            <w:r>
              <w:t>=*</w:t>
            </w:r>
            <w:proofErr w:type="gramStart"/>
            <w:r>
              <w:t>head,*</w:t>
            </w:r>
            <w:proofErr w:type="spellStart"/>
            <w:proofErr w:type="gramEnd"/>
            <w:r>
              <w:t>preptr</w:t>
            </w:r>
            <w:proofErr w:type="spellEnd"/>
            <w:r>
              <w:t>;</w:t>
            </w:r>
          </w:p>
          <w:p w14:paraId="093A98BD" w14:textId="77777777" w:rsidR="00D336FF" w:rsidRDefault="00D336FF" w:rsidP="00D336FF">
            <w:r>
              <w:tab/>
              <w:t>while(</w:t>
            </w:r>
            <w:proofErr w:type="spellStart"/>
            <w:proofErr w:type="gramStart"/>
            <w:r>
              <w:t>ptr</w:t>
            </w:r>
            <w:proofErr w:type="spellEnd"/>
            <w:r>
              <w:t>!=</w:t>
            </w:r>
            <w:proofErr w:type="gramEnd"/>
            <w:r>
              <w:t>NULL)</w:t>
            </w:r>
          </w:p>
          <w:p w14:paraId="280251EB" w14:textId="77777777" w:rsidR="00D336FF" w:rsidRDefault="00D336FF" w:rsidP="00D336FF">
            <w:r>
              <w:tab/>
              <w:t>{</w:t>
            </w:r>
          </w:p>
          <w:p w14:paraId="7C0D743E" w14:textId="77777777" w:rsidR="00D336FF" w:rsidRDefault="00D336FF" w:rsidP="00D336FF">
            <w:r>
              <w:t xml:space="preserve">            if(</w:t>
            </w:r>
            <w:proofErr w:type="spellStart"/>
            <w:r>
              <w:t>ptr</w:t>
            </w:r>
            <w:proofErr w:type="spellEnd"/>
            <w:r>
              <w:t>-&gt;</w:t>
            </w:r>
            <w:proofErr w:type="spellStart"/>
            <w:proofErr w:type="gramStart"/>
            <w:r>
              <w:t>f.flightname</w:t>
            </w:r>
            <w:proofErr w:type="spellEnd"/>
            <w:proofErr w:type="gramEnd"/>
            <w:r>
              <w:t>==s)</w:t>
            </w:r>
          </w:p>
          <w:p w14:paraId="2B31607E" w14:textId="77777777" w:rsidR="00D336FF" w:rsidRDefault="00D336FF" w:rsidP="00D336FF">
            <w:r>
              <w:tab/>
            </w:r>
            <w:r>
              <w:tab/>
            </w:r>
            <w:r>
              <w:tab/>
              <w:t>{</w:t>
            </w:r>
          </w:p>
          <w:p w14:paraId="204F7FE4" w14:textId="77777777" w:rsidR="00D336FF" w:rsidRDefault="00D336FF" w:rsidP="00D336FF">
            <w:r>
              <w:t xml:space="preserve">                if(</w:t>
            </w:r>
            <w:proofErr w:type="spellStart"/>
            <w:r>
              <w:t>ptr</w:t>
            </w:r>
            <w:proofErr w:type="spellEnd"/>
            <w:r>
              <w:t>==*head)</w:t>
            </w:r>
          </w:p>
          <w:p w14:paraId="24EA178F" w14:textId="77777777" w:rsidR="00D336FF" w:rsidRDefault="00D336FF" w:rsidP="00D336FF">
            <w:r>
              <w:tab/>
            </w:r>
            <w:r>
              <w:tab/>
            </w:r>
            <w:r>
              <w:tab/>
            </w:r>
            <w:r>
              <w:tab/>
              <w:t>{</w:t>
            </w:r>
          </w:p>
          <w:p w14:paraId="43969899" w14:textId="77777777" w:rsidR="00D336FF" w:rsidRDefault="00D336FF" w:rsidP="00D336FF">
            <w:r>
              <w:t xml:space="preserve">                    *head=</w:t>
            </w:r>
            <w:proofErr w:type="spellStart"/>
            <w:r>
              <w:t>ptr</w:t>
            </w:r>
            <w:proofErr w:type="spellEnd"/>
            <w:r>
              <w:t>-&gt;next;</w:t>
            </w:r>
          </w:p>
          <w:p w14:paraId="036902A6" w14:textId="77777777" w:rsidR="00D336FF" w:rsidRDefault="00D336FF" w:rsidP="00D336FF">
            <w:r>
              <w:t xml:space="preserve">                    delete </w:t>
            </w:r>
            <w:proofErr w:type="spellStart"/>
            <w:r>
              <w:t>ptr</w:t>
            </w:r>
            <w:proofErr w:type="spellEnd"/>
            <w:r>
              <w:t>;</w:t>
            </w:r>
          </w:p>
          <w:p w14:paraId="6E973E58" w14:textId="77777777" w:rsidR="00D336FF" w:rsidRDefault="00D336FF" w:rsidP="00D336FF">
            <w:r>
              <w:t xml:space="preserve">                }</w:t>
            </w:r>
          </w:p>
          <w:p w14:paraId="3B3F9DF8" w14:textId="77777777" w:rsidR="00D336FF" w:rsidRDefault="00D336FF" w:rsidP="00D336FF">
            <w:r>
              <w:t xml:space="preserve">                </w:t>
            </w:r>
            <w:proofErr w:type="gramStart"/>
            <w:r>
              <w:t>else{</w:t>
            </w:r>
            <w:proofErr w:type="gramEnd"/>
          </w:p>
          <w:p w14:paraId="129C116E" w14:textId="77777777" w:rsidR="00D336FF" w:rsidRDefault="00D336FF" w:rsidP="00D336FF">
            <w:r>
              <w:t xml:space="preserve">                    </w:t>
            </w:r>
            <w:proofErr w:type="spellStart"/>
            <w:r>
              <w:t>preptr</w:t>
            </w:r>
            <w:proofErr w:type="spellEnd"/>
            <w:r>
              <w:t>-&gt;next=</w:t>
            </w:r>
            <w:proofErr w:type="spellStart"/>
            <w:r>
              <w:t>ptr</w:t>
            </w:r>
            <w:proofErr w:type="spellEnd"/>
            <w:r>
              <w:t>-&gt;next;</w:t>
            </w:r>
          </w:p>
          <w:p w14:paraId="085576BD" w14:textId="77777777" w:rsidR="00D336FF" w:rsidRDefault="00D336FF" w:rsidP="00D336FF">
            <w:r>
              <w:t xml:space="preserve">                    delete </w:t>
            </w:r>
            <w:proofErr w:type="spellStart"/>
            <w:r>
              <w:t>ptr</w:t>
            </w:r>
            <w:proofErr w:type="spellEnd"/>
            <w:r>
              <w:t>;</w:t>
            </w:r>
          </w:p>
          <w:p w14:paraId="51B8F8F7" w14:textId="77777777" w:rsidR="00D336FF" w:rsidRDefault="00D336FF" w:rsidP="00D336FF">
            <w:r>
              <w:t xml:space="preserve">                }</w:t>
            </w:r>
          </w:p>
          <w:p w14:paraId="4034006F" w14:textId="77777777" w:rsidR="00D336FF" w:rsidRDefault="00D336FF" w:rsidP="00D336FF">
            <w:r>
              <w:t xml:space="preserve">                break;</w:t>
            </w:r>
          </w:p>
          <w:p w14:paraId="260180F6" w14:textId="77777777" w:rsidR="00D336FF" w:rsidRDefault="00D336FF" w:rsidP="00D336FF">
            <w:r>
              <w:t xml:space="preserve">            }</w:t>
            </w:r>
          </w:p>
          <w:p w14:paraId="22BD20A8" w14:textId="77777777" w:rsidR="00D336FF" w:rsidRDefault="00D336FF" w:rsidP="00D336FF">
            <w:r>
              <w:t xml:space="preserve">            </w:t>
            </w:r>
            <w:proofErr w:type="spellStart"/>
            <w:r>
              <w:t>preptr</w:t>
            </w:r>
            <w:proofErr w:type="spellEnd"/>
            <w:r>
              <w:t>=</w:t>
            </w:r>
            <w:proofErr w:type="spellStart"/>
            <w:r>
              <w:t>ptr</w:t>
            </w:r>
            <w:proofErr w:type="spellEnd"/>
            <w:r>
              <w:t>;</w:t>
            </w:r>
          </w:p>
          <w:p w14:paraId="4C9A84DA" w14:textId="77777777" w:rsidR="00D336FF" w:rsidRDefault="00D336FF" w:rsidP="00D336FF">
            <w:r>
              <w:t xml:space="preserve">            </w:t>
            </w:r>
            <w:proofErr w:type="spellStart"/>
            <w:r>
              <w:t>ptr</w:t>
            </w:r>
            <w:proofErr w:type="spellEnd"/>
            <w:r>
              <w:t>=</w:t>
            </w:r>
            <w:proofErr w:type="spellStart"/>
            <w:r>
              <w:t>ptr</w:t>
            </w:r>
            <w:proofErr w:type="spellEnd"/>
            <w:r>
              <w:t>-&gt;next;</w:t>
            </w:r>
          </w:p>
          <w:p w14:paraId="5EE78565" w14:textId="77777777" w:rsidR="00D336FF" w:rsidRDefault="00D336FF" w:rsidP="00D336FF">
            <w:r>
              <w:t xml:space="preserve">        }</w:t>
            </w:r>
          </w:p>
          <w:p w14:paraId="72F56A9A" w14:textId="77777777" w:rsidR="00D336FF" w:rsidRDefault="00D336FF" w:rsidP="00D336FF"/>
          <w:p w14:paraId="4C0779E6" w14:textId="77777777" w:rsidR="00D336FF" w:rsidRDefault="00D336FF" w:rsidP="00D336FF">
            <w:r>
              <w:t xml:space="preserve">    </w:t>
            </w:r>
            <w:proofErr w:type="spellStart"/>
            <w:r>
              <w:t>cout</w:t>
            </w:r>
            <w:proofErr w:type="spellEnd"/>
            <w:r>
              <w:t>&lt;&lt;"\</w:t>
            </w:r>
            <w:proofErr w:type="spellStart"/>
            <w:r>
              <w:t>nFlight</w:t>
            </w:r>
            <w:proofErr w:type="spellEnd"/>
            <w:r>
              <w:t xml:space="preserve"> schedule has been updated </w:t>
            </w:r>
            <w:proofErr w:type="spellStart"/>
            <w:r>
              <w:t>succesfully</w:t>
            </w:r>
            <w:proofErr w:type="spellEnd"/>
            <w:r>
              <w:t>.\n";</w:t>
            </w:r>
          </w:p>
          <w:p w14:paraId="55DC5262" w14:textId="77777777" w:rsidR="00D336FF" w:rsidRDefault="00D336FF" w:rsidP="00D336FF">
            <w:r>
              <w:t xml:space="preserve">        }</w:t>
            </w:r>
          </w:p>
          <w:p w14:paraId="00514DAD" w14:textId="77777777" w:rsidR="00D336FF" w:rsidRDefault="00D336FF" w:rsidP="00D336FF">
            <w:r>
              <w:t xml:space="preserve">        else</w:t>
            </w:r>
          </w:p>
          <w:p w14:paraId="4A1D91AE" w14:textId="77777777" w:rsidR="00D336FF" w:rsidRDefault="00D336FF" w:rsidP="00D336FF">
            <w:r>
              <w:t xml:space="preserve">            </w:t>
            </w:r>
            <w:proofErr w:type="spellStart"/>
            <w:r>
              <w:t>cout</w:t>
            </w:r>
            <w:proofErr w:type="spellEnd"/>
            <w:r>
              <w:t>&lt;&lt;"\</w:t>
            </w:r>
            <w:proofErr w:type="spellStart"/>
            <w:r>
              <w:t>nPlease</w:t>
            </w:r>
            <w:proofErr w:type="spellEnd"/>
            <w:r>
              <w:t xml:space="preserve"> enter correct flight name";</w:t>
            </w:r>
          </w:p>
          <w:p w14:paraId="6B6AA404" w14:textId="77777777" w:rsidR="00D336FF" w:rsidRDefault="00D336FF" w:rsidP="00D336FF">
            <w:r>
              <w:t>}</w:t>
            </w:r>
          </w:p>
          <w:p w14:paraId="75231394" w14:textId="77777777" w:rsidR="00D336FF" w:rsidRDefault="00D336FF" w:rsidP="00D336FF"/>
          <w:p w14:paraId="5DB304C8" w14:textId="77777777" w:rsidR="00D336FF" w:rsidRDefault="00D336FF" w:rsidP="00D336FF">
            <w:r>
              <w:t xml:space="preserve">void </w:t>
            </w:r>
            <w:proofErr w:type="spellStart"/>
            <w:r>
              <w:t>flight_schedule</w:t>
            </w:r>
            <w:proofErr w:type="spellEnd"/>
            <w:r>
              <w:t>(</w:t>
            </w:r>
            <w:proofErr w:type="spellStart"/>
            <w:r>
              <w:t>node_flight</w:t>
            </w:r>
            <w:proofErr w:type="spellEnd"/>
            <w:r>
              <w:t>**head)</w:t>
            </w:r>
          </w:p>
          <w:p w14:paraId="37CB5BC7" w14:textId="77777777" w:rsidR="00D336FF" w:rsidRDefault="00D336FF" w:rsidP="00D336FF">
            <w:r>
              <w:t>{</w:t>
            </w:r>
          </w:p>
          <w:p w14:paraId="0F8CA315" w14:textId="77777777" w:rsidR="00D336FF" w:rsidRDefault="00D336FF" w:rsidP="00D336FF">
            <w:r>
              <w:tab/>
            </w:r>
            <w:proofErr w:type="spellStart"/>
            <w:r>
              <w:t>node_flight</w:t>
            </w:r>
            <w:proofErr w:type="spellEnd"/>
            <w:r>
              <w:t>*</w:t>
            </w:r>
            <w:proofErr w:type="spellStart"/>
            <w:r>
              <w:t>ptr</w:t>
            </w:r>
            <w:proofErr w:type="spellEnd"/>
            <w:r>
              <w:t>=*head;</w:t>
            </w:r>
          </w:p>
          <w:p w14:paraId="2159228A" w14:textId="77777777" w:rsidR="00D336FF" w:rsidRDefault="00D336FF" w:rsidP="00D336FF">
            <w:r>
              <w:tab/>
              <w:t xml:space="preserve">char </w:t>
            </w:r>
            <w:proofErr w:type="gramStart"/>
            <w:r>
              <w:t>c[</w:t>
            </w:r>
            <w:proofErr w:type="gramEnd"/>
            <w:r>
              <w:t>90]={"-----------------------------------------------------------------"};</w:t>
            </w:r>
          </w:p>
          <w:p w14:paraId="738ECDAA" w14:textId="77777777" w:rsidR="00D336FF" w:rsidRDefault="00D336FF" w:rsidP="00D336FF">
            <w:r>
              <w:tab/>
            </w:r>
            <w:proofErr w:type="spellStart"/>
            <w:r>
              <w:t>cout</w:t>
            </w:r>
            <w:proofErr w:type="spellEnd"/>
            <w:r>
              <w:t>&lt;&lt;c&lt;&lt;</w:t>
            </w:r>
            <w:proofErr w:type="spellStart"/>
            <w:r>
              <w:t>endl</w:t>
            </w:r>
            <w:proofErr w:type="spellEnd"/>
            <w:r>
              <w:t>;</w:t>
            </w:r>
          </w:p>
          <w:p w14:paraId="4874E22D" w14:textId="77777777" w:rsidR="00D336FF" w:rsidRDefault="00D336FF" w:rsidP="00D336FF">
            <w:r>
              <w:tab/>
              <w:t>while(</w:t>
            </w:r>
            <w:proofErr w:type="spellStart"/>
            <w:proofErr w:type="gramStart"/>
            <w:r>
              <w:t>ptr</w:t>
            </w:r>
            <w:proofErr w:type="spellEnd"/>
            <w:r>
              <w:t>!=</w:t>
            </w:r>
            <w:proofErr w:type="gramEnd"/>
            <w:r>
              <w:t>NULL){</w:t>
            </w:r>
          </w:p>
          <w:p w14:paraId="4715B615" w14:textId="77777777" w:rsidR="00D336FF" w:rsidRDefault="00D336FF" w:rsidP="00D336FF">
            <w:r>
              <w:tab/>
            </w:r>
            <w:r>
              <w:tab/>
            </w:r>
            <w:proofErr w:type="spellStart"/>
            <w:r>
              <w:t>ptr</w:t>
            </w:r>
            <w:proofErr w:type="spellEnd"/>
            <w:r>
              <w:t>-&gt;</w:t>
            </w:r>
            <w:proofErr w:type="spellStart"/>
            <w:proofErr w:type="gramStart"/>
            <w:r>
              <w:t>f.flight</w:t>
            </w:r>
            <w:proofErr w:type="gramEnd"/>
            <w:r>
              <w:t>_info</w:t>
            </w:r>
            <w:proofErr w:type="spellEnd"/>
            <w:r>
              <w:t>();</w:t>
            </w:r>
          </w:p>
          <w:p w14:paraId="26F72663" w14:textId="77777777" w:rsidR="00D336FF" w:rsidRDefault="00D336FF" w:rsidP="00D336FF">
            <w:r>
              <w:tab/>
            </w:r>
            <w:r>
              <w:tab/>
            </w:r>
            <w:proofErr w:type="spellStart"/>
            <w:r>
              <w:t>ptr</w:t>
            </w:r>
            <w:proofErr w:type="spellEnd"/>
            <w:r>
              <w:t>=</w:t>
            </w:r>
            <w:proofErr w:type="spellStart"/>
            <w:r>
              <w:t>ptr</w:t>
            </w:r>
            <w:proofErr w:type="spellEnd"/>
            <w:r>
              <w:t>-&gt;next;</w:t>
            </w:r>
          </w:p>
          <w:p w14:paraId="728866E0" w14:textId="77777777" w:rsidR="00D336FF" w:rsidRDefault="00D336FF" w:rsidP="00D336FF">
            <w:r>
              <w:lastRenderedPageBreak/>
              <w:tab/>
            </w:r>
            <w:r>
              <w:tab/>
            </w:r>
            <w:proofErr w:type="spellStart"/>
            <w:r>
              <w:t>cout</w:t>
            </w:r>
            <w:proofErr w:type="spellEnd"/>
            <w:r>
              <w:t>&lt;&lt;</w:t>
            </w:r>
            <w:proofErr w:type="spellStart"/>
            <w:r>
              <w:t>endl</w:t>
            </w:r>
            <w:proofErr w:type="spellEnd"/>
            <w:r>
              <w:t>;</w:t>
            </w:r>
          </w:p>
          <w:p w14:paraId="75DF8114" w14:textId="77777777" w:rsidR="00D336FF" w:rsidRDefault="00D336FF" w:rsidP="00D336FF">
            <w:r>
              <w:tab/>
              <w:t>}</w:t>
            </w:r>
          </w:p>
          <w:p w14:paraId="1A67D713" w14:textId="77777777" w:rsidR="00D336FF" w:rsidRDefault="00D336FF" w:rsidP="00D336FF">
            <w:r>
              <w:tab/>
            </w:r>
            <w:proofErr w:type="spellStart"/>
            <w:r>
              <w:t>cout</w:t>
            </w:r>
            <w:proofErr w:type="spellEnd"/>
            <w:r>
              <w:t>&lt;&lt;c;</w:t>
            </w:r>
          </w:p>
          <w:p w14:paraId="1CB2C2A8" w14:textId="77777777" w:rsidR="00D336FF" w:rsidRDefault="00D336FF" w:rsidP="00D336FF">
            <w:r>
              <w:t>}</w:t>
            </w:r>
          </w:p>
          <w:p w14:paraId="10E256D7" w14:textId="77777777" w:rsidR="00D336FF" w:rsidRDefault="00D336FF" w:rsidP="00D336FF">
            <w:r>
              <w:t xml:space="preserve">void </w:t>
            </w:r>
            <w:proofErr w:type="spellStart"/>
            <w:r>
              <w:t>display_passengers</w:t>
            </w:r>
            <w:proofErr w:type="spellEnd"/>
            <w:r>
              <w:t>(</w:t>
            </w:r>
            <w:proofErr w:type="spellStart"/>
            <w:r>
              <w:t>node_flight</w:t>
            </w:r>
            <w:proofErr w:type="spellEnd"/>
            <w:r>
              <w:t>*</w:t>
            </w:r>
            <w:proofErr w:type="spellStart"/>
            <w:proofErr w:type="gramStart"/>
            <w:r>
              <w:t>ptr</w:t>
            </w:r>
            <w:proofErr w:type="spellEnd"/>
            <w:r>
              <w:t>){</w:t>
            </w:r>
            <w:proofErr w:type="gramEnd"/>
          </w:p>
          <w:p w14:paraId="562A253C" w14:textId="77777777" w:rsidR="00D336FF" w:rsidRDefault="00D336FF" w:rsidP="00D336FF">
            <w:r>
              <w:tab/>
            </w:r>
            <w:proofErr w:type="spellStart"/>
            <w:r>
              <w:t>cout</w:t>
            </w:r>
            <w:proofErr w:type="spellEnd"/>
            <w:r>
              <w:t>&lt;&lt;"\</w:t>
            </w:r>
            <w:proofErr w:type="spellStart"/>
            <w:r>
              <w:t>nPassengers</w:t>
            </w:r>
            <w:proofErr w:type="spellEnd"/>
            <w:r>
              <w:t xml:space="preserve"> in flight";</w:t>
            </w:r>
          </w:p>
          <w:p w14:paraId="29E3524E" w14:textId="77777777" w:rsidR="00D336FF" w:rsidRDefault="00D336FF" w:rsidP="00D336FF">
            <w:r>
              <w:tab/>
            </w:r>
            <w:proofErr w:type="spellStart"/>
            <w:r>
              <w:t>cout</w:t>
            </w:r>
            <w:proofErr w:type="spellEnd"/>
            <w:r>
              <w:t>&lt;&lt;"\</w:t>
            </w:r>
            <w:proofErr w:type="spellStart"/>
            <w:r>
              <w:t>nSeats</w:t>
            </w:r>
            <w:proofErr w:type="spellEnd"/>
            <w:r>
              <w:t xml:space="preserve"> in Economy Class";</w:t>
            </w:r>
          </w:p>
          <w:p w14:paraId="10D93635" w14:textId="77777777" w:rsidR="00D336FF" w:rsidRDefault="00D336FF" w:rsidP="00D336FF">
            <w:r>
              <w:tab/>
              <w:t>int c=0;</w:t>
            </w:r>
          </w:p>
          <w:p w14:paraId="780147BF" w14:textId="77777777" w:rsidR="00D336FF" w:rsidRDefault="00D336FF" w:rsidP="00D336FF">
            <w:r>
              <w:tab/>
              <w:t>Node2d*</w:t>
            </w:r>
            <w:proofErr w:type="gramStart"/>
            <w:r>
              <w:t>temp,*</w:t>
            </w:r>
            <w:proofErr w:type="gramEnd"/>
            <w:r>
              <w:t>temp2=</w:t>
            </w:r>
            <w:proofErr w:type="spellStart"/>
            <w:r>
              <w:t>ptr</w:t>
            </w:r>
            <w:proofErr w:type="spellEnd"/>
            <w:r>
              <w:t>-&gt;</w:t>
            </w:r>
            <w:proofErr w:type="spellStart"/>
            <w:r>
              <w:t>f.Ehead</w:t>
            </w:r>
            <w:proofErr w:type="spellEnd"/>
            <w:r>
              <w:t>;</w:t>
            </w:r>
          </w:p>
          <w:p w14:paraId="642A68F0" w14:textId="77777777" w:rsidR="00D336FF" w:rsidRDefault="00D336FF" w:rsidP="00D336FF">
            <w:r>
              <w:tab/>
              <w:t>while(temp</w:t>
            </w:r>
            <w:proofErr w:type="gramStart"/>
            <w:r>
              <w:t>2!=</w:t>
            </w:r>
            <w:proofErr w:type="gramEnd"/>
            <w:r>
              <w:t>NULL)</w:t>
            </w:r>
          </w:p>
          <w:p w14:paraId="4A08B772" w14:textId="77777777" w:rsidR="00D336FF" w:rsidRDefault="00D336FF" w:rsidP="00D336FF">
            <w:r>
              <w:tab/>
              <w:t>{</w:t>
            </w:r>
          </w:p>
          <w:p w14:paraId="4B727EB5" w14:textId="77777777" w:rsidR="00D336FF" w:rsidRDefault="00D336FF" w:rsidP="00D336FF">
            <w:r>
              <w:t xml:space="preserve">        temp=temp2;</w:t>
            </w:r>
          </w:p>
          <w:p w14:paraId="0273CDFC" w14:textId="77777777" w:rsidR="00D336FF" w:rsidRDefault="00D336FF" w:rsidP="00D336FF">
            <w:r>
              <w:t xml:space="preserve">        while(</w:t>
            </w:r>
            <w:proofErr w:type="gramStart"/>
            <w:r>
              <w:t>temp!=</w:t>
            </w:r>
            <w:proofErr w:type="gramEnd"/>
            <w:r>
              <w:t>NULL){</w:t>
            </w:r>
          </w:p>
          <w:p w14:paraId="2FB1E310" w14:textId="77777777" w:rsidR="00D336FF" w:rsidRDefault="00D336FF" w:rsidP="00D336FF">
            <w:r>
              <w:t xml:space="preserve">            if(temp-&gt;data==1)</w:t>
            </w:r>
          </w:p>
          <w:p w14:paraId="56609E3A" w14:textId="77777777" w:rsidR="00D336FF" w:rsidRDefault="00D336FF" w:rsidP="00D336FF">
            <w:r>
              <w:t xml:space="preserve">            {</w:t>
            </w:r>
          </w:p>
          <w:p w14:paraId="53A2F781" w14:textId="77777777" w:rsidR="00D336FF" w:rsidRDefault="00D336FF" w:rsidP="00D336FF">
            <w:r>
              <w:t xml:space="preserve">                temp-&gt;p2.display();</w:t>
            </w:r>
          </w:p>
          <w:p w14:paraId="2DFDE0F0" w14:textId="77777777" w:rsidR="00D336FF" w:rsidRDefault="00D336FF" w:rsidP="00D336FF">
            <w:r>
              <w:t xml:space="preserve">                </w:t>
            </w:r>
            <w:proofErr w:type="spellStart"/>
            <w:r>
              <w:t>cout</w:t>
            </w:r>
            <w:proofErr w:type="spellEnd"/>
            <w:r>
              <w:t>&lt;&lt;</w:t>
            </w:r>
            <w:proofErr w:type="spellStart"/>
            <w:r>
              <w:t>endl</w:t>
            </w:r>
            <w:proofErr w:type="spellEnd"/>
            <w:r>
              <w:t>;</w:t>
            </w:r>
          </w:p>
          <w:p w14:paraId="7FAB1F31" w14:textId="77777777" w:rsidR="00D336FF" w:rsidRDefault="00D336FF" w:rsidP="00D336FF">
            <w:r>
              <w:t xml:space="preserve">                </w:t>
            </w:r>
            <w:proofErr w:type="spellStart"/>
            <w:r>
              <w:t>c++</w:t>
            </w:r>
            <w:proofErr w:type="spellEnd"/>
            <w:r>
              <w:t>;</w:t>
            </w:r>
          </w:p>
          <w:p w14:paraId="62D889FE" w14:textId="77777777" w:rsidR="00D336FF" w:rsidRDefault="00D336FF" w:rsidP="00D336FF">
            <w:r>
              <w:t xml:space="preserve">            }</w:t>
            </w:r>
          </w:p>
          <w:p w14:paraId="2832C465" w14:textId="77777777" w:rsidR="00D336FF" w:rsidRDefault="00D336FF" w:rsidP="00D336FF">
            <w:r>
              <w:t xml:space="preserve">            temp=temp-&gt;right;</w:t>
            </w:r>
          </w:p>
          <w:p w14:paraId="3EA5187B" w14:textId="77777777" w:rsidR="00D336FF" w:rsidRDefault="00D336FF" w:rsidP="00D336FF">
            <w:r>
              <w:t xml:space="preserve">        }</w:t>
            </w:r>
          </w:p>
          <w:p w14:paraId="5EA8EC97" w14:textId="77777777" w:rsidR="00D336FF" w:rsidRDefault="00D336FF" w:rsidP="00D336FF">
            <w:r>
              <w:t xml:space="preserve">        temp2=temp2-&gt;down;</w:t>
            </w:r>
          </w:p>
          <w:p w14:paraId="118948C1" w14:textId="77777777" w:rsidR="00D336FF" w:rsidRDefault="00D336FF" w:rsidP="00D336FF">
            <w:r>
              <w:t xml:space="preserve">    }</w:t>
            </w:r>
          </w:p>
          <w:p w14:paraId="5AB8DD2B" w14:textId="77777777" w:rsidR="00D336FF" w:rsidRDefault="00D336FF" w:rsidP="00D336FF">
            <w:r>
              <w:t xml:space="preserve">    </w:t>
            </w:r>
            <w:proofErr w:type="spellStart"/>
            <w:r>
              <w:t>cout</w:t>
            </w:r>
            <w:proofErr w:type="spellEnd"/>
            <w:r>
              <w:t>&lt;&lt;"\</w:t>
            </w:r>
            <w:proofErr w:type="spellStart"/>
            <w:r>
              <w:t>nSeats</w:t>
            </w:r>
            <w:proofErr w:type="spellEnd"/>
            <w:r>
              <w:t xml:space="preserve"> in Luxury Class";</w:t>
            </w:r>
          </w:p>
          <w:p w14:paraId="01099849" w14:textId="77777777" w:rsidR="00D336FF" w:rsidRDefault="00D336FF" w:rsidP="00D336FF">
            <w:r>
              <w:t xml:space="preserve">    Node*temp3=</w:t>
            </w:r>
            <w:proofErr w:type="spellStart"/>
            <w:r>
              <w:t>ptr</w:t>
            </w:r>
            <w:proofErr w:type="spellEnd"/>
            <w:r>
              <w:t>-&gt;</w:t>
            </w:r>
            <w:proofErr w:type="spellStart"/>
            <w:proofErr w:type="gramStart"/>
            <w:r>
              <w:t>f.Fhead</w:t>
            </w:r>
            <w:proofErr w:type="spellEnd"/>
            <w:proofErr w:type="gramEnd"/>
            <w:r>
              <w:t>;</w:t>
            </w:r>
          </w:p>
          <w:p w14:paraId="6823DDF1" w14:textId="77777777" w:rsidR="00D336FF" w:rsidRDefault="00D336FF" w:rsidP="00D336FF">
            <w:r>
              <w:t xml:space="preserve">    while(temp</w:t>
            </w:r>
            <w:proofErr w:type="gramStart"/>
            <w:r>
              <w:t>3!=</w:t>
            </w:r>
            <w:proofErr w:type="gramEnd"/>
            <w:r>
              <w:t>NULL){</w:t>
            </w:r>
          </w:p>
          <w:p w14:paraId="430653F3" w14:textId="77777777" w:rsidR="00D336FF" w:rsidRDefault="00D336FF" w:rsidP="00D336FF">
            <w:r>
              <w:t xml:space="preserve">        if(temp3-&gt;data==</w:t>
            </w:r>
            <w:proofErr w:type="gramStart"/>
            <w:r>
              <w:t>1){</w:t>
            </w:r>
            <w:proofErr w:type="gramEnd"/>
          </w:p>
          <w:p w14:paraId="64CF57B5" w14:textId="77777777" w:rsidR="00D336FF" w:rsidRDefault="00D336FF" w:rsidP="00D336FF">
            <w:r>
              <w:t xml:space="preserve">            temp3-&gt;p1.display();</w:t>
            </w:r>
          </w:p>
          <w:p w14:paraId="0164B112" w14:textId="77777777" w:rsidR="00D336FF" w:rsidRDefault="00D336FF" w:rsidP="00D336FF">
            <w:r>
              <w:t xml:space="preserve">            </w:t>
            </w:r>
            <w:proofErr w:type="spellStart"/>
            <w:r>
              <w:t>cout</w:t>
            </w:r>
            <w:proofErr w:type="spellEnd"/>
            <w:r>
              <w:t>&lt;&lt;</w:t>
            </w:r>
            <w:proofErr w:type="spellStart"/>
            <w:r>
              <w:t>endl</w:t>
            </w:r>
            <w:proofErr w:type="spellEnd"/>
            <w:r>
              <w:t>;</w:t>
            </w:r>
          </w:p>
          <w:p w14:paraId="0EE9ABC0" w14:textId="77777777" w:rsidR="00D336FF" w:rsidRDefault="00D336FF" w:rsidP="00D336FF">
            <w:r>
              <w:t xml:space="preserve">            </w:t>
            </w:r>
            <w:proofErr w:type="spellStart"/>
            <w:r>
              <w:t>c++</w:t>
            </w:r>
            <w:proofErr w:type="spellEnd"/>
            <w:r>
              <w:t>;</w:t>
            </w:r>
          </w:p>
          <w:p w14:paraId="356E9EAC" w14:textId="77777777" w:rsidR="00D336FF" w:rsidRDefault="00D336FF" w:rsidP="00D336FF">
            <w:r>
              <w:t xml:space="preserve">        }</w:t>
            </w:r>
          </w:p>
          <w:p w14:paraId="6FC9FB1E" w14:textId="77777777" w:rsidR="00D336FF" w:rsidRDefault="00D336FF" w:rsidP="00D336FF">
            <w:r>
              <w:t xml:space="preserve">        temp3=temp3-&gt;next;</w:t>
            </w:r>
          </w:p>
          <w:p w14:paraId="32B3B31F" w14:textId="77777777" w:rsidR="00D336FF" w:rsidRDefault="00D336FF" w:rsidP="00D336FF">
            <w:r>
              <w:t xml:space="preserve">    }</w:t>
            </w:r>
          </w:p>
          <w:p w14:paraId="32EB849A" w14:textId="77777777" w:rsidR="00D336FF" w:rsidRDefault="00D336FF" w:rsidP="00D336FF">
            <w:r>
              <w:t xml:space="preserve">    if(c==0)</w:t>
            </w:r>
          </w:p>
          <w:p w14:paraId="104AE7B5" w14:textId="77777777" w:rsidR="00D336FF" w:rsidRDefault="00D336FF" w:rsidP="00D336FF">
            <w:r>
              <w:t xml:space="preserve">    </w:t>
            </w:r>
            <w:proofErr w:type="spellStart"/>
            <w:r>
              <w:t>cout</w:t>
            </w:r>
            <w:proofErr w:type="spellEnd"/>
            <w:r>
              <w:t>&lt;&lt;"\</w:t>
            </w:r>
            <w:proofErr w:type="spellStart"/>
            <w:r>
              <w:t>nThere</w:t>
            </w:r>
            <w:proofErr w:type="spellEnd"/>
            <w:r>
              <w:t xml:space="preserve"> are no passenger booked till now"&lt;&lt;</w:t>
            </w:r>
            <w:proofErr w:type="spellStart"/>
            <w:r>
              <w:t>endl</w:t>
            </w:r>
            <w:proofErr w:type="spellEnd"/>
            <w:r>
              <w:t>;</w:t>
            </w:r>
          </w:p>
          <w:p w14:paraId="24A7C37A" w14:textId="77777777" w:rsidR="00D336FF" w:rsidRDefault="00D336FF" w:rsidP="00D336FF">
            <w:r>
              <w:t>}</w:t>
            </w:r>
          </w:p>
          <w:p w14:paraId="5302E60D" w14:textId="77777777" w:rsidR="00D336FF" w:rsidRDefault="00D336FF" w:rsidP="00D336FF"/>
          <w:p w14:paraId="31406C8C" w14:textId="77777777" w:rsidR="00D336FF" w:rsidRDefault="00D336FF" w:rsidP="00D336FF">
            <w:r>
              <w:t xml:space="preserve">int </w:t>
            </w:r>
            <w:proofErr w:type="gramStart"/>
            <w:r>
              <w:t>main(</w:t>
            </w:r>
            <w:proofErr w:type="gramEnd"/>
            <w:r>
              <w:t>){</w:t>
            </w:r>
          </w:p>
          <w:p w14:paraId="0F90F8F3" w14:textId="77777777" w:rsidR="00D336FF" w:rsidRDefault="00D336FF" w:rsidP="00D336FF">
            <w:r>
              <w:t xml:space="preserve">    </w:t>
            </w:r>
            <w:proofErr w:type="spellStart"/>
            <w:r>
              <w:t>node_flight</w:t>
            </w:r>
            <w:proofErr w:type="spellEnd"/>
            <w:r>
              <w:t xml:space="preserve"> *start=NULL;</w:t>
            </w:r>
          </w:p>
          <w:p w14:paraId="47AB3DB2" w14:textId="77777777" w:rsidR="00D336FF" w:rsidRDefault="00D336FF" w:rsidP="00D336FF">
            <w:r>
              <w:t xml:space="preserve">    </w:t>
            </w:r>
            <w:proofErr w:type="spellStart"/>
            <w:r>
              <w:t>node_flight</w:t>
            </w:r>
            <w:proofErr w:type="spellEnd"/>
            <w:r>
              <w:t xml:space="preserve">*temp=new </w:t>
            </w:r>
            <w:proofErr w:type="spellStart"/>
            <w:r>
              <w:t>node_flight</w:t>
            </w:r>
            <w:proofErr w:type="spellEnd"/>
            <w:r>
              <w:t>;</w:t>
            </w:r>
          </w:p>
          <w:p w14:paraId="0F6AB114" w14:textId="77777777" w:rsidR="00D336FF" w:rsidRDefault="00D336FF" w:rsidP="00D336FF">
            <w:r>
              <w:t xml:space="preserve">    temp-&gt;f.default_</w:t>
            </w:r>
            <w:proofErr w:type="gramStart"/>
            <w:r>
              <w:t>flight(</w:t>
            </w:r>
            <w:proofErr w:type="gramEnd"/>
            <w:r>
              <w:t>"AD616","2:00pm","3:00pm",450,890,"Delhi","Los Angeles");</w:t>
            </w:r>
          </w:p>
          <w:p w14:paraId="0B1816D3" w14:textId="77777777" w:rsidR="00D336FF" w:rsidRDefault="00D336FF" w:rsidP="00D336FF">
            <w:r>
              <w:t xml:space="preserve">    temp-&gt;next=NULL;</w:t>
            </w:r>
          </w:p>
          <w:p w14:paraId="363045DD" w14:textId="77777777" w:rsidR="00D336FF" w:rsidRDefault="00D336FF" w:rsidP="00D336FF">
            <w:r>
              <w:t xml:space="preserve">    start=temp;</w:t>
            </w:r>
          </w:p>
          <w:p w14:paraId="74F50560" w14:textId="77777777" w:rsidR="00D336FF" w:rsidRDefault="00D336FF" w:rsidP="00D336FF">
            <w:r>
              <w:t xml:space="preserve">    temp=new </w:t>
            </w:r>
            <w:proofErr w:type="spellStart"/>
            <w:r>
              <w:t>node_flight</w:t>
            </w:r>
            <w:proofErr w:type="spellEnd"/>
            <w:r>
              <w:t>;</w:t>
            </w:r>
          </w:p>
          <w:p w14:paraId="76DC28C3" w14:textId="77777777" w:rsidR="00D336FF" w:rsidRDefault="00D336FF" w:rsidP="00D336FF">
            <w:r>
              <w:t xml:space="preserve">    temp-&gt;next=NULL;</w:t>
            </w:r>
          </w:p>
          <w:p w14:paraId="7714A876" w14:textId="77777777" w:rsidR="00D336FF" w:rsidRDefault="00D336FF" w:rsidP="00D336FF">
            <w:r>
              <w:t xml:space="preserve">    start-&gt;next=temp;</w:t>
            </w:r>
          </w:p>
          <w:p w14:paraId="6E8FBF29" w14:textId="77777777" w:rsidR="00D336FF" w:rsidRDefault="00D336FF" w:rsidP="00D336FF">
            <w:r>
              <w:t xml:space="preserve">    temp-&gt;f.default_flight("A380","2:00pm","3:00pm",450,890,"Delhi","Vancouver");</w:t>
            </w:r>
          </w:p>
          <w:p w14:paraId="1BA57152" w14:textId="77777777" w:rsidR="00D336FF" w:rsidRDefault="00D336FF" w:rsidP="00D336FF"/>
          <w:p w14:paraId="34F92025" w14:textId="77777777" w:rsidR="00D336FF" w:rsidRDefault="00D336FF" w:rsidP="00D336FF">
            <w:r>
              <w:t xml:space="preserve">    int choice;</w:t>
            </w:r>
          </w:p>
          <w:p w14:paraId="5452FE9C" w14:textId="77777777" w:rsidR="00D336FF" w:rsidRDefault="00D336FF" w:rsidP="00D336FF">
            <w:r>
              <w:t xml:space="preserve">    homepage:</w:t>
            </w:r>
          </w:p>
          <w:p w14:paraId="0EFE9857" w14:textId="77777777" w:rsidR="00D336FF" w:rsidRDefault="00D336FF" w:rsidP="00D336FF">
            <w:r>
              <w:t xml:space="preserve">    </w:t>
            </w:r>
            <w:proofErr w:type="spellStart"/>
            <w:r>
              <w:t>cout</w:t>
            </w:r>
            <w:proofErr w:type="spellEnd"/>
            <w:r>
              <w:t>&lt;&lt;</w:t>
            </w:r>
            <w:proofErr w:type="spellStart"/>
            <w:proofErr w:type="gramStart"/>
            <w:r>
              <w:t>setw</w:t>
            </w:r>
            <w:proofErr w:type="spellEnd"/>
            <w:r>
              <w:t>(</w:t>
            </w:r>
            <w:proofErr w:type="gramEnd"/>
            <w:r>
              <w:t>10)&lt;&lt;"\</w:t>
            </w:r>
            <w:proofErr w:type="spellStart"/>
            <w:r>
              <w:t>nWelcome</w:t>
            </w:r>
            <w:proofErr w:type="spellEnd"/>
            <w:r>
              <w:t xml:space="preserve"> to Indira Gandhi International Airport";</w:t>
            </w:r>
          </w:p>
          <w:p w14:paraId="58270A23" w14:textId="77777777" w:rsidR="00D336FF" w:rsidRDefault="00D336FF" w:rsidP="00D336FF">
            <w:r>
              <w:lastRenderedPageBreak/>
              <w:t xml:space="preserve">    </w:t>
            </w:r>
            <w:proofErr w:type="gramStart"/>
            <w:r>
              <w:t>while(</w:t>
            </w:r>
            <w:proofErr w:type="gramEnd"/>
            <w:r>
              <w:t>1){</w:t>
            </w:r>
          </w:p>
          <w:p w14:paraId="6CBCB3F5" w14:textId="77777777" w:rsidR="00D336FF" w:rsidRDefault="00D336FF" w:rsidP="00D336FF">
            <w:r>
              <w:t xml:space="preserve">        </w:t>
            </w:r>
            <w:proofErr w:type="spellStart"/>
            <w:r>
              <w:t>cout</w:t>
            </w:r>
            <w:proofErr w:type="spellEnd"/>
            <w:r>
              <w:t>&lt;&lt;"\</w:t>
            </w:r>
            <w:proofErr w:type="spellStart"/>
            <w:r>
              <w:t>nTo</w:t>
            </w:r>
            <w:proofErr w:type="spellEnd"/>
            <w:r>
              <w:t xml:space="preserve"> begin booking your Tickets, enter 1"; //Enter 1152 for super user </w:t>
            </w:r>
            <w:proofErr w:type="spellStart"/>
            <w:r>
              <w:t>acoount</w:t>
            </w:r>
            <w:proofErr w:type="spellEnd"/>
          </w:p>
          <w:p w14:paraId="1E50B6A4" w14:textId="77777777" w:rsidR="00D336FF" w:rsidRDefault="00D336FF" w:rsidP="00D336FF"/>
          <w:p w14:paraId="197B7624" w14:textId="77777777" w:rsidR="00D336FF" w:rsidRDefault="00D336FF" w:rsidP="00D336FF">
            <w:r>
              <w:t xml:space="preserve">          </w:t>
            </w:r>
            <w:proofErr w:type="spellStart"/>
            <w:r>
              <w:t>cout</w:t>
            </w:r>
            <w:proofErr w:type="spellEnd"/>
            <w:r>
              <w:t>&lt;&lt;"\</w:t>
            </w:r>
            <w:proofErr w:type="spellStart"/>
            <w:r>
              <w:t>nIf</w:t>
            </w:r>
            <w:proofErr w:type="spellEnd"/>
            <w:r>
              <w:t xml:space="preserve"> you are administrator then login";</w:t>
            </w:r>
          </w:p>
          <w:p w14:paraId="306FFE46" w14:textId="77777777" w:rsidR="00D336FF" w:rsidRDefault="00D336FF" w:rsidP="00D336FF">
            <w:r>
              <w:t xml:space="preserve">        </w:t>
            </w:r>
            <w:proofErr w:type="spellStart"/>
            <w:r>
              <w:t>cout</w:t>
            </w:r>
            <w:proofErr w:type="spellEnd"/>
            <w:r>
              <w:t>&lt;&lt;"\</w:t>
            </w:r>
            <w:proofErr w:type="spellStart"/>
            <w:r>
              <w:t>nEnter</w:t>
            </w:r>
            <w:proofErr w:type="spellEnd"/>
            <w:r>
              <w:t xml:space="preserve"> 0 to exit";</w:t>
            </w:r>
          </w:p>
          <w:p w14:paraId="537A89F0" w14:textId="77777777" w:rsidR="00D336FF" w:rsidRDefault="00D336FF" w:rsidP="00D336FF"/>
          <w:p w14:paraId="1F0A931B" w14:textId="77777777" w:rsidR="00D336FF" w:rsidRDefault="00D336FF" w:rsidP="00D336FF">
            <w:r>
              <w:t xml:space="preserve">        </w:t>
            </w:r>
            <w:proofErr w:type="spellStart"/>
            <w:r>
              <w:t>cout</w:t>
            </w:r>
            <w:proofErr w:type="spellEnd"/>
            <w:r>
              <w:t>&lt;&lt;"\n\n\n\</w:t>
            </w:r>
            <w:proofErr w:type="spellStart"/>
            <w:r>
              <w:t>nAnd</w:t>
            </w:r>
            <w:proofErr w:type="spellEnd"/>
            <w:r>
              <w:t xml:space="preserve"> your choice </w:t>
            </w:r>
            <w:proofErr w:type="gramStart"/>
            <w:r>
              <w:t>is :</w:t>
            </w:r>
            <w:proofErr w:type="gramEnd"/>
            <w:r>
              <w:t>: ";</w:t>
            </w:r>
          </w:p>
          <w:p w14:paraId="73BA4141" w14:textId="77777777" w:rsidR="00D336FF" w:rsidRDefault="00D336FF" w:rsidP="00D336FF">
            <w:r>
              <w:t xml:space="preserve">        </w:t>
            </w:r>
            <w:proofErr w:type="spellStart"/>
            <w:r>
              <w:t>cin</w:t>
            </w:r>
            <w:proofErr w:type="spellEnd"/>
            <w:r>
              <w:t>&gt;&gt;choice;</w:t>
            </w:r>
          </w:p>
          <w:p w14:paraId="4B6661A2" w14:textId="77777777" w:rsidR="00D336FF" w:rsidRDefault="00D336FF" w:rsidP="00D336FF">
            <w:r>
              <w:t xml:space="preserve">        if(choice==</w:t>
            </w:r>
            <w:proofErr w:type="gramStart"/>
            <w:r>
              <w:t>1152){</w:t>
            </w:r>
            <w:proofErr w:type="gramEnd"/>
          </w:p>
          <w:p w14:paraId="31BC69FB" w14:textId="77777777" w:rsidR="00D336FF" w:rsidRDefault="00D336FF" w:rsidP="00D336FF">
            <w:r>
              <w:t xml:space="preserve">            administrator admin;</w:t>
            </w:r>
          </w:p>
          <w:p w14:paraId="243A8BC4" w14:textId="77777777" w:rsidR="00D336FF" w:rsidRDefault="00D336FF" w:rsidP="00D336FF">
            <w:r>
              <w:t xml:space="preserve">            string s;</w:t>
            </w:r>
          </w:p>
          <w:p w14:paraId="75109FEA" w14:textId="77777777" w:rsidR="00D336FF" w:rsidRDefault="00D336FF" w:rsidP="00D336FF">
            <w:r>
              <w:t xml:space="preserve">            m1_su:</w:t>
            </w:r>
          </w:p>
          <w:p w14:paraId="19D3B950" w14:textId="77777777" w:rsidR="00D336FF" w:rsidRDefault="00D336FF" w:rsidP="00D336FF">
            <w:r>
              <w:t xml:space="preserve">            </w:t>
            </w:r>
            <w:proofErr w:type="spellStart"/>
            <w:r>
              <w:t>cout</w:t>
            </w:r>
            <w:proofErr w:type="spellEnd"/>
            <w:r>
              <w:t>&lt;&lt;"Superuser has been activated.\</w:t>
            </w:r>
            <w:proofErr w:type="spellStart"/>
            <w:r>
              <w:t>nEnter</w:t>
            </w:r>
            <w:proofErr w:type="spellEnd"/>
            <w:r>
              <w:t xml:space="preserve"> appropriate option </w:t>
            </w:r>
            <w:proofErr w:type="gramStart"/>
            <w:r>
              <w:t>number :</w:t>
            </w:r>
            <w:proofErr w:type="gramEnd"/>
            <w:r>
              <w:t>";</w:t>
            </w:r>
          </w:p>
          <w:p w14:paraId="6A78FBB7" w14:textId="77777777" w:rsidR="00D336FF" w:rsidRDefault="00D336FF" w:rsidP="00D336FF">
            <w:r>
              <w:t xml:space="preserve">            </w:t>
            </w:r>
            <w:proofErr w:type="spellStart"/>
            <w:r>
              <w:t>cout</w:t>
            </w:r>
            <w:proofErr w:type="spellEnd"/>
            <w:r>
              <w:t>&lt;&lt;"\n1            Add flight";</w:t>
            </w:r>
          </w:p>
          <w:p w14:paraId="3E5D8A86" w14:textId="77777777" w:rsidR="00D336FF" w:rsidRDefault="00D336FF" w:rsidP="00D336FF">
            <w:r>
              <w:t xml:space="preserve">            </w:t>
            </w:r>
            <w:proofErr w:type="spellStart"/>
            <w:r>
              <w:t>cout</w:t>
            </w:r>
            <w:proofErr w:type="spellEnd"/>
            <w:r>
              <w:t>&lt;&lt;"\n2            Edit a flight";</w:t>
            </w:r>
          </w:p>
          <w:p w14:paraId="259817DD" w14:textId="77777777" w:rsidR="00D336FF" w:rsidRDefault="00D336FF" w:rsidP="00D336FF">
            <w:r>
              <w:t xml:space="preserve">            </w:t>
            </w:r>
            <w:proofErr w:type="spellStart"/>
            <w:r>
              <w:t>cout</w:t>
            </w:r>
            <w:proofErr w:type="spellEnd"/>
            <w:r>
              <w:t>&lt;&lt;"\n3            Delete a flight";</w:t>
            </w:r>
          </w:p>
          <w:p w14:paraId="56D84350" w14:textId="77777777" w:rsidR="00D336FF" w:rsidRDefault="00D336FF" w:rsidP="00D336FF">
            <w:r>
              <w:t xml:space="preserve">            </w:t>
            </w:r>
            <w:proofErr w:type="spellStart"/>
            <w:r>
              <w:t>cout</w:t>
            </w:r>
            <w:proofErr w:type="spellEnd"/>
            <w:r>
              <w:t>&lt;&lt;"\n4            Display schedule of all flight";</w:t>
            </w:r>
          </w:p>
          <w:p w14:paraId="419B3F96" w14:textId="77777777" w:rsidR="00D336FF" w:rsidRDefault="00D336FF" w:rsidP="00D336FF">
            <w:r>
              <w:t xml:space="preserve">            </w:t>
            </w:r>
            <w:proofErr w:type="spellStart"/>
            <w:r>
              <w:t>cout</w:t>
            </w:r>
            <w:proofErr w:type="spellEnd"/>
            <w:r>
              <w:t>&lt;&lt;"\</w:t>
            </w:r>
            <w:proofErr w:type="spellStart"/>
            <w:r>
              <w:t>nEnter</w:t>
            </w:r>
            <w:proofErr w:type="spellEnd"/>
            <w:r>
              <w:t xml:space="preserve"> 0 to return to Welcome Page"&lt;&lt;</w:t>
            </w:r>
            <w:proofErr w:type="spellStart"/>
            <w:r>
              <w:t>endl</w:t>
            </w:r>
            <w:proofErr w:type="spellEnd"/>
            <w:r>
              <w:t>;</w:t>
            </w:r>
          </w:p>
          <w:p w14:paraId="7BE32A11" w14:textId="77777777" w:rsidR="00D336FF" w:rsidRDefault="00D336FF" w:rsidP="00D336FF">
            <w:r>
              <w:t xml:space="preserve">            </w:t>
            </w:r>
            <w:proofErr w:type="spellStart"/>
            <w:r>
              <w:t>cout</w:t>
            </w:r>
            <w:proofErr w:type="spellEnd"/>
            <w:r>
              <w:t>&lt;&lt;"\n\</w:t>
            </w:r>
            <w:proofErr w:type="spellStart"/>
            <w:r>
              <w:t>nYour</w:t>
            </w:r>
            <w:proofErr w:type="spellEnd"/>
            <w:r>
              <w:t xml:space="preserve"> </w:t>
            </w:r>
            <w:proofErr w:type="gramStart"/>
            <w:r>
              <w:t>choice  is</w:t>
            </w:r>
            <w:proofErr w:type="gramEnd"/>
            <w:r>
              <w:t xml:space="preserve"> :: ";</w:t>
            </w:r>
          </w:p>
          <w:p w14:paraId="54D1C071" w14:textId="77777777" w:rsidR="00D336FF" w:rsidRDefault="00D336FF" w:rsidP="00D336FF">
            <w:r>
              <w:t xml:space="preserve">            </w:t>
            </w:r>
            <w:proofErr w:type="spellStart"/>
            <w:r>
              <w:t>cin</w:t>
            </w:r>
            <w:proofErr w:type="spellEnd"/>
            <w:r>
              <w:t>&gt;&gt;choice;</w:t>
            </w:r>
          </w:p>
          <w:p w14:paraId="0DD0890B" w14:textId="77777777" w:rsidR="00D336FF" w:rsidRDefault="00D336FF" w:rsidP="00D336FF">
            <w:r>
              <w:t xml:space="preserve">            switch(choice</w:t>
            </w:r>
            <w:proofErr w:type="gramStart"/>
            <w:r>
              <w:t>){</w:t>
            </w:r>
            <w:proofErr w:type="gramEnd"/>
          </w:p>
          <w:p w14:paraId="1426243F" w14:textId="77777777" w:rsidR="00D336FF" w:rsidRDefault="00D336FF" w:rsidP="00D336FF">
            <w:r>
              <w:t xml:space="preserve">                case </w:t>
            </w:r>
            <w:proofErr w:type="gramStart"/>
            <w:r>
              <w:t>0:{</w:t>
            </w:r>
            <w:proofErr w:type="gramEnd"/>
          </w:p>
          <w:p w14:paraId="16492FAC" w14:textId="77777777" w:rsidR="00D336FF" w:rsidRDefault="00D336FF" w:rsidP="00D336FF">
            <w:r>
              <w:t xml:space="preserve">                    </w:t>
            </w:r>
            <w:proofErr w:type="spellStart"/>
            <w:r>
              <w:t>goto</w:t>
            </w:r>
            <w:proofErr w:type="spellEnd"/>
            <w:r>
              <w:t xml:space="preserve"> homepage;</w:t>
            </w:r>
          </w:p>
          <w:p w14:paraId="10B6A876" w14:textId="77777777" w:rsidR="00D336FF" w:rsidRDefault="00D336FF" w:rsidP="00D336FF">
            <w:r>
              <w:t xml:space="preserve">                }</w:t>
            </w:r>
          </w:p>
          <w:p w14:paraId="4A697B93" w14:textId="77777777" w:rsidR="00D336FF" w:rsidRDefault="00D336FF" w:rsidP="00D336FF">
            <w:r>
              <w:t xml:space="preserve">                case </w:t>
            </w:r>
            <w:proofErr w:type="gramStart"/>
            <w:r>
              <w:t>1:{</w:t>
            </w:r>
            <w:proofErr w:type="gramEnd"/>
          </w:p>
          <w:p w14:paraId="4BB6A5E5" w14:textId="77777777" w:rsidR="00D336FF" w:rsidRDefault="00D336FF" w:rsidP="00D336FF">
            <w:r>
              <w:t xml:space="preserve">                    </w:t>
            </w:r>
            <w:proofErr w:type="spellStart"/>
            <w:r>
              <w:t>admin.add_flight</w:t>
            </w:r>
            <w:proofErr w:type="spellEnd"/>
            <w:r>
              <w:t>(&amp;start);</w:t>
            </w:r>
          </w:p>
          <w:p w14:paraId="390726D2" w14:textId="77777777" w:rsidR="00D336FF" w:rsidRDefault="00D336FF" w:rsidP="00D336FF">
            <w:r>
              <w:t xml:space="preserve">                    </w:t>
            </w:r>
            <w:proofErr w:type="spellStart"/>
            <w:r>
              <w:t>goto</w:t>
            </w:r>
            <w:proofErr w:type="spellEnd"/>
            <w:r>
              <w:t xml:space="preserve"> m1_su;</w:t>
            </w:r>
          </w:p>
          <w:p w14:paraId="62691DF4" w14:textId="77777777" w:rsidR="00D336FF" w:rsidRDefault="00D336FF" w:rsidP="00D336FF">
            <w:r>
              <w:t xml:space="preserve">                    break;</w:t>
            </w:r>
          </w:p>
          <w:p w14:paraId="75AF0768" w14:textId="77777777" w:rsidR="00D336FF" w:rsidRDefault="00D336FF" w:rsidP="00D336FF">
            <w:r>
              <w:t xml:space="preserve">                }</w:t>
            </w:r>
          </w:p>
          <w:p w14:paraId="56BC24F4" w14:textId="77777777" w:rsidR="00D336FF" w:rsidRDefault="00D336FF" w:rsidP="00D336FF">
            <w:r>
              <w:t xml:space="preserve">                case </w:t>
            </w:r>
            <w:proofErr w:type="gramStart"/>
            <w:r>
              <w:t>2:{</w:t>
            </w:r>
            <w:proofErr w:type="gramEnd"/>
          </w:p>
          <w:p w14:paraId="0AE28E5E" w14:textId="77777777" w:rsidR="00D336FF" w:rsidRDefault="00D336FF" w:rsidP="00D336FF">
            <w:r>
              <w:t xml:space="preserve">                    if(start==NULL)</w:t>
            </w:r>
          </w:p>
          <w:p w14:paraId="307C6AF1" w14:textId="77777777" w:rsidR="00D336FF" w:rsidRDefault="00D336FF" w:rsidP="00D336FF">
            <w:r>
              <w:t xml:space="preserve">                        </w:t>
            </w:r>
            <w:proofErr w:type="spellStart"/>
            <w:r>
              <w:t>cout</w:t>
            </w:r>
            <w:proofErr w:type="spellEnd"/>
            <w:r>
              <w:t>&lt;&lt;"\</w:t>
            </w:r>
            <w:proofErr w:type="spellStart"/>
            <w:r>
              <w:t>nThere</w:t>
            </w:r>
            <w:proofErr w:type="spellEnd"/>
            <w:r>
              <w:t xml:space="preserve"> are no flight scheduled to take off.";</w:t>
            </w:r>
          </w:p>
          <w:p w14:paraId="301F5B45" w14:textId="77777777" w:rsidR="00D336FF" w:rsidRDefault="00D336FF" w:rsidP="00D336FF">
            <w:r>
              <w:t xml:space="preserve">                    </w:t>
            </w:r>
            <w:proofErr w:type="gramStart"/>
            <w:r>
              <w:t>else{</w:t>
            </w:r>
            <w:proofErr w:type="gramEnd"/>
          </w:p>
          <w:p w14:paraId="3DFD36FD" w14:textId="77777777" w:rsidR="00D336FF" w:rsidRDefault="00D336FF" w:rsidP="00D336FF">
            <w:r>
              <w:t xml:space="preserve">                        </w:t>
            </w:r>
            <w:proofErr w:type="spellStart"/>
            <w:r>
              <w:t>flight_schedule</w:t>
            </w:r>
            <w:proofErr w:type="spellEnd"/>
            <w:r>
              <w:t>(&amp;start);</w:t>
            </w:r>
          </w:p>
          <w:p w14:paraId="36336858" w14:textId="77777777" w:rsidR="00D336FF" w:rsidRDefault="00D336FF" w:rsidP="00D336FF">
            <w:r>
              <w:t xml:space="preserve">                        string c;</w:t>
            </w:r>
          </w:p>
          <w:p w14:paraId="6D36C90A" w14:textId="77777777" w:rsidR="00D336FF" w:rsidRDefault="00D336FF" w:rsidP="00D336FF">
            <w:r>
              <w:t xml:space="preserve">                        </w:t>
            </w:r>
            <w:proofErr w:type="spellStart"/>
            <w:r>
              <w:t>cout</w:t>
            </w:r>
            <w:proofErr w:type="spellEnd"/>
            <w:r>
              <w:t>&lt;&lt;"\</w:t>
            </w:r>
            <w:proofErr w:type="spellStart"/>
            <w:r>
              <w:t>nName</w:t>
            </w:r>
            <w:proofErr w:type="spellEnd"/>
            <w:r>
              <w:t xml:space="preserve"> of the flight you want to </w:t>
            </w:r>
            <w:proofErr w:type="gramStart"/>
            <w:r>
              <w:t>edit :</w:t>
            </w:r>
            <w:proofErr w:type="gramEnd"/>
            <w:r>
              <w:t xml:space="preserve"> ";</w:t>
            </w:r>
          </w:p>
          <w:p w14:paraId="69CB7300" w14:textId="77777777" w:rsidR="00D336FF" w:rsidRDefault="00D336FF" w:rsidP="00D336FF">
            <w:r>
              <w:t xml:space="preserve">                        </w:t>
            </w:r>
            <w:proofErr w:type="spellStart"/>
            <w:r>
              <w:t>cin</w:t>
            </w:r>
            <w:proofErr w:type="spellEnd"/>
            <w:r>
              <w:t>&gt;&gt;c;</w:t>
            </w:r>
          </w:p>
          <w:p w14:paraId="3D07B645" w14:textId="77777777" w:rsidR="00D336FF" w:rsidRDefault="00D336FF" w:rsidP="00D336FF">
            <w:r>
              <w:t xml:space="preserve">                        </w:t>
            </w:r>
            <w:proofErr w:type="spellStart"/>
            <w:proofErr w:type="gramStart"/>
            <w:r>
              <w:t>admin.edit</w:t>
            </w:r>
            <w:proofErr w:type="gramEnd"/>
            <w:r>
              <w:t>_flight</w:t>
            </w:r>
            <w:proofErr w:type="spellEnd"/>
            <w:r>
              <w:t>(</w:t>
            </w:r>
            <w:proofErr w:type="spellStart"/>
            <w:r>
              <w:t>c,start</w:t>
            </w:r>
            <w:proofErr w:type="spellEnd"/>
            <w:r>
              <w:t>);</w:t>
            </w:r>
          </w:p>
          <w:p w14:paraId="6BE844CA" w14:textId="77777777" w:rsidR="00D336FF" w:rsidRDefault="00D336FF" w:rsidP="00D336FF">
            <w:r>
              <w:t xml:space="preserve">                    }</w:t>
            </w:r>
          </w:p>
          <w:p w14:paraId="48A3DD69" w14:textId="77777777" w:rsidR="00D336FF" w:rsidRDefault="00D336FF" w:rsidP="00D336FF">
            <w:r>
              <w:t xml:space="preserve">                    </w:t>
            </w:r>
            <w:proofErr w:type="spellStart"/>
            <w:r>
              <w:t>goto</w:t>
            </w:r>
            <w:proofErr w:type="spellEnd"/>
            <w:r>
              <w:t xml:space="preserve"> m1_su;</w:t>
            </w:r>
          </w:p>
          <w:p w14:paraId="5171F1DD" w14:textId="77777777" w:rsidR="00D336FF" w:rsidRDefault="00D336FF" w:rsidP="00D336FF">
            <w:r>
              <w:t xml:space="preserve">                    break;</w:t>
            </w:r>
          </w:p>
          <w:p w14:paraId="1B589AA2" w14:textId="77777777" w:rsidR="00D336FF" w:rsidRDefault="00D336FF" w:rsidP="00D336FF">
            <w:r>
              <w:t xml:space="preserve">                }</w:t>
            </w:r>
          </w:p>
          <w:p w14:paraId="3130E92E" w14:textId="77777777" w:rsidR="00D336FF" w:rsidRDefault="00D336FF" w:rsidP="00D336FF">
            <w:r>
              <w:t xml:space="preserve">                case </w:t>
            </w:r>
            <w:proofErr w:type="gramStart"/>
            <w:r>
              <w:t>3:{</w:t>
            </w:r>
            <w:proofErr w:type="gramEnd"/>
          </w:p>
          <w:p w14:paraId="3C6E699F" w14:textId="77777777" w:rsidR="00D336FF" w:rsidRDefault="00D336FF" w:rsidP="00D336FF">
            <w:r>
              <w:t xml:space="preserve">                    if(start==</w:t>
            </w:r>
            <w:proofErr w:type="gramStart"/>
            <w:r>
              <w:t>NULL){</w:t>
            </w:r>
            <w:proofErr w:type="gramEnd"/>
          </w:p>
          <w:p w14:paraId="72D6BF6B" w14:textId="77777777" w:rsidR="00D336FF" w:rsidRDefault="00D336FF" w:rsidP="00D336FF">
            <w:r>
              <w:t xml:space="preserve">                        </w:t>
            </w:r>
            <w:proofErr w:type="spellStart"/>
            <w:r>
              <w:t>cout</w:t>
            </w:r>
            <w:proofErr w:type="spellEnd"/>
            <w:r>
              <w:t>&lt;&lt;"\</w:t>
            </w:r>
            <w:proofErr w:type="spellStart"/>
            <w:r>
              <w:t>nThere</w:t>
            </w:r>
            <w:proofErr w:type="spellEnd"/>
            <w:r>
              <w:t xml:space="preserve"> are no flight scheduled to take off.";</w:t>
            </w:r>
          </w:p>
          <w:p w14:paraId="337A50BA" w14:textId="77777777" w:rsidR="00D336FF" w:rsidRDefault="00D336FF" w:rsidP="00D336FF">
            <w:r>
              <w:t xml:space="preserve">                    }</w:t>
            </w:r>
          </w:p>
          <w:p w14:paraId="7677B5ED" w14:textId="77777777" w:rsidR="00D336FF" w:rsidRDefault="00D336FF" w:rsidP="00D336FF">
            <w:r>
              <w:t xml:space="preserve">                    </w:t>
            </w:r>
            <w:proofErr w:type="gramStart"/>
            <w:r>
              <w:t>else{</w:t>
            </w:r>
            <w:proofErr w:type="gramEnd"/>
          </w:p>
          <w:p w14:paraId="698B3470" w14:textId="77777777" w:rsidR="00D336FF" w:rsidRDefault="00D336FF" w:rsidP="00D336FF">
            <w:r>
              <w:t xml:space="preserve">                        </w:t>
            </w:r>
            <w:proofErr w:type="spellStart"/>
            <w:r>
              <w:t>cout</w:t>
            </w:r>
            <w:proofErr w:type="spellEnd"/>
            <w:r>
              <w:t>&lt;&lt;"\</w:t>
            </w:r>
            <w:proofErr w:type="spellStart"/>
            <w:r>
              <w:t>nName</w:t>
            </w:r>
            <w:proofErr w:type="spellEnd"/>
            <w:r>
              <w:t xml:space="preserve"> of the flight you want to </w:t>
            </w:r>
            <w:proofErr w:type="gramStart"/>
            <w:r>
              <w:t>delete :</w:t>
            </w:r>
            <w:proofErr w:type="gramEnd"/>
            <w:r>
              <w:t xml:space="preserve"> ";</w:t>
            </w:r>
          </w:p>
          <w:p w14:paraId="1C67A9E5" w14:textId="77777777" w:rsidR="00D336FF" w:rsidRDefault="00D336FF" w:rsidP="00D336FF">
            <w:r>
              <w:t xml:space="preserve">                        </w:t>
            </w:r>
            <w:proofErr w:type="spellStart"/>
            <w:r>
              <w:t>cin</w:t>
            </w:r>
            <w:proofErr w:type="spellEnd"/>
            <w:r>
              <w:t>&gt;&gt;s;</w:t>
            </w:r>
          </w:p>
          <w:p w14:paraId="4FED7DAC" w14:textId="77777777" w:rsidR="00D336FF" w:rsidRDefault="00D336FF" w:rsidP="00D336FF">
            <w:r>
              <w:t xml:space="preserve">                        </w:t>
            </w:r>
            <w:proofErr w:type="spellStart"/>
            <w:proofErr w:type="gramStart"/>
            <w:r>
              <w:t>admin.delete</w:t>
            </w:r>
            <w:proofErr w:type="gramEnd"/>
            <w:r>
              <w:t>_flight</w:t>
            </w:r>
            <w:proofErr w:type="spellEnd"/>
            <w:r>
              <w:t>(&amp;</w:t>
            </w:r>
            <w:proofErr w:type="spellStart"/>
            <w:r>
              <w:t>start,s</w:t>
            </w:r>
            <w:proofErr w:type="spellEnd"/>
            <w:r>
              <w:t>);</w:t>
            </w:r>
          </w:p>
          <w:p w14:paraId="64FB1443" w14:textId="77777777" w:rsidR="00D336FF" w:rsidRDefault="00D336FF" w:rsidP="00D336FF">
            <w:r>
              <w:t xml:space="preserve">                    }</w:t>
            </w:r>
          </w:p>
          <w:p w14:paraId="0F4533F2" w14:textId="77777777" w:rsidR="00D336FF" w:rsidRDefault="00D336FF" w:rsidP="00D336FF">
            <w:r>
              <w:lastRenderedPageBreak/>
              <w:t xml:space="preserve">                    </w:t>
            </w:r>
            <w:proofErr w:type="spellStart"/>
            <w:r>
              <w:t>goto</w:t>
            </w:r>
            <w:proofErr w:type="spellEnd"/>
            <w:r>
              <w:t xml:space="preserve"> m1_su;</w:t>
            </w:r>
          </w:p>
          <w:p w14:paraId="6CE68A14" w14:textId="77777777" w:rsidR="00D336FF" w:rsidRDefault="00D336FF" w:rsidP="00D336FF">
            <w:r>
              <w:t xml:space="preserve">                    break;</w:t>
            </w:r>
          </w:p>
          <w:p w14:paraId="634BFFD3" w14:textId="77777777" w:rsidR="00D336FF" w:rsidRDefault="00D336FF" w:rsidP="00D336FF">
            <w:r>
              <w:t xml:space="preserve">                }</w:t>
            </w:r>
          </w:p>
          <w:p w14:paraId="75A2247B" w14:textId="77777777" w:rsidR="00D336FF" w:rsidRDefault="00D336FF" w:rsidP="00D336FF">
            <w:r>
              <w:t xml:space="preserve">                case </w:t>
            </w:r>
            <w:proofErr w:type="gramStart"/>
            <w:r>
              <w:t>4:{</w:t>
            </w:r>
            <w:proofErr w:type="gramEnd"/>
          </w:p>
          <w:p w14:paraId="685E72ED" w14:textId="77777777" w:rsidR="00D336FF" w:rsidRDefault="00D336FF" w:rsidP="00D336FF">
            <w:r>
              <w:t xml:space="preserve">                    </w:t>
            </w:r>
            <w:proofErr w:type="spellStart"/>
            <w:r>
              <w:t>flight_schedule</w:t>
            </w:r>
            <w:proofErr w:type="spellEnd"/>
            <w:r>
              <w:t>(&amp;start);</w:t>
            </w:r>
          </w:p>
          <w:p w14:paraId="0A6BCBD6" w14:textId="77777777" w:rsidR="00D336FF" w:rsidRDefault="00D336FF" w:rsidP="00D336FF">
            <w:r>
              <w:t xml:space="preserve">                    </w:t>
            </w:r>
            <w:proofErr w:type="spellStart"/>
            <w:r>
              <w:t>goto</w:t>
            </w:r>
            <w:proofErr w:type="spellEnd"/>
            <w:r>
              <w:t xml:space="preserve"> m1_su;</w:t>
            </w:r>
          </w:p>
          <w:p w14:paraId="64778D22" w14:textId="77777777" w:rsidR="00D336FF" w:rsidRDefault="00D336FF" w:rsidP="00D336FF">
            <w:r>
              <w:t xml:space="preserve">                    break;</w:t>
            </w:r>
          </w:p>
          <w:p w14:paraId="596E3AA0" w14:textId="77777777" w:rsidR="00D336FF" w:rsidRDefault="00D336FF" w:rsidP="00D336FF">
            <w:r>
              <w:t xml:space="preserve">                }</w:t>
            </w:r>
          </w:p>
          <w:p w14:paraId="74CBEDD4" w14:textId="77777777" w:rsidR="00D336FF" w:rsidRDefault="00D336FF" w:rsidP="00D336FF">
            <w:r>
              <w:t xml:space="preserve">                case </w:t>
            </w:r>
            <w:proofErr w:type="gramStart"/>
            <w:r>
              <w:t>5:{</w:t>
            </w:r>
            <w:proofErr w:type="gramEnd"/>
          </w:p>
          <w:p w14:paraId="4E6FD8D3" w14:textId="77777777" w:rsidR="00D336FF" w:rsidRDefault="00D336FF" w:rsidP="00D336FF">
            <w:r>
              <w:t xml:space="preserve">                    </w:t>
            </w:r>
            <w:proofErr w:type="spellStart"/>
            <w:r>
              <w:t>cout</w:t>
            </w:r>
            <w:proofErr w:type="spellEnd"/>
            <w:r>
              <w:t>&lt;&lt;"\</w:t>
            </w:r>
            <w:proofErr w:type="spellStart"/>
            <w:r>
              <w:t>nYou</w:t>
            </w:r>
            <w:proofErr w:type="spellEnd"/>
            <w:r>
              <w:t xml:space="preserve"> have entered an invalid choice. Please try again.";</w:t>
            </w:r>
          </w:p>
          <w:p w14:paraId="33DDE567" w14:textId="77777777" w:rsidR="00D336FF" w:rsidRDefault="00D336FF" w:rsidP="00D336FF">
            <w:r>
              <w:t xml:space="preserve">                    </w:t>
            </w:r>
            <w:proofErr w:type="spellStart"/>
            <w:r>
              <w:t>goto</w:t>
            </w:r>
            <w:proofErr w:type="spellEnd"/>
            <w:r>
              <w:t xml:space="preserve"> m1_su;</w:t>
            </w:r>
          </w:p>
          <w:p w14:paraId="62B67695" w14:textId="77777777" w:rsidR="00D336FF" w:rsidRDefault="00D336FF" w:rsidP="00D336FF">
            <w:r>
              <w:t xml:space="preserve">                }</w:t>
            </w:r>
          </w:p>
          <w:p w14:paraId="0CF02DFD" w14:textId="77777777" w:rsidR="00D336FF" w:rsidRDefault="00D336FF" w:rsidP="00D336FF">
            <w:r>
              <w:t xml:space="preserve">            }</w:t>
            </w:r>
          </w:p>
          <w:p w14:paraId="7521000C" w14:textId="77777777" w:rsidR="00D336FF" w:rsidRDefault="00D336FF" w:rsidP="00D336FF">
            <w:r>
              <w:t xml:space="preserve">        }</w:t>
            </w:r>
          </w:p>
          <w:p w14:paraId="0E0BD4F5" w14:textId="77777777" w:rsidR="00D336FF" w:rsidRDefault="00D336FF" w:rsidP="00D336FF">
            <w:r>
              <w:t xml:space="preserve">        else if(choice==</w:t>
            </w:r>
            <w:proofErr w:type="gramStart"/>
            <w:r>
              <w:t>1){</w:t>
            </w:r>
            <w:proofErr w:type="gramEnd"/>
          </w:p>
          <w:p w14:paraId="76F57392" w14:textId="77777777" w:rsidR="00D336FF" w:rsidRDefault="00D336FF" w:rsidP="00D336FF">
            <w:r>
              <w:t xml:space="preserve">            string s;</w:t>
            </w:r>
          </w:p>
          <w:p w14:paraId="415FAD90" w14:textId="77777777" w:rsidR="00D336FF" w:rsidRDefault="00D336FF" w:rsidP="00D336FF">
            <w:r>
              <w:t xml:space="preserve">            if(start==</w:t>
            </w:r>
            <w:proofErr w:type="gramStart"/>
            <w:r>
              <w:t>NULL){</w:t>
            </w:r>
            <w:proofErr w:type="gramEnd"/>
          </w:p>
          <w:p w14:paraId="0E923B2B" w14:textId="77777777" w:rsidR="00D336FF" w:rsidRDefault="00D336FF" w:rsidP="00D336FF">
            <w:r>
              <w:t xml:space="preserve">                </w:t>
            </w:r>
            <w:proofErr w:type="spellStart"/>
            <w:r>
              <w:t>cout</w:t>
            </w:r>
            <w:proofErr w:type="spellEnd"/>
            <w:r>
              <w:t>&lt;&lt;"\</w:t>
            </w:r>
            <w:proofErr w:type="spellStart"/>
            <w:r>
              <w:t>nThere</w:t>
            </w:r>
            <w:proofErr w:type="spellEnd"/>
            <w:r>
              <w:t xml:space="preserve"> are no flight scheduled to take off.";</w:t>
            </w:r>
          </w:p>
          <w:p w14:paraId="1AF48989" w14:textId="77777777" w:rsidR="00D336FF" w:rsidRDefault="00D336FF" w:rsidP="00D336FF">
            <w:r>
              <w:t xml:space="preserve">                //</w:t>
            </w:r>
            <w:proofErr w:type="spellStart"/>
            <w:r>
              <w:t>cout</w:t>
            </w:r>
            <w:proofErr w:type="spellEnd"/>
            <w:r>
              <w:t>&lt;&lt;"\n*THANKS";</w:t>
            </w:r>
          </w:p>
          <w:p w14:paraId="324D06FD" w14:textId="77777777" w:rsidR="00D336FF" w:rsidRDefault="00D336FF" w:rsidP="00D336FF">
            <w:r>
              <w:t xml:space="preserve">            }</w:t>
            </w:r>
          </w:p>
          <w:p w14:paraId="5011F6EB" w14:textId="77777777" w:rsidR="00D336FF" w:rsidRDefault="00D336FF" w:rsidP="00D336FF">
            <w:r>
              <w:t xml:space="preserve">            </w:t>
            </w:r>
            <w:proofErr w:type="gramStart"/>
            <w:r>
              <w:t>else{</w:t>
            </w:r>
            <w:proofErr w:type="gramEnd"/>
          </w:p>
          <w:p w14:paraId="5C3A7B7F" w14:textId="77777777" w:rsidR="00D336FF" w:rsidRDefault="00D336FF" w:rsidP="00D336FF">
            <w:r>
              <w:t xml:space="preserve">                m1_user:</w:t>
            </w:r>
          </w:p>
          <w:p w14:paraId="4AA0A714" w14:textId="77777777" w:rsidR="00D336FF" w:rsidRDefault="00D336FF" w:rsidP="00D336FF">
            <w:r>
              <w:t xml:space="preserve">                choice = 0;</w:t>
            </w:r>
          </w:p>
          <w:p w14:paraId="10369258" w14:textId="77777777" w:rsidR="00D336FF" w:rsidRDefault="00D336FF" w:rsidP="00D336FF">
            <w:r>
              <w:t xml:space="preserve">                </w:t>
            </w:r>
            <w:proofErr w:type="spellStart"/>
            <w:r>
              <w:t>cout</w:t>
            </w:r>
            <w:proofErr w:type="spellEnd"/>
            <w:r>
              <w:t>&lt;&lt;"\</w:t>
            </w:r>
            <w:proofErr w:type="spellStart"/>
            <w:r>
              <w:t>nWelcome</w:t>
            </w:r>
            <w:proofErr w:type="spellEnd"/>
            <w:r>
              <w:t xml:space="preserve"> </w:t>
            </w:r>
            <w:proofErr w:type="spellStart"/>
            <w:r>
              <w:t>Traveller</w:t>
            </w:r>
            <w:proofErr w:type="spellEnd"/>
            <w:r>
              <w:t>, what would you like to do? Enter appropriate choice number";</w:t>
            </w:r>
          </w:p>
          <w:p w14:paraId="1898F8E9" w14:textId="77777777" w:rsidR="00D336FF" w:rsidRDefault="00D336FF" w:rsidP="00D336FF">
            <w:r>
              <w:t xml:space="preserve">                </w:t>
            </w:r>
            <w:proofErr w:type="spellStart"/>
            <w:r>
              <w:t>cout</w:t>
            </w:r>
            <w:proofErr w:type="spellEnd"/>
            <w:r>
              <w:t>&lt;&lt;"\n1              Book a trip around the World.";//done</w:t>
            </w:r>
          </w:p>
          <w:p w14:paraId="3F91CC4D" w14:textId="77777777" w:rsidR="00D336FF" w:rsidRDefault="00D336FF" w:rsidP="00D336FF">
            <w:r>
              <w:t xml:space="preserve">                </w:t>
            </w:r>
            <w:proofErr w:type="spellStart"/>
            <w:r>
              <w:t>cout</w:t>
            </w:r>
            <w:proofErr w:type="spellEnd"/>
            <w:r>
              <w:t>&lt;&lt;"\n2              Lookup your trip details.";</w:t>
            </w:r>
          </w:p>
          <w:p w14:paraId="57576EA7" w14:textId="77777777" w:rsidR="00D336FF" w:rsidRDefault="00D336FF" w:rsidP="00D336FF">
            <w:r>
              <w:t xml:space="preserve">                </w:t>
            </w:r>
            <w:proofErr w:type="spellStart"/>
            <w:r>
              <w:t>cout</w:t>
            </w:r>
            <w:proofErr w:type="spellEnd"/>
            <w:r>
              <w:t>&lt;&lt;"\n3              Lookup available seats to display all passengers.";//to display all passengers</w:t>
            </w:r>
          </w:p>
          <w:p w14:paraId="503CDDD9" w14:textId="77777777" w:rsidR="00D336FF" w:rsidRDefault="00D336FF" w:rsidP="00D336FF">
            <w:r>
              <w:t xml:space="preserve">                </w:t>
            </w:r>
            <w:proofErr w:type="spellStart"/>
            <w:r>
              <w:t>cout</w:t>
            </w:r>
            <w:proofErr w:type="spellEnd"/>
            <w:r>
              <w:t>&lt;&lt;"\n4              Show available/booked seat in a particular flight.";</w:t>
            </w:r>
          </w:p>
          <w:p w14:paraId="4A17BE39" w14:textId="77777777" w:rsidR="00D336FF" w:rsidRDefault="00D336FF" w:rsidP="00D336FF">
            <w:r>
              <w:t xml:space="preserve">                </w:t>
            </w:r>
            <w:proofErr w:type="spellStart"/>
            <w:r>
              <w:t>cout</w:t>
            </w:r>
            <w:proofErr w:type="spellEnd"/>
            <w:r>
              <w:t>&lt;&lt;"\n               Enter 5 to exit";</w:t>
            </w:r>
          </w:p>
          <w:p w14:paraId="0BE97C3C" w14:textId="77777777" w:rsidR="00D336FF" w:rsidRDefault="00D336FF" w:rsidP="00D336FF">
            <w:r>
              <w:t xml:space="preserve">                </w:t>
            </w:r>
            <w:proofErr w:type="spellStart"/>
            <w:r>
              <w:t>cout</w:t>
            </w:r>
            <w:proofErr w:type="spellEnd"/>
            <w:r>
              <w:t>&lt;&lt;"\</w:t>
            </w:r>
            <w:proofErr w:type="spellStart"/>
            <w:r>
              <w:t>nAnd</w:t>
            </w:r>
            <w:proofErr w:type="spellEnd"/>
            <w:r>
              <w:t xml:space="preserve"> your choice </w:t>
            </w:r>
            <w:proofErr w:type="gramStart"/>
            <w:r>
              <w:t>is :</w:t>
            </w:r>
            <w:proofErr w:type="gramEnd"/>
            <w:r>
              <w:t>: ";</w:t>
            </w:r>
          </w:p>
          <w:p w14:paraId="174FB003" w14:textId="77777777" w:rsidR="00D336FF" w:rsidRDefault="00D336FF" w:rsidP="00D336FF">
            <w:r>
              <w:t xml:space="preserve">                </w:t>
            </w:r>
            <w:proofErr w:type="spellStart"/>
            <w:r>
              <w:t>cin</w:t>
            </w:r>
            <w:proofErr w:type="spellEnd"/>
            <w:r>
              <w:t>&gt;&gt;choice;</w:t>
            </w:r>
          </w:p>
          <w:p w14:paraId="67202EFD" w14:textId="77777777" w:rsidR="00D336FF" w:rsidRDefault="00D336FF" w:rsidP="00D336FF">
            <w:r>
              <w:t xml:space="preserve">                if(choice==5)</w:t>
            </w:r>
          </w:p>
          <w:p w14:paraId="58B7A030" w14:textId="77777777" w:rsidR="00D336FF" w:rsidRDefault="00D336FF" w:rsidP="00D336FF">
            <w:r>
              <w:t xml:space="preserve">                {</w:t>
            </w:r>
          </w:p>
          <w:p w14:paraId="17892A15" w14:textId="77777777" w:rsidR="00D336FF" w:rsidRDefault="00D336FF" w:rsidP="00D336FF">
            <w:r>
              <w:t xml:space="preserve">                </w:t>
            </w:r>
            <w:r>
              <w:tab/>
            </w:r>
            <w:proofErr w:type="spellStart"/>
            <w:r>
              <w:t>cout</w:t>
            </w:r>
            <w:proofErr w:type="spellEnd"/>
            <w:r>
              <w:t>&lt;&lt;"\</w:t>
            </w:r>
            <w:proofErr w:type="spellStart"/>
            <w:r>
              <w:t>nEXIT</w:t>
            </w:r>
            <w:proofErr w:type="spellEnd"/>
            <w:r>
              <w:t>";</w:t>
            </w:r>
          </w:p>
          <w:p w14:paraId="0420168A" w14:textId="77777777" w:rsidR="00D336FF" w:rsidRDefault="00D336FF" w:rsidP="00D336FF">
            <w:r>
              <w:t xml:space="preserve">                </w:t>
            </w:r>
            <w:r>
              <w:tab/>
            </w:r>
            <w:proofErr w:type="gramStart"/>
            <w:r>
              <w:t>exit(</w:t>
            </w:r>
            <w:proofErr w:type="gramEnd"/>
            <w:r>
              <w:t>1);</w:t>
            </w:r>
          </w:p>
          <w:p w14:paraId="5E0D545E" w14:textId="77777777" w:rsidR="00D336FF" w:rsidRDefault="00D336FF" w:rsidP="00D336FF">
            <w:r>
              <w:tab/>
            </w:r>
            <w:r>
              <w:tab/>
            </w:r>
            <w:r>
              <w:tab/>
            </w:r>
            <w:r>
              <w:tab/>
              <w:t>}</w:t>
            </w:r>
          </w:p>
          <w:p w14:paraId="406A88BE" w14:textId="77777777" w:rsidR="00D336FF" w:rsidRDefault="00D336FF" w:rsidP="00D336FF">
            <w:r>
              <w:t xml:space="preserve">                </w:t>
            </w:r>
            <w:proofErr w:type="spellStart"/>
            <w:r>
              <w:t>flight_schedule</w:t>
            </w:r>
            <w:proofErr w:type="spellEnd"/>
            <w:r>
              <w:t>(&amp;start);</w:t>
            </w:r>
          </w:p>
          <w:p w14:paraId="520CBEC2" w14:textId="77777777" w:rsidR="00D336FF" w:rsidRDefault="00D336FF" w:rsidP="00D336FF"/>
          <w:p w14:paraId="4DFEFB3B" w14:textId="77777777" w:rsidR="00D336FF" w:rsidRDefault="00D336FF" w:rsidP="00D336FF">
            <w:r>
              <w:t xml:space="preserve">                </w:t>
            </w:r>
            <w:proofErr w:type="spellStart"/>
            <w:r>
              <w:t>cout</w:t>
            </w:r>
            <w:proofErr w:type="spellEnd"/>
            <w:r>
              <w:t>&lt;&lt;"\</w:t>
            </w:r>
            <w:proofErr w:type="spellStart"/>
            <w:r>
              <w:t>nEnter</w:t>
            </w:r>
            <w:proofErr w:type="spellEnd"/>
            <w:r>
              <w:t xml:space="preserve"> flight name from above scheduled </w:t>
            </w:r>
            <w:proofErr w:type="gramStart"/>
            <w:r>
              <w:t>flights::</w:t>
            </w:r>
            <w:proofErr w:type="gramEnd"/>
            <w:r>
              <w:t xml:space="preserve"> ";</w:t>
            </w:r>
          </w:p>
          <w:p w14:paraId="49F8EFB5" w14:textId="77777777" w:rsidR="00D336FF" w:rsidRDefault="00D336FF" w:rsidP="00D336FF">
            <w:r>
              <w:t xml:space="preserve">               //</w:t>
            </w:r>
            <w:proofErr w:type="spellStart"/>
            <w:proofErr w:type="gramStart"/>
            <w:r>
              <w:t>scanf</w:t>
            </w:r>
            <w:proofErr w:type="spellEnd"/>
            <w:r>
              <w:t>(</w:t>
            </w:r>
            <w:proofErr w:type="gramEnd"/>
            <w:r>
              <w:t>" %[^\n]</w:t>
            </w:r>
            <w:proofErr w:type="spellStart"/>
            <w:r>
              <w:t>s",s</w:t>
            </w:r>
            <w:proofErr w:type="spellEnd"/>
            <w:r>
              <w:t>);</w:t>
            </w:r>
          </w:p>
          <w:p w14:paraId="6E10D475" w14:textId="77777777" w:rsidR="00D336FF" w:rsidRDefault="00D336FF" w:rsidP="00D336FF">
            <w:r>
              <w:t xml:space="preserve">               </w:t>
            </w:r>
            <w:proofErr w:type="spellStart"/>
            <w:r>
              <w:t>fflush</w:t>
            </w:r>
            <w:proofErr w:type="spellEnd"/>
            <w:r>
              <w:t>(stdin);</w:t>
            </w:r>
          </w:p>
          <w:p w14:paraId="16B38750" w14:textId="77777777" w:rsidR="00D336FF" w:rsidRDefault="00D336FF" w:rsidP="00D336FF">
            <w:r>
              <w:t xml:space="preserve">                </w:t>
            </w:r>
            <w:proofErr w:type="spellStart"/>
            <w:r>
              <w:t>getline</w:t>
            </w:r>
            <w:proofErr w:type="spellEnd"/>
            <w:r>
              <w:t>(</w:t>
            </w:r>
            <w:proofErr w:type="spellStart"/>
            <w:proofErr w:type="gramStart"/>
            <w:r>
              <w:t>cin,s</w:t>
            </w:r>
            <w:proofErr w:type="spellEnd"/>
            <w:proofErr w:type="gramEnd"/>
            <w:r>
              <w:t>);</w:t>
            </w:r>
          </w:p>
          <w:p w14:paraId="005AD6D1" w14:textId="77777777" w:rsidR="00D336FF" w:rsidRDefault="00D336FF" w:rsidP="00D336FF">
            <w:r>
              <w:t xml:space="preserve">                </w:t>
            </w:r>
            <w:proofErr w:type="spellStart"/>
            <w:r>
              <w:t>node_flight</w:t>
            </w:r>
            <w:proofErr w:type="spellEnd"/>
            <w:r>
              <w:t>*</w:t>
            </w:r>
            <w:proofErr w:type="spellStart"/>
            <w:r>
              <w:t>ptr</w:t>
            </w:r>
            <w:proofErr w:type="spellEnd"/>
            <w:r>
              <w:t>=traverse(</w:t>
            </w:r>
            <w:proofErr w:type="spellStart"/>
            <w:proofErr w:type="gramStart"/>
            <w:r>
              <w:t>start,s</w:t>
            </w:r>
            <w:proofErr w:type="spellEnd"/>
            <w:proofErr w:type="gramEnd"/>
            <w:r>
              <w:t>);</w:t>
            </w:r>
          </w:p>
          <w:p w14:paraId="37EFBFBB" w14:textId="77777777" w:rsidR="00D336FF" w:rsidRDefault="00D336FF" w:rsidP="00D336FF">
            <w:r>
              <w:t xml:space="preserve">                if(</w:t>
            </w:r>
            <w:proofErr w:type="spellStart"/>
            <w:r>
              <w:t>ptr</w:t>
            </w:r>
            <w:proofErr w:type="spellEnd"/>
            <w:r>
              <w:t>==</w:t>
            </w:r>
            <w:proofErr w:type="gramStart"/>
            <w:r>
              <w:t>NULL){</w:t>
            </w:r>
            <w:proofErr w:type="gramEnd"/>
          </w:p>
          <w:p w14:paraId="039B3E6F" w14:textId="77777777" w:rsidR="00D336FF" w:rsidRDefault="00D336FF" w:rsidP="00D336FF">
            <w:r>
              <w:t xml:space="preserve">                    </w:t>
            </w:r>
            <w:proofErr w:type="spellStart"/>
            <w:r>
              <w:t>cout</w:t>
            </w:r>
            <w:proofErr w:type="spellEnd"/>
            <w:r>
              <w:t>&lt;&lt;"No search results for the flight(s) are there."&lt;&lt;</w:t>
            </w:r>
            <w:proofErr w:type="spellStart"/>
            <w:r>
              <w:t>endl</w:t>
            </w:r>
            <w:proofErr w:type="spellEnd"/>
            <w:r>
              <w:t>&lt;&lt;</w:t>
            </w:r>
            <w:proofErr w:type="spellStart"/>
            <w:r>
              <w:t>endl</w:t>
            </w:r>
            <w:proofErr w:type="spellEnd"/>
            <w:r>
              <w:t>&lt;&lt;</w:t>
            </w:r>
            <w:proofErr w:type="spellStart"/>
            <w:r>
              <w:t>endl</w:t>
            </w:r>
            <w:proofErr w:type="spellEnd"/>
            <w:r>
              <w:t>&lt;&lt;</w:t>
            </w:r>
            <w:proofErr w:type="spellStart"/>
            <w:r>
              <w:t>endl</w:t>
            </w:r>
            <w:proofErr w:type="spellEnd"/>
            <w:r>
              <w:t>&lt;&lt;</w:t>
            </w:r>
            <w:proofErr w:type="spellStart"/>
            <w:r>
              <w:t>endl</w:t>
            </w:r>
            <w:proofErr w:type="spellEnd"/>
            <w:r>
              <w:t>;</w:t>
            </w:r>
          </w:p>
          <w:p w14:paraId="75B6CD7C" w14:textId="77777777" w:rsidR="00D336FF" w:rsidRDefault="00D336FF" w:rsidP="00D336FF">
            <w:r>
              <w:t xml:space="preserve">                    </w:t>
            </w:r>
            <w:proofErr w:type="spellStart"/>
            <w:r>
              <w:t>goto</w:t>
            </w:r>
            <w:proofErr w:type="spellEnd"/>
            <w:r>
              <w:t xml:space="preserve"> m1_user;</w:t>
            </w:r>
          </w:p>
          <w:p w14:paraId="00F611DA" w14:textId="77777777" w:rsidR="00D336FF" w:rsidRDefault="00D336FF" w:rsidP="00D336FF">
            <w:r>
              <w:t xml:space="preserve">                    break;</w:t>
            </w:r>
          </w:p>
          <w:p w14:paraId="7B1778C9" w14:textId="77777777" w:rsidR="00D336FF" w:rsidRDefault="00D336FF" w:rsidP="00D336FF">
            <w:r>
              <w:t xml:space="preserve">                }</w:t>
            </w:r>
          </w:p>
          <w:p w14:paraId="4E81B7BF" w14:textId="77777777" w:rsidR="00D336FF" w:rsidRDefault="00D336FF" w:rsidP="00D336FF">
            <w:r>
              <w:lastRenderedPageBreak/>
              <w:t xml:space="preserve">                </w:t>
            </w:r>
            <w:proofErr w:type="gramStart"/>
            <w:r>
              <w:t>else{</w:t>
            </w:r>
            <w:proofErr w:type="gramEnd"/>
          </w:p>
          <w:p w14:paraId="61730203" w14:textId="77777777" w:rsidR="00D336FF" w:rsidRDefault="00D336FF" w:rsidP="00D336FF">
            <w:r>
              <w:t xml:space="preserve">                    switch(choice</w:t>
            </w:r>
            <w:proofErr w:type="gramStart"/>
            <w:r>
              <w:t>){</w:t>
            </w:r>
            <w:proofErr w:type="gramEnd"/>
          </w:p>
          <w:p w14:paraId="14210EF3" w14:textId="77777777" w:rsidR="00D336FF" w:rsidRDefault="00D336FF" w:rsidP="00D336FF">
            <w:r>
              <w:t xml:space="preserve">                        case </w:t>
            </w:r>
            <w:proofErr w:type="gramStart"/>
            <w:r>
              <w:t>1:{</w:t>
            </w:r>
            <w:proofErr w:type="gramEnd"/>
          </w:p>
          <w:p w14:paraId="53473C4B" w14:textId="77777777" w:rsidR="00D336FF" w:rsidRDefault="00D336FF" w:rsidP="00D336FF">
            <w:r>
              <w:t xml:space="preserve">                            int </w:t>
            </w:r>
            <w:proofErr w:type="spellStart"/>
            <w:proofErr w:type="gramStart"/>
            <w:r>
              <w:t>eco,first</w:t>
            </w:r>
            <w:proofErr w:type="gramEnd"/>
            <w:r>
              <w:t>,check,n</w:t>
            </w:r>
            <w:proofErr w:type="spellEnd"/>
            <w:r>
              <w:t>=1;</w:t>
            </w:r>
          </w:p>
          <w:p w14:paraId="6EE0F60A" w14:textId="77777777" w:rsidR="00D336FF" w:rsidRDefault="00D336FF" w:rsidP="00D336FF">
            <w:r>
              <w:t xml:space="preserve">                            </w:t>
            </w:r>
            <w:proofErr w:type="spellStart"/>
            <w:r>
              <w:t>cout</w:t>
            </w:r>
            <w:proofErr w:type="spellEnd"/>
            <w:r>
              <w:t>&lt;&lt;"\</w:t>
            </w:r>
            <w:proofErr w:type="spellStart"/>
            <w:r>
              <w:t>nEnter</w:t>
            </w:r>
            <w:proofErr w:type="spellEnd"/>
            <w:r>
              <w:t xml:space="preserve"> the number of seats in Economy </w:t>
            </w:r>
            <w:proofErr w:type="gramStart"/>
            <w:r>
              <w:t>Class :</w:t>
            </w:r>
            <w:proofErr w:type="gramEnd"/>
            <w:r>
              <w:t>: ";</w:t>
            </w:r>
          </w:p>
          <w:p w14:paraId="474BD3F2" w14:textId="77777777" w:rsidR="00D336FF" w:rsidRDefault="00D336FF" w:rsidP="00D336FF">
            <w:r>
              <w:t xml:space="preserve">                            </w:t>
            </w:r>
            <w:proofErr w:type="spellStart"/>
            <w:r>
              <w:t>cin</w:t>
            </w:r>
            <w:proofErr w:type="spellEnd"/>
            <w:r>
              <w:t>&gt;&gt;eco;</w:t>
            </w:r>
          </w:p>
          <w:p w14:paraId="430EBD8F" w14:textId="77777777" w:rsidR="00D336FF" w:rsidRDefault="00D336FF" w:rsidP="00D336FF">
            <w:r>
              <w:t xml:space="preserve">                            </w:t>
            </w:r>
            <w:proofErr w:type="spellStart"/>
            <w:r>
              <w:t>cout</w:t>
            </w:r>
            <w:proofErr w:type="spellEnd"/>
            <w:r>
              <w:t>&lt;&lt;"\</w:t>
            </w:r>
            <w:proofErr w:type="spellStart"/>
            <w:r>
              <w:t>nEnter</w:t>
            </w:r>
            <w:proofErr w:type="spellEnd"/>
            <w:r>
              <w:t xml:space="preserve"> 1 if you would like a window seat, else press 0 for any seat";</w:t>
            </w:r>
          </w:p>
          <w:p w14:paraId="278AFE34" w14:textId="77777777" w:rsidR="00D336FF" w:rsidRDefault="00D336FF" w:rsidP="00D336FF">
            <w:r>
              <w:t xml:space="preserve">                            </w:t>
            </w:r>
            <w:proofErr w:type="spellStart"/>
            <w:r>
              <w:t>cin</w:t>
            </w:r>
            <w:proofErr w:type="spellEnd"/>
            <w:r>
              <w:t>&gt;&gt;n;</w:t>
            </w:r>
          </w:p>
          <w:p w14:paraId="1A46CFE8" w14:textId="77777777" w:rsidR="00D336FF" w:rsidRDefault="00D336FF" w:rsidP="00D336FF">
            <w:r>
              <w:t xml:space="preserve">                            check=</w:t>
            </w:r>
            <w:proofErr w:type="spellStart"/>
            <w:r>
              <w:t>ptr</w:t>
            </w:r>
            <w:proofErr w:type="spellEnd"/>
            <w:r>
              <w:t>-&gt;</w:t>
            </w:r>
            <w:proofErr w:type="spellStart"/>
            <w:proofErr w:type="gramStart"/>
            <w:r>
              <w:t>f.reservation</w:t>
            </w:r>
            <w:proofErr w:type="spellEnd"/>
            <w:proofErr w:type="gramEnd"/>
            <w:r>
              <w:t>(1,n,eco);</w:t>
            </w:r>
          </w:p>
          <w:p w14:paraId="29A2C7E8" w14:textId="77777777" w:rsidR="00D336FF" w:rsidRDefault="00D336FF" w:rsidP="00D336FF">
            <w:r>
              <w:t xml:space="preserve">                            if</w:t>
            </w:r>
            <w:proofErr w:type="gramStart"/>
            <w:r>
              <w:t>(!check</w:t>
            </w:r>
            <w:proofErr w:type="gramEnd"/>
            <w:r>
              <w:t>){</w:t>
            </w:r>
          </w:p>
          <w:p w14:paraId="64DBD3D7" w14:textId="77777777" w:rsidR="00D336FF" w:rsidRDefault="00D336FF" w:rsidP="00D336FF">
            <w:r>
              <w:t xml:space="preserve">                                </w:t>
            </w:r>
            <w:proofErr w:type="spellStart"/>
            <w:r>
              <w:t>cout</w:t>
            </w:r>
            <w:proofErr w:type="spellEnd"/>
            <w:r>
              <w:t>&lt;&lt;"Seats are unavailable. Please look for an alternative.";</w:t>
            </w:r>
          </w:p>
          <w:p w14:paraId="605AC0A9" w14:textId="77777777" w:rsidR="00D336FF" w:rsidRDefault="00D336FF" w:rsidP="00D336FF">
            <w:r>
              <w:t xml:space="preserve">                                </w:t>
            </w:r>
            <w:proofErr w:type="spellStart"/>
            <w:r>
              <w:t>goto</w:t>
            </w:r>
            <w:proofErr w:type="spellEnd"/>
            <w:r>
              <w:t xml:space="preserve"> m1_user;</w:t>
            </w:r>
          </w:p>
          <w:p w14:paraId="149E0045" w14:textId="77777777" w:rsidR="00D336FF" w:rsidRDefault="00D336FF" w:rsidP="00D336FF">
            <w:r>
              <w:t xml:space="preserve">                            }</w:t>
            </w:r>
          </w:p>
          <w:p w14:paraId="0C7D07A0" w14:textId="77777777" w:rsidR="00D336FF" w:rsidRDefault="00D336FF" w:rsidP="00D336FF"/>
          <w:p w14:paraId="339A2D36" w14:textId="77777777" w:rsidR="00D336FF" w:rsidRDefault="00D336FF" w:rsidP="00D336FF">
            <w:r>
              <w:tab/>
            </w:r>
            <w:r>
              <w:tab/>
            </w:r>
            <w:r>
              <w:tab/>
            </w:r>
            <w:r>
              <w:tab/>
            </w:r>
            <w:r>
              <w:tab/>
            </w:r>
            <w:r>
              <w:tab/>
            </w:r>
            <w:r>
              <w:tab/>
              <w:t>/*</w:t>
            </w:r>
            <w:r>
              <w:tab/>
              <w:t>}</w:t>
            </w:r>
          </w:p>
          <w:p w14:paraId="3CC55146" w14:textId="77777777" w:rsidR="00D336FF" w:rsidRDefault="00D336FF" w:rsidP="00D336FF">
            <w:r>
              <w:tab/>
            </w:r>
            <w:r>
              <w:tab/>
            </w:r>
            <w:r>
              <w:tab/>
            </w:r>
            <w:r>
              <w:tab/>
            </w:r>
            <w:r>
              <w:tab/>
            </w:r>
            <w:r>
              <w:tab/>
            </w:r>
            <w:r>
              <w:tab/>
            </w:r>
            <w:r>
              <w:tab/>
              <w:t>else if(eco&gt;0)</w:t>
            </w:r>
          </w:p>
          <w:p w14:paraId="78CBD067" w14:textId="77777777" w:rsidR="00D336FF" w:rsidRDefault="00D336FF" w:rsidP="00D336FF">
            <w:r>
              <w:tab/>
            </w:r>
            <w:r>
              <w:tab/>
            </w:r>
            <w:r>
              <w:tab/>
            </w:r>
            <w:r>
              <w:tab/>
            </w:r>
            <w:r>
              <w:tab/>
            </w:r>
            <w:r>
              <w:tab/>
            </w:r>
            <w:r>
              <w:tab/>
            </w:r>
            <w:r>
              <w:tab/>
              <w:t>{</w:t>
            </w:r>
          </w:p>
          <w:p w14:paraId="3E0707CA" w14:textId="77777777" w:rsidR="00D336FF" w:rsidRDefault="00D336FF" w:rsidP="00D336FF">
            <w:r>
              <w:tab/>
            </w:r>
            <w:r>
              <w:tab/>
            </w:r>
            <w:r>
              <w:tab/>
            </w:r>
            <w:r>
              <w:tab/>
            </w:r>
            <w:r>
              <w:tab/>
            </w:r>
            <w:r>
              <w:tab/>
            </w:r>
            <w:r>
              <w:tab/>
            </w:r>
            <w:r>
              <w:tab/>
              <w:t>check=</w:t>
            </w:r>
            <w:proofErr w:type="spellStart"/>
            <w:r>
              <w:t>ptr</w:t>
            </w:r>
            <w:proofErr w:type="spellEnd"/>
            <w:r>
              <w:t>-&gt;</w:t>
            </w:r>
            <w:proofErr w:type="spellStart"/>
            <w:proofErr w:type="gramStart"/>
            <w:r>
              <w:t>f.reservation</w:t>
            </w:r>
            <w:proofErr w:type="spellEnd"/>
            <w:proofErr w:type="gramEnd"/>
            <w:r>
              <w:t>(1,n,eco);</w:t>
            </w:r>
          </w:p>
          <w:p w14:paraId="2EC29A57" w14:textId="77777777" w:rsidR="00D336FF" w:rsidRDefault="00D336FF" w:rsidP="00D336FF">
            <w:r>
              <w:tab/>
            </w:r>
            <w:r>
              <w:tab/>
            </w:r>
            <w:r>
              <w:tab/>
            </w:r>
            <w:r>
              <w:tab/>
            </w:r>
            <w:r>
              <w:tab/>
            </w:r>
            <w:r>
              <w:tab/>
            </w:r>
            <w:r>
              <w:tab/>
            </w:r>
            <w:r>
              <w:tab/>
              <w:t>if</w:t>
            </w:r>
            <w:proofErr w:type="gramStart"/>
            <w:r>
              <w:t>(!check</w:t>
            </w:r>
            <w:proofErr w:type="gramEnd"/>
            <w:r>
              <w:t>)</w:t>
            </w:r>
          </w:p>
          <w:p w14:paraId="7AA7B9CB" w14:textId="77777777" w:rsidR="00D336FF" w:rsidRDefault="00D336FF" w:rsidP="00D336FF">
            <w:r>
              <w:tab/>
            </w:r>
            <w:r>
              <w:tab/>
            </w:r>
            <w:r>
              <w:tab/>
            </w:r>
            <w:r>
              <w:tab/>
            </w:r>
            <w:r>
              <w:tab/>
            </w:r>
            <w:r>
              <w:tab/>
            </w:r>
            <w:r>
              <w:tab/>
            </w:r>
            <w:r>
              <w:tab/>
            </w:r>
            <w:r>
              <w:tab/>
              <w:t>{</w:t>
            </w:r>
          </w:p>
          <w:p w14:paraId="0F8F97CF" w14:textId="77777777" w:rsidR="00D336FF" w:rsidRDefault="00D336FF" w:rsidP="00D336FF">
            <w:r>
              <w:t xml:space="preserve">                                        </w:t>
            </w:r>
            <w:proofErr w:type="spellStart"/>
            <w:r>
              <w:t>cout</w:t>
            </w:r>
            <w:proofErr w:type="spellEnd"/>
            <w:r>
              <w:t>&lt;&lt;"SEAT IS NOT AVAILIBLE";</w:t>
            </w:r>
          </w:p>
          <w:p w14:paraId="12BFABCE" w14:textId="77777777" w:rsidR="00D336FF" w:rsidRDefault="00D336FF" w:rsidP="00D336FF">
            <w:r>
              <w:t xml:space="preserve">                                    }</w:t>
            </w:r>
          </w:p>
          <w:p w14:paraId="5E2EBBE0" w14:textId="77777777" w:rsidR="00D336FF" w:rsidRDefault="00D336FF" w:rsidP="00D336FF">
            <w:r>
              <w:t xml:space="preserve">                                }*/</w:t>
            </w:r>
          </w:p>
          <w:p w14:paraId="41EA6980" w14:textId="77777777" w:rsidR="00D336FF" w:rsidRDefault="00D336FF" w:rsidP="00D336FF">
            <w:r>
              <w:t xml:space="preserve">                            </w:t>
            </w:r>
            <w:proofErr w:type="spellStart"/>
            <w:r>
              <w:t>cout</w:t>
            </w:r>
            <w:proofErr w:type="spellEnd"/>
            <w:r>
              <w:t>&lt;&lt;"All the seats in Luxury Class are by the window"&lt;&lt;</w:t>
            </w:r>
            <w:proofErr w:type="spellStart"/>
            <w:r>
              <w:t>endl</w:t>
            </w:r>
            <w:proofErr w:type="spellEnd"/>
            <w:r>
              <w:t>;</w:t>
            </w:r>
          </w:p>
          <w:p w14:paraId="58DE2745" w14:textId="77777777" w:rsidR="00D336FF" w:rsidRDefault="00D336FF" w:rsidP="00D336FF">
            <w:r>
              <w:t xml:space="preserve">                            </w:t>
            </w:r>
            <w:proofErr w:type="spellStart"/>
            <w:r>
              <w:t>cout</w:t>
            </w:r>
            <w:proofErr w:type="spellEnd"/>
            <w:r>
              <w:t>&lt;&lt;"\</w:t>
            </w:r>
            <w:proofErr w:type="spellStart"/>
            <w:r>
              <w:t>nNumber</w:t>
            </w:r>
            <w:proofErr w:type="spellEnd"/>
            <w:r>
              <w:t xml:space="preserve"> of seats in Luxury </w:t>
            </w:r>
            <w:proofErr w:type="gramStart"/>
            <w:r>
              <w:t>Class :</w:t>
            </w:r>
            <w:proofErr w:type="gramEnd"/>
            <w:r>
              <w:t>: ";</w:t>
            </w:r>
          </w:p>
          <w:p w14:paraId="5D955EC0" w14:textId="77777777" w:rsidR="00D336FF" w:rsidRDefault="00D336FF" w:rsidP="00D336FF">
            <w:r>
              <w:t xml:space="preserve">                            </w:t>
            </w:r>
            <w:proofErr w:type="spellStart"/>
            <w:r>
              <w:t>cin</w:t>
            </w:r>
            <w:proofErr w:type="spellEnd"/>
            <w:r>
              <w:t>&gt;&gt;first;</w:t>
            </w:r>
          </w:p>
          <w:p w14:paraId="4660E00A" w14:textId="77777777" w:rsidR="00D336FF" w:rsidRDefault="00D336FF" w:rsidP="00D336FF">
            <w:r>
              <w:t xml:space="preserve">                            if(first&gt;</w:t>
            </w:r>
            <w:proofErr w:type="gramStart"/>
            <w:r>
              <w:t>0){</w:t>
            </w:r>
            <w:proofErr w:type="gramEnd"/>
          </w:p>
          <w:p w14:paraId="0D7FB5E1" w14:textId="77777777" w:rsidR="00D336FF" w:rsidRDefault="00D336FF" w:rsidP="00D336FF">
            <w:r>
              <w:t xml:space="preserve">                                check=</w:t>
            </w:r>
            <w:proofErr w:type="spellStart"/>
            <w:r>
              <w:t>ptr</w:t>
            </w:r>
            <w:proofErr w:type="spellEnd"/>
            <w:r>
              <w:t>-&gt;</w:t>
            </w:r>
            <w:proofErr w:type="spellStart"/>
            <w:proofErr w:type="gramStart"/>
            <w:r>
              <w:t>f.reservation</w:t>
            </w:r>
            <w:proofErr w:type="spellEnd"/>
            <w:proofErr w:type="gramEnd"/>
            <w:r>
              <w:t>(2,1,first);</w:t>
            </w:r>
          </w:p>
          <w:p w14:paraId="77712ED5" w14:textId="77777777" w:rsidR="00D336FF" w:rsidRDefault="00D336FF" w:rsidP="00D336FF">
            <w:r>
              <w:t xml:space="preserve">                                if</w:t>
            </w:r>
            <w:proofErr w:type="gramStart"/>
            <w:r>
              <w:t>(!check</w:t>
            </w:r>
            <w:proofErr w:type="gramEnd"/>
            <w:r>
              <w:t>==1)</w:t>
            </w:r>
          </w:p>
          <w:p w14:paraId="4C1EA720" w14:textId="77777777" w:rsidR="00D336FF" w:rsidRDefault="00D336FF" w:rsidP="00D336FF">
            <w:r>
              <w:t xml:space="preserve">                                    </w:t>
            </w:r>
            <w:proofErr w:type="spellStart"/>
            <w:r>
              <w:t>cout</w:t>
            </w:r>
            <w:proofErr w:type="spellEnd"/>
            <w:r>
              <w:t>&lt;&lt;"\</w:t>
            </w:r>
            <w:proofErr w:type="spellStart"/>
            <w:r>
              <w:t>nSeats</w:t>
            </w:r>
            <w:proofErr w:type="spellEnd"/>
            <w:r>
              <w:t xml:space="preserve"> are unavailable. Please try an alternative."&lt;&lt;</w:t>
            </w:r>
            <w:proofErr w:type="spellStart"/>
            <w:r>
              <w:t>endl</w:t>
            </w:r>
            <w:proofErr w:type="spellEnd"/>
            <w:r>
              <w:t>;</w:t>
            </w:r>
          </w:p>
          <w:p w14:paraId="4EFE594E" w14:textId="77777777" w:rsidR="00D336FF" w:rsidRDefault="00D336FF" w:rsidP="00D336FF">
            <w:r>
              <w:t xml:space="preserve">                            }</w:t>
            </w:r>
          </w:p>
          <w:p w14:paraId="0EB4E7A5" w14:textId="77777777" w:rsidR="00D336FF" w:rsidRDefault="00D336FF" w:rsidP="00D336FF">
            <w:r>
              <w:t xml:space="preserve">                        }</w:t>
            </w:r>
          </w:p>
          <w:p w14:paraId="4D276468" w14:textId="77777777" w:rsidR="00D336FF" w:rsidRDefault="00D336FF" w:rsidP="00D336FF">
            <w:r>
              <w:t xml:space="preserve">                        case </w:t>
            </w:r>
            <w:proofErr w:type="gramStart"/>
            <w:r>
              <w:t>3:{</w:t>
            </w:r>
            <w:proofErr w:type="gramEnd"/>
          </w:p>
          <w:p w14:paraId="7B43BDD9" w14:textId="77777777" w:rsidR="00D336FF" w:rsidRDefault="00D336FF" w:rsidP="00D336FF">
            <w:r>
              <w:t xml:space="preserve">                            </w:t>
            </w:r>
            <w:proofErr w:type="spellStart"/>
            <w:r>
              <w:t>display_passengers</w:t>
            </w:r>
            <w:proofErr w:type="spellEnd"/>
            <w:r>
              <w:t>(</w:t>
            </w:r>
            <w:proofErr w:type="spellStart"/>
            <w:r>
              <w:t>ptr</w:t>
            </w:r>
            <w:proofErr w:type="spellEnd"/>
            <w:r>
              <w:t>);</w:t>
            </w:r>
          </w:p>
          <w:p w14:paraId="70D72664" w14:textId="77777777" w:rsidR="00D336FF" w:rsidRDefault="00D336FF" w:rsidP="00D336FF">
            <w:r>
              <w:t xml:space="preserve">                            break;</w:t>
            </w:r>
          </w:p>
          <w:p w14:paraId="08E8AE36" w14:textId="77777777" w:rsidR="00D336FF" w:rsidRDefault="00D336FF" w:rsidP="00D336FF">
            <w:r>
              <w:t xml:space="preserve">                        }</w:t>
            </w:r>
          </w:p>
          <w:p w14:paraId="61700609" w14:textId="77777777" w:rsidR="00D336FF" w:rsidRDefault="00D336FF" w:rsidP="00D336FF">
            <w:r>
              <w:t xml:space="preserve">                        case </w:t>
            </w:r>
            <w:proofErr w:type="gramStart"/>
            <w:r>
              <w:t>2:{</w:t>
            </w:r>
            <w:proofErr w:type="gramEnd"/>
          </w:p>
          <w:p w14:paraId="21A47EDB" w14:textId="77777777" w:rsidR="00D336FF" w:rsidRDefault="00D336FF" w:rsidP="00D336FF">
            <w:r>
              <w:t xml:space="preserve">                            long </w:t>
            </w:r>
            <w:proofErr w:type="spellStart"/>
            <w:r>
              <w:t>long</w:t>
            </w:r>
            <w:proofErr w:type="spellEnd"/>
            <w:r>
              <w:t xml:space="preserve"> int p;</w:t>
            </w:r>
          </w:p>
          <w:p w14:paraId="3EA36D80" w14:textId="77777777" w:rsidR="00D336FF" w:rsidRDefault="00D336FF" w:rsidP="00D336FF">
            <w:r>
              <w:t xml:space="preserve">                            </w:t>
            </w:r>
            <w:proofErr w:type="spellStart"/>
            <w:r>
              <w:t>cout</w:t>
            </w:r>
            <w:proofErr w:type="spellEnd"/>
            <w:r>
              <w:t>&lt;&lt;"\</w:t>
            </w:r>
            <w:proofErr w:type="spellStart"/>
            <w:r>
              <w:t>nEnter</w:t>
            </w:r>
            <w:proofErr w:type="spellEnd"/>
            <w:r>
              <w:t xml:space="preserve"> User's Travel Passport Number";</w:t>
            </w:r>
          </w:p>
          <w:p w14:paraId="1EACAE74" w14:textId="77777777" w:rsidR="00D336FF" w:rsidRDefault="00D336FF" w:rsidP="00D336FF">
            <w:r>
              <w:t xml:space="preserve">                            </w:t>
            </w:r>
            <w:proofErr w:type="spellStart"/>
            <w:r>
              <w:t>cin</w:t>
            </w:r>
            <w:proofErr w:type="spellEnd"/>
            <w:r>
              <w:t>&gt;&gt;p;</w:t>
            </w:r>
          </w:p>
          <w:p w14:paraId="61AD61A5" w14:textId="77777777" w:rsidR="00D336FF" w:rsidRDefault="00D336FF" w:rsidP="00D336FF">
            <w:r>
              <w:t xml:space="preserve">                            </w:t>
            </w:r>
            <w:proofErr w:type="spellStart"/>
            <w:r>
              <w:t>ptr</w:t>
            </w:r>
            <w:proofErr w:type="spellEnd"/>
            <w:r>
              <w:t>-&gt;</w:t>
            </w:r>
            <w:proofErr w:type="spellStart"/>
            <w:proofErr w:type="gramStart"/>
            <w:r>
              <w:t>f.passenger</w:t>
            </w:r>
            <w:proofErr w:type="gramEnd"/>
            <w:r>
              <w:t>_info</w:t>
            </w:r>
            <w:proofErr w:type="spellEnd"/>
            <w:r>
              <w:t>(p);</w:t>
            </w:r>
          </w:p>
          <w:p w14:paraId="5387D80C" w14:textId="77777777" w:rsidR="00D336FF" w:rsidRDefault="00D336FF" w:rsidP="00D336FF">
            <w:r>
              <w:t xml:space="preserve">                            break;</w:t>
            </w:r>
          </w:p>
          <w:p w14:paraId="1D782DC9" w14:textId="77777777" w:rsidR="00D336FF" w:rsidRDefault="00D336FF" w:rsidP="00D336FF">
            <w:r>
              <w:t xml:space="preserve">                        }</w:t>
            </w:r>
          </w:p>
          <w:p w14:paraId="2681414D" w14:textId="77777777" w:rsidR="00D336FF" w:rsidRDefault="00D336FF" w:rsidP="00D336FF">
            <w:r>
              <w:t xml:space="preserve">                        case </w:t>
            </w:r>
            <w:proofErr w:type="gramStart"/>
            <w:r>
              <w:t>4:{</w:t>
            </w:r>
            <w:proofErr w:type="gramEnd"/>
          </w:p>
          <w:p w14:paraId="47B2F32D" w14:textId="77777777" w:rsidR="00D336FF" w:rsidRDefault="00D336FF" w:rsidP="00D336FF">
            <w:r>
              <w:t xml:space="preserve">                            </w:t>
            </w:r>
            <w:proofErr w:type="spellStart"/>
            <w:r>
              <w:t>ptr</w:t>
            </w:r>
            <w:proofErr w:type="spellEnd"/>
            <w:r>
              <w:t>-&gt;</w:t>
            </w:r>
            <w:proofErr w:type="spellStart"/>
            <w:proofErr w:type="gramStart"/>
            <w:r>
              <w:t>f.displaySeats</w:t>
            </w:r>
            <w:proofErr w:type="spellEnd"/>
            <w:proofErr w:type="gramEnd"/>
            <w:r>
              <w:t>();</w:t>
            </w:r>
          </w:p>
          <w:p w14:paraId="3727D4C6" w14:textId="77777777" w:rsidR="00D336FF" w:rsidRDefault="00D336FF" w:rsidP="00D336FF">
            <w:r>
              <w:t xml:space="preserve">                            break;</w:t>
            </w:r>
          </w:p>
          <w:p w14:paraId="0E1A7817" w14:textId="77777777" w:rsidR="00D336FF" w:rsidRDefault="00D336FF" w:rsidP="00D336FF">
            <w:r>
              <w:t xml:space="preserve">                    }</w:t>
            </w:r>
          </w:p>
          <w:p w14:paraId="287DBAC3" w14:textId="77777777" w:rsidR="00D336FF" w:rsidRDefault="00D336FF" w:rsidP="00D336FF">
            <w:r>
              <w:t xml:space="preserve">                        </w:t>
            </w:r>
            <w:proofErr w:type="gramStart"/>
            <w:r>
              <w:t>default:{</w:t>
            </w:r>
            <w:proofErr w:type="gramEnd"/>
          </w:p>
          <w:p w14:paraId="7A728B5A" w14:textId="77777777" w:rsidR="00D336FF" w:rsidRDefault="00D336FF" w:rsidP="00D336FF">
            <w:r>
              <w:t xml:space="preserve">                            </w:t>
            </w:r>
            <w:proofErr w:type="spellStart"/>
            <w:r>
              <w:t>cout</w:t>
            </w:r>
            <w:proofErr w:type="spellEnd"/>
            <w:r>
              <w:t>&lt;&lt;"You have entered an invalid choice. Please try again.";</w:t>
            </w:r>
          </w:p>
          <w:p w14:paraId="1758E499" w14:textId="77777777" w:rsidR="00D336FF" w:rsidRDefault="00D336FF" w:rsidP="00D336FF">
            <w:r>
              <w:t xml:space="preserve">                        }</w:t>
            </w:r>
          </w:p>
          <w:p w14:paraId="48468072" w14:textId="77777777" w:rsidR="00D336FF" w:rsidRDefault="00D336FF" w:rsidP="00D336FF">
            <w:r>
              <w:t xml:space="preserve">                    }</w:t>
            </w:r>
          </w:p>
          <w:p w14:paraId="53BA7E76" w14:textId="77777777" w:rsidR="00D336FF" w:rsidRDefault="00D336FF" w:rsidP="00D336FF">
            <w:r>
              <w:lastRenderedPageBreak/>
              <w:t xml:space="preserve">                }</w:t>
            </w:r>
          </w:p>
          <w:p w14:paraId="34926808" w14:textId="77777777" w:rsidR="00D336FF" w:rsidRDefault="00D336FF" w:rsidP="00D336FF">
            <w:r>
              <w:t xml:space="preserve">            }</w:t>
            </w:r>
          </w:p>
          <w:p w14:paraId="6FADDBB6" w14:textId="77777777" w:rsidR="00D336FF" w:rsidRDefault="00D336FF" w:rsidP="00D336FF">
            <w:r>
              <w:t xml:space="preserve">        }</w:t>
            </w:r>
          </w:p>
          <w:p w14:paraId="7BD2C907" w14:textId="77777777" w:rsidR="00D336FF" w:rsidRDefault="00D336FF" w:rsidP="00D336FF">
            <w:r>
              <w:t xml:space="preserve">        else if(choice==</w:t>
            </w:r>
            <w:proofErr w:type="gramStart"/>
            <w:r>
              <w:t>0){</w:t>
            </w:r>
            <w:proofErr w:type="gramEnd"/>
          </w:p>
          <w:p w14:paraId="607711BE" w14:textId="77777777" w:rsidR="00D336FF" w:rsidRDefault="00D336FF" w:rsidP="00D336FF">
            <w:r>
              <w:t xml:space="preserve">            </w:t>
            </w:r>
            <w:proofErr w:type="spellStart"/>
            <w:r>
              <w:t>cout</w:t>
            </w:r>
            <w:proofErr w:type="spellEnd"/>
            <w:r>
              <w:t>&lt;&lt;"\n####################THANK YOU FOR USING OUR SERVICES############################";</w:t>
            </w:r>
          </w:p>
          <w:p w14:paraId="52F09E22" w14:textId="77777777" w:rsidR="00D336FF" w:rsidRDefault="00D336FF" w:rsidP="00D336FF">
            <w:r>
              <w:t xml:space="preserve">            </w:t>
            </w:r>
            <w:proofErr w:type="gramStart"/>
            <w:r>
              <w:t>exit(</w:t>
            </w:r>
            <w:proofErr w:type="gramEnd"/>
            <w:r>
              <w:t>1);</w:t>
            </w:r>
          </w:p>
          <w:p w14:paraId="73EF5EB5" w14:textId="77777777" w:rsidR="00D336FF" w:rsidRDefault="00D336FF" w:rsidP="00D336FF">
            <w:r>
              <w:t xml:space="preserve">        }</w:t>
            </w:r>
          </w:p>
          <w:p w14:paraId="41113639" w14:textId="77777777" w:rsidR="00D336FF" w:rsidRDefault="00D336FF" w:rsidP="00D336FF">
            <w:r>
              <w:t xml:space="preserve">        </w:t>
            </w:r>
            <w:proofErr w:type="gramStart"/>
            <w:r>
              <w:t>else{</w:t>
            </w:r>
            <w:proofErr w:type="gramEnd"/>
          </w:p>
          <w:p w14:paraId="4C59F4E9" w14:textId="77777777" w:rsidR="00D336FF" w:rsidRDefault="00D336FF" w:rsidP="00D336FF">
            <w:r>
              <w:t xml:space="preserve">            </w:t>
            </w:r>
            <w:proofErr w:type="spellStart"/>
            <w:r>
              <w:t>cout</w:t>
            </w:r>
            <w:proofErr w:type="spellEnd"/>
            <w:r>
              <w:t>&lt;&lt;"\</w:t>
            </w:r>
            <w:proofErr w:type="spellStart"/>
            <w:r>
              <w:t>nYou</w:t>
            </w:r>
            <w:proofErr w:type="spellEnd"/>
            <w:r>
              <w:t xml:space="preserve"> have entered an invalid choice. Please try again.";</w:t>
            </w:r>
          </w:p>
          <w:p w14:paraId="32155E12" w14:textId="77777777" w:rsidR="00D336FF" w:rsidRDefault="00D336FF" w:rsidP="00D336FF">
            <w:r>
              <w:t xml:space="preserve">        }</w:t>
            </w:r>
          </w:p>
          <w:p w14:paraId="78C6A0B1" w14:textId="77777777" w:rsidR="00D336FF" w:rsidRDefault="00D336FF" w:rsidP="00D336FF">
            <w:r>
              <w:t xml:space="preserve">    }</w:t>
            </w:r>
          </w:p>
          <w:p w14:paraId="770FA36E" w14:textId="77777777" w:rsidR="00D336FF" w:rsidRDefault="00D336FF" w:rsidP="00D336FF">
            <w:r>
              <w:t>}</w:t>
            </w:r>
          </w:p>
          <w:p w14:paraId="1CB2648B" w14:textId="1C1C3C91" w:rsidR="001205A1" w:rsidRPr="003A798E" w:rsidRDefault="001205A1" w:rsidP="00C66528">
            <w:pPr>
              <w:pStyle w:val="Text"/>
            </w:pPr>
          </w:p>
        </w:tc>
        <w:tc>
          <w:tcPr>
            <w:tcW w:w="39" w:type="dxa"/>
            <w:shd w:val="clear" w:color="auto" w:fill="EDF0F4" w:themeFill="accent3"/>
          </w:tcPr>
          <w:p w14:paraId="02C7DD67" w14:textId="5AA956D1" w:rsidR="00A81248" w:rsidRPr="003A798E" w:rsidRDefault="00A81248" w:rsidP="00A24793">
            <w:pPr>
              <w:jc w:val="right"/>
            </w:pPr>
          </w:p>
        </w:tc>
        <w:tc>
          <w:tcPr>
            <w:tcW w:w="421" w:type="dxa"/>
            <w:shd w:val="clear" w:color="auto" w:fill="EDF0F4" w:themeFill="accent3"/>
          </w:tcPr>
          <w:p w14:paraId="48855A2C" w14:textId="77777777" w:rsidR="00A81248" w:rsidRPr="003A798E" w:rsidRDefault="00A81248"/>
        </w:tc>
      </w:tr>
    </w:tbl>
    <w:p w14:paraId="600C987F" w14:textId="77777777" w:rsidR="00FB65B8" w:rsidRPr="003A798E" w:rsidRDefault="00FB65B8" w:rsidP="00A24793"/>
    <w:p w14:paraId="5E432F7B" w14:textId="77777777" w:rsidR="00A24793" w:rsidRPr="003A798E" w:rsidRDefault="00A24793" w:rsidP="00A24793"/>
    <w:tbl>
      <w:tblPr>
        <w:tblW w:w="10773" w:type="dxa"/>
        <w:shd w:val="clear" w:color="auto" w:fill="ECFBFB" w:themeFill="accent4"/>
        <w:tblLayout w:type="fixed"/>
        <w:tblLook w:val="0600" w:firstRow="0" w:lastRow="0" w:firstColumn="0" w:lastColumn="0" w:noHBand="1" w:noVBand="1"/>
      </w:tblPr>
      <w:tblGrid>
        <w:gridCol w:w="426"/>
        <w:gridCol w:w="3969"/>
        <w:gridCol w:w="992"/>
        <w:gridCol w:w="4961"/>
        <w:gridCol w:w="425"/>
      </w:tblGrid>
      <w:tr w:rsidR="00A24793" w:rsidRPr="003A798E" w14:paraId="351F9BC0" w14:textId="77777777" w:rsidTr="00A24793">
        <w:trPr>
          <w:trHeight w:val="547"/>
        </w:trPr>
        <w:tc>
          <w:tcPr>
            <w:tcW w:w="426" w:type="dxa"/>
            <w:shd w:val="clear" w:color="auto" w:fill="ECFBFB" w:themeFill="accent4"/>
          </w:tcPr>
          <w:p w14:paraId="52815860" w14:textId="77777777" w:rsidR="00A24793" w:rsidRPr="003A798E" w:rsidRDefault="00A24793" w:rsidP="00A24793"/>
        </w:tc>
        <w:tc>
          <w:tcPr>
            <w:tcW w:w="4961" w:type="dxa"/>
            <w:gridSpan w:val="2"/>
            <w:shd w:val="clear" w:color="auto" w:fill="ECFBFB" w:themeFill="accent4"/>
          </w:tcPr>
          <w:p w14:paraId="47283AC8" w14:textId="77777777" w:rsidR="00A24793" w:rsidRPr="003A798E" w:rsidRDefault="00A24793" w:rsidP="00A24793"/>
        </w:tc>
        <w:tc>
          <w:tcPr>
            <w:tcW w:w="4961" w:type="dxa"/>
            <w:shd w:val="clear" w:color="auto" w:fill="ECFBFB" w:themeFill="accent4"/>
          </w:tcPr>
          <w:p w14:paraId="6D63F7AD" w14:textId="77777777" w:rsidR="00A24793" w:rsidRPr="003A798E" w:rsidRDefault="00A24793" w:rsidP="00A24793"/>
        </w:tc>
        <w:tc>
          <w:tcPr>
            <w:tcW w:w="425" w:type="dxa"/>
            <w:shd w:val="clear" w:color="auto" w:fill="ECFBFB" w:themeFill="accent4"/>
          </w:tcPr>
          <w:p w14:paraId="2F218CB4" w14:textId="77777777" w:rsidR="00A24793" w:rsidRPr="003A798E" w:rsidRDefault="00A24793" w:rsidP="00A24793"/>
        </w:tc>
      </w:tr>
      <w:tr w:rsidR="0031055C" w:rsidRPr="003A798E" w14:paraId="20D01840" w14:textId="77777777" w:rsidTr="00D10FE6">
        <w:trPr>
          <w:trHeight w:val="9513"/>
        </w:trPr>
        <w:tc>
          <w:tcPr>
            <w:tcW w:w="426" w:type="dxa"/>
            <w:shd w:val="clear" w:color="auto" w:fill="ECFBFB" w:themeFill="accent4"/>
          </w:tcPr>
          <w:p w14:paraId="18A6DDBC" w14:textId="77777777" w:rsidR="0031055C" w:rsidRPr="003A798E" w:rsidRDefault="0031055C" w:rsidP="00D336FF"/>
        </w:tc>
        <w:tc>
          <w:tcPr>
            <w:tcW w:w="3969" w:type="dxa"/>
            <w:tcBorders>
              <w:bottom w:val="single" w:sz="18" w:space="0" w:color="00C1C7" w:themeColor="accent2"/>
            </w:tcBorders>
            <w:shd w:val="clear" w:color="auto" w:fill="ECFBFB" w:themeFill="accent4"/>
          </w:tcPr>
          <w:p w14:paraId="549525A0" w14:textId="45C2551C" w:rsidR="0031055C" w:rsidRPr="003A798E" w:rsidRDefault="000870C0" w:rsidP="00FC49AE">
            <w:pPr>
              <w:pStyle w:val="Heading5"/>
            </w:pPr>
            <w:r>
              <w:t>OUTPUT</w:t>
            </w:r>
          </w:p>
        </w:tc>
        <w:tc>
          <w:tcPr>
            <w:tcW w:w="5953" w:type="dxa"/>
            <w:gridSpan w:val="2"/>
            <w:tcBorders>
              <w:bottom w:val="single" w:sz="18" w:space="0" w:color="00C1C7" w:themeColor="accent2"/>
            </w:tcBorders>
            <w:shd w:val="clear" w:color="auto" w:fill="ECFBFB" w:themeFill="accent4"/>
          </w:tcPr>
          <w:p w14:paraId="3D714D98" w14:textId="77777777" w:rsidR="0031055C" w:rsidRDefault="000870C0" w:rsidP="00A24793">
            <w:pPr>
              <w:pStyle w:val="Text"/>
            </w:pPr>
            <w:r>
              <w:rPr>
                <w:noProof/>
              </w:rPr>
              <w:drawing>
                <wp:inline distT="0" distB="0" distL="0" distR="0" wp14:anchorId="18FE0D1A" wp14:editId="577774E3">
                  <wp:extent cx="3652657" cy="36833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298" cy="3812063"/>
                          </a:xfrm>
                          <a:prstGeom prst="rect">
                            <a:avLst/>
                          </a:prstGeom>
                        </pic:spPr>
                      </pic:pic>
                    </a:graphicData>
                  </a:graphic>
                </wp:inline>
              </w:drawing>
            </w:r>
          </w:p>
          <w:p w14:paraId="17140A5E" w14:textId="77777777" w:rsidR="00D10FE6" w:rsidRDefault="00D10FE6" w:rsidP="00A24793">
            <w:pPr>
              <w:pStyle w:val="Text"/>
            </w:pPr>
          </w:p>
          <w:p w14:paraId="5C8C38F6" w14:textId="77777777" w:rsidR="00D10FE6" w:rsidRDefault="00D10FE6" w:rsidP="00A24793">
            <w:pPr>
              <w:pStyle w:val="Text"/>
            </w:pPr>
            <w:r>
              <w:rPr>
                <w:noProof/>
              </w:rPr>
              <w:drawing>
                <wp:inline distT="0" distB="0" distL="0" distR="0" wp14:anchorId="223FBEBA" wp14:editId="0284ACE8">
                  <wp:extent cx="3642995" cy="3597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2995" cy="3597910"/>
                          </a:xfrm>
                          <a:prstGeom prst="rect">
                            <a:avLst/>
                          </a:prstGeom>
                        </pic:spPr>
                      </pic:pic>
                    </a:graphicData>
                  </a:graphic>
                </wp:inline>
              </w:drawing>
            </w:r>
          </w:p>
          <w:p w14:paraId="54091E13" w14:textId="77777777" w:rsidR="00D10FE6" w:rsidRDefault="00D10FE6" w:rsidP="00A24793">
            <w:pPr>
              <w:pStyle w:val="Text"/>
            </w:pPr>
          </w:p>
          <w:p w14:paraId="1A198DF3" w14:textId="77777777" w:rsidR="00D10FE6" w:rsidRDefault="00D10FE6" w:rsidP="00A24793">
            <w:pPr>
              <w:pStyle w:val="Text"/>
            </w:pPr>
            <w:r>
              <w:rPr>
                <w:noProof/>
              </w:rPr>
              <w:lastRenderedPageBreak/>
              <w:drawing>
                <wp:inline distT="0" distB="0" distL="0" distR="0" wp14:anchorId="79878EF1" wp14:editId="39A68368">
                  <wp:extent cx="3642995" cy="362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12" b="1"/>
                          <a:stretch/>
                        </pic:blipFill>
                        <pic:spPr bwMode="auto">
                          <a:xfrm>
                            <a:off x="0" y="0"/>
                            <a:ext cx="3642995" cy="3626450"/>
                          </a:xfrm>
                          <a:prstGeom prst="rect">
                            <a:avLst/>
                          </a:prstGeom>
                          <a:ln>
                            <a:noFill/>
                          </a:ln>
                          <a:extLst>
                            <a:ext uri="{53640926-AAD7-44D8-BBD7-CCE9431645EC}">
                              <a14:shadowObscured xmlns:a14="http://schemas.microsoft.com/office/drawing/2010/main"/>
                            </a:ext>
                          </a:extLst>
                        </pic:spPr>
                      </pic:pic>
                    </a:graphicData>
                  </a:graphic>
                </wp:inline>
              </w:drawing>
            </w:r>
          </w:p>
          <w:p w14:paraId="54865B23" w14:textId="77777777" w:rsidR="00D10FE6" w:rsidRDefault="00D10FE6" w:rsidP="00A24793">
            <w:pPr>
              <w:pStyle w:val="Text"/>
            </w:pPr>
          </w:p>
          <w:p w14:paraId="04844AF7" w14:textId="77777777" w:rsidR="00D10FE6" w:rsidRDefault="00D10FE6" w:rsidP="00A24793">
            <w:pPr>
              <w:pStyle w:val="Text"/>
            </w:pPr>
            <w:r>
              <w:rPr>
                <w:noProof/>
              </w:rPr>
              <w:drawing>
                <wp:inline distT="0" distB="0" distL="0" distR="0" wp14:anchorId="134119CB" wp14:editId="7FB3DBFE">
                  <wp:extent cx="3642995" cy="36263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78"/>
                          <a:stretch/>
                        </pic:blipFill>
                        <pic:spPr bwMode="auto">
                          <a:xfrm>
                            <a:off x="0" y="0"/>
                            <a:ext cx="3642995" cy="3626313"/>
                          </a:xfrm>
                          <a:prstGeom prst="rect">
                            <a:avLst/>
                          </a:prstGeom>
                          <a:ln>
                            <a:noFill/>
                          </a:ln>
                          <a:extLst>
                            <a:ext uri="{53640926-AAD7-44D8-BBD7-CCE9431645EC}">
                              <a14:shadowObscured xmlns:a14="http://schemas.microsoft.com/office/drawing/2010/main"/>
                            </a:ext>
                          </a:extLst>
                        </pic:spPr>
                      </pic:pic>
                    </a:graphicData>
                  </a:graphic>
                </wp:inline>
              </w:drawing>
            </w:r>
          </w:p>
          <w:p w14:paraId="4A8EEF43" w14:textId="77777777" w:rsidR="00D10FE6" w:rsidRDefault="00D10FE6" w:rsidP="00A24793">
            <w:pPr>
              <w:pStyle w:val="Text"/>
            </w:pPr>
          </w:p>
          <w:p w14:paraId="3F778C21" w14:textId="49D3BBFC" w:rsidR="00D10FE6" w:rsidRPr="003A798E" w:rsidRDefault="00D10FE6" w:rsidP="00A24793">
            <w:pPr>
              <w:pStyle w:val="Text"/>
            </w:pPr>
            <w:r>
              <w:rPr>
                <w:noProof/>
              </w:rPr>
              <w:lastRenderedPageBreak/>
              <w:drawing>
                <wp:inline distT="0" distB="0" distL="0" distR="0" wp14:anchorId="5ADF9F44" wp14:editId="4FEDE30C">
                  <wp:extent cx="3642995" cy="2374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2995" cy="2374900"/>
                          </a:xfrm>
                          <a:prstGeom prst="rect">
                            <a:avLst/>
                          </a:prstGeom>
                        </pic:spPr>
                      </pic:pic>
                    </a:graphicData>
                  </a:graphic>
                </wp:inline>
              </w:drawing>
            </w:r>
          </w:p>
        </w:tc>
        <w:tc>
          <w:tcPr>
            <w:tcW w:w="425" w:type="dxa"/>
            <w:shd w:val="clear" w:color="auto" w:fill="ECFBFB" w:themeFill="accent4"/>
          </w:tcPr>
          <w:p w14:paraId="6847AD4C" w14:textId="77777777" w:rsidR="0031055C" w:rsidRPr="003A798E" w:rsidRDefault="0031055C" w:rsidP="00D336FF"/>
        </w:tc>
      </w:tr>
      <w:tr w:rsidR="0031055C" w:rsidRPr="003A798E" w14:paraId="4A13AD2F" w14:textId="77777777" w:rsidTr="00A24793">
        <w:trPr>
          <w:trHeight w:val="3459"/>
        </w:trPr>
        <w:tc>
          <w:tcPr>
            <w:tcW w:w="426" w:type="dxa"/>
            <w:shd w:val="clear" w:color="auto" w:fill="ECFBFB" w:themeFill="accent4"/>
          </w:tcPr>
          <w:p w14:paraId="6A3F0858" w14:textId="77777777" w:rsidR="0031055C" w:rsidRPr="003A798E" w:rsidRDefault="0031055C" w:rsidP="00D336FF"/>
        </w:tc>
        <w:tc>
          <w:tcPr>
            <w:tcW w:w="9922" w:type="dxa"/>
            <w:gridSpan w:val="3"/>
            <w:tcBorders>
              <w:top w:val="single" w:sz="18" w:space="0" w:color="00C1C7" w:themeColor="accent2"/>
            </w:tcBorders>
            <w:shd w:val="clear" w:color="auto" w:fill="ECFBFB" w:themeFill="accent4"/>
            <w:vAlign w:val="center"/>
          </w:tcPr>
          <w:p w14:paraId="12331872" w14:textId="396CB343" w:rsidR="0031055C" w:rsidRPr="003A798E" w:rsidRDefault="00D10FE6" w:rsidP="00D10FE6">
            <w:pPr>
              <w:pStyle w:val="Heading2"/>
              <w:jc w:val="center"/>
            </w:pPr>
            <w:r>
              <w:t>THIS IS THE END.</w:t>
            </w:r>
          </w:p>
        </w:tc>
        <w:tc>
          <w:tcPr>
            <w:tcW w:w="425" w:type="dxa"/>
            <w:shd w:val="clear" w:color="auto" w:fill="ECFBFB" w:themeFill="accent4"/>
          </w:tcPr>
          <w:p w14:paraId="4D3D7739" w14:textId="77777777" w:rsidR="0031055C" w:rsidRPr="003A798E" w:rsidRDefault="0031055C" w:rsidP="00D336FF"/>
        </w:tc>
      </w:tr>
    </w:tbl>
    <w:p w14:paraId="6FE7B7FE" w14:textId="77777777" w:rsidR="00A24793" w:rsidRPr="003A798E" w:rsidRDefault="00A24793"/>
    <w:sectPr w:rsidR="00A24793" w:rsidRPr="003A798E" w:rsidSect="00A24793">
      <w:footerReference w:type="even" r:id="rId15"/>
      <w:footerReference w:type="default" r:id="rId16"/>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321FA" w14:textId="77777777" w:rsidR="00447718" w:rsidRDefault="00447718" w:rsidP="001205A1">
      <w:r>
        <w:separator/>
      </w:r>
    </w:p>
  </w:endnote>
  <w:endnote w:type="continuationSeparator" w:id="0">
    <w:p w14:paraId="43B7688F" w14:textId="77777777" w:rsidR="00447718" w:rsidRDefault="0044771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Content>
      <w:p w14:paraId="3F73F9AF" w14:textId="77777777" w:rsidR="00D336FF" w:rsidRDefault="00D336FF" w:rsidP="00D336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F3E7E85" w14:textId="77777777" w:rsidR="00D336FF" w:rsidRDefault="00D336FF"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358343"/>
      <w:docPartObj>
        <w:docPartGallery w:val="Page Numbers (Bottom of Page)"/>
        <w:docPartUnique/>
      </w:docPartObj>
    </w:sdtPr>
    <w:sdtContent>
      <w:p w14:paraId="456B5088" w14:textId="77777777" w:rsidR="00D336FF" w:rsidRDefault="00D336FF" w:rsidP="00D336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D336FF" w14:paraId="32060161" w14:textId="77777777" w:rsidTr="005F4F46">
      <w:tc>
        <w:tcPr>
          <w:tcW w:w="5395" w:type="dxa"/>
        </w:tcPr>
        <w:p w14:paraId="40FD5AFB" w14:textId="131BE075" w:rsidR="00D336FF" w:rsidRPr="001205A1" w:rsidRDefault="000870C0" w:rsidP="00C66528">
          <w:pPr>
            <w:pStyle w:val="Footer"/>
          </w:pPr>
          <w:r w:rsidRPr="000870C0">
            <w:rPr>
              <w:color w:val="7F7F7F" w:themeColor="text1" w:themeTint="80"/>
              <w:sz w:val="16"/>
              <w:szCs w:val="20"/>
            </w:rPr>
            <w:t>AIRPLANE RESERVATION SYSTEM (LINKED LIST)</w:t>
          </w:r>
        </w:p>
      </w:tc>
      <w:tc>
        <w:tcPr>
          <w:tcW w:w="5395" w:type="dxa"/>
        </w:tcPr>
        <w:p w14:paraId="52982666" w14:textId="77777777" w:rsidR="00D336FF" w:rsidRPr="001205A1" w:rsidRDefault="00D336FF" w:rsidP="001205A1">
          <w:pPr>
            <w:pStyle w:val="Footer"/>
          </w:pPr>
          <w:r w:rsidRPr="001205A1">
            <w:t xml:space="preserve">   </w:t>
          </w:r>
        </w:p>
      </w:tc>
    </w:tr>
  </w:tbl>
  <w:p w14:paraId="2B6FB66A" w14:textId="77777777" w:rsidR="00D336FF" w:rsidRDefault="00D33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EDF17" w14:textId="77777777" w:rsidR="00447718" w:rsidRDefault="00447718" w:rsidP="001205A1">
      <w:r>
        <w:separator/>
      </w:r>
    </w:p>
  </w:footnote>
  <w:footnote w:type="continuationSeparator" w:id="0">
    <w:p w14:paraId="0874CDD9" w14:textId="77777777" w:rsidR="00447718" w:rsidRDefault="00447718"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0A6963"/>
    <w:multiLevelType w:val="hybridMultilevel"/>
    <w:tmpl w:val="FF4E1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BB0A62"/>
    <w:multiLevelType w:val="hybridMultilevel"/>
    <w:tmpl w:val="1728A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533"/>
    <w:rsid w:val="000870C0"/>
    <w:rsid w:val="000C4ED1"/>
    <w:rsid w:val="001205A1"/>
    <w:rsid w:val="002877E8"/>
    <w:rsid w:val="002E7C4E"/>
    <w:rsid w:val="0031055C"/>
    <w:rsid w:val="00371EE1"/>
    <w:rsid w:val="003A798E"/>
    <w:rsid w:val="00425A99"/>
    <w:rsid w:val="00447718"/>
    <w:rsid w:val="005E6B25"/>
    <w:rsid w:val="005F4F46"/>
    <w:rsid w:val="006C60E6"/>
    <w:rsid w:val="007B0740"/>
    <w:rsid w:val="007C1BAB"/>
    <w:rsid w:val="00815B63"/>
    <w:rsid w:val="00A15CF7"/>
    <w:rsid w:val="00A24793"/>
    <w:rsid w:val="00A73533"/>
    <w:rsid w:val="00A81248"/>
    <w:rsid w:val="00C66528"/>
    <w:rsid w:val="00C915F0"/>
    <w:rsid w:val="00D10FE6"/>
    <w:rsid w:val="00D336FF"/>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BA4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qFormat/>
    <w:rsid w:val="00D336FF"/>
    <w:pPr>
      <w:spacing w:after="160" w:line="259" w:lineRule="auto"/>
      <w:ind w:left="720"/>
      <w:contextualSpacing/>
    </w:pPr>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ush_pp0x5a3\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22</Pages>
  <Words>3421</Words>
  <Characters>19504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2020-11-24T15:11:00Z</dcterms:created>
  <dcterms:modified xsi:type="dcterms:W3CDTF">2020-11-24T16:06:00Z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